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476DC" w14:textId="391ED56A" w:rsidR="0059027F" w:rsidRDefault="00C86C25" w:rsidP="00172740">
      <w:pPr>
        <w:pStyle w:val="CoverCustomerName"/>
        <w:spacing w:after="100"/>
        <w:ind w:left="6480"/>
        <w:jc w:val="left"/>
        <w:rPr>
          <w:sz w:val="56"/>
          <w:szCs w:val="56"/>
        </w:rPr>
      </w:pPr>
      <w:bookmarkStart w:id="0" w:name="customerName"/>
      <w:bookmarkStart w:id="1" w:name="_Toc237067440"/>
      <w:r>
        <w:rPr>
          <w:noProof/>
        </w:rPr>
        <w:drawing>
          <wp:inline distT="0" distB="0" distL="0" distR="0" wp14:anchorId="237A3517" wp14:editId="1D11A5E4">
            <wp:extent cx="1438275" cy="552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38275" cy="552450"/>
                    </a:xfrm>
                    <a:prstGeom prst="rect">
                      <a:avLst/>
                    </a:prstGeom>
                  </pic:spPr>
                </pic:pic>
              </a:graphicData>
            </a:graphic>
          </wp:inline>
        </w:drawing>
      </w:r>
    </w:p>
    <w:bookmarkEnd w:id="0"/>
    <w:p w14:paraId="02E77CC9" w14:textId="77777777" w:rsidR="00C86C25" w:rsidRDefault="00C86C25" w:rsidP="00C86C25">
      <w:pPr>
        <w:rPr>
          <w:rFonts w:asciiTheme="minorHAnsi" w:hAnsiTheme="minorHAnsi"/>
          <w:b/>
          <w:bCs/>
          <w:szCs w:val="56"/>
        </w:rPr>
      </w:pPr>
      <w:r>
        <w:rPr>
          <w:b/>
          <w:bCs/>
          <w:szCs w:val="56"/>
        </w:rPr>
        <w:t>High Level Design Document</w:t>
      </w:r>
    </w:p>
    <w:p w14:paraId="11476869" w14:textId="5DC3D671" w:rsidR="00C86C25" w:rsidRDefault="00C86C25" w:rsidP="00C86C25">
      <w:pPr>
        <w:pStyle w:val="CoverCustomerName"/>
        <w:spacing w:before="240" w:after="100" w:line="240" w:lineRule="auto"/>
        <w:rPr>
          <w:sz w:val="50"/>
        </w:rPr>
      </w:pPr>
      <w:r>
        <w:rPr>
          <w:sz w:val="50"/>
        </w:rPr>
        <w:tab/>
      </w:r>
      <w:r w:rsidR="00721791">
        <w:rPr>
          <w:sz w:val="50"/>
        </w:rPr>
        <w:t>Search</w:t>
      </w:r>
      <w:r>
        <w:rPr>
          <w:sz w:val="50"/>
        </w:rPr>
        <w:t xml:space="preserve"> </w:t>
      </w:r>
    </w:p>
    <w:p w14:paraId="1C68F106" w14:textId="394898A2" w:rsidR="002A2C0B" w:rsidRDefault="00C86C25" w:rsidP="002A2C0B">
      <w:pPr>
        <w:spacing w:after="0" w:afterAutospacing="0"/>
        <w:rPr>
          <w:b/>
          <w:bCs/>
          <w:szCs w:val="56"/>
        </w:rPr>
      </w:pPr>
      <w:r w:rsidRPr="000444F9">
        <w:rPr>
          <w:b/>
          <w:bCs/>
          <w:szCs w:val="56"/>
        </w:rPr>
        <w:t>Document Version:</w:t>
      </w:r>
      <w:r w:rsidR="00AC25C4">
        <w:rPr>
          <w:b/>
          <w:bCs/>
          <w:szCs w:val="56"/>
        </w:rPr>
        <w:tab/>
        <w:t>Ver. 0.0.1</w:t>
      </w:r>
    </w:p>
    <w:p w14:paraId="73B24EE9" w14:textId="6B578F61" w:rsidR="00C86C25" w:rsidRPr="00F563D0" w:rsidRDefault="002A2C0B" w:rsidP="002A2C0B">
      <w:pPr>
        <w:spacing w:after="0" w:afterAutospacing="0"/>
        <w:rPr>
          <w:b/>
          <w:bCs/>
          <w:szCs w:val="56"/>
        </w:rPr>
      </w:pPr>
      <w:r>
        <w:rPr>
          <w:b/>
          <w:bCs/>
          <w:szCs w:val="56"/>
        </w:rPr>
        <w:t>Last Update:</w:t>
      </w:r>
      <w:r>
        <w:rPr>
          <w:b/>
          <w:bCs/>
          <w:szCs w:val="56"/>
        </w:rPr>
        <w:tab/>
      </w:r>
      <w:r>
        <w:rPr>
          <w:b/>
          <w:bCs/>
          <w:szCs w:val="56"/>
        </w:rPr>
        <w:tab/>
      </w:r>
      <w:r w:rsidR="004842FA">
        <w:rPr>
          <w:b/>
          <w:bCs/>
          <w:szCs w:val="56"/>
        </w:rPr>
        <w:t>March-18</w:t>
      </w:r>
      <w:r w:rsidR="000444F9">
        <w:rPr>
          <w:b/>
          <w:bCs/>
          <w:szCs w:val="56"/>
        </w:rPr>
        <w:t>-2021</w:t>
      </w:r>
    </w:p>
    <w:p w14:paraId="1B17087E" w14:textId="77777777" w:rsidR="0059027F" w:rsidRDefault="0059027F" w:rsidP="0059027F">
      <w:pPr>
        <w:pStyle w:val="CoverProjectName"/>
        <w:jc w:val="left"/>
      </w:pPr>
    </w:p>
    <w:p w14:paraId="667691B8" w14:textId="77777777" w:rsidR="00231BD4" w:rsidRDefault="00231BD4" w:rsidP="00231BD4">
      <w:pPr>
        <w:pStyle w:val="CoverProjectName"/>
        <w:jc w:val="left"/>
        <w:rPr>
          <w:color w:val="FF0000"/>
          <w:sz w:val="28"/>
        </w:rPr>
      </w:pPr>
    </w:p>
    <w:p w14:paraId="6DC122E5" w14:textId="77777777" w:rsidR="00231BD4" w:rsidRDefault="00231BD4" w:rsidP="00231BD4">
      <w:pPr>
        <w:pStyle w:val="CoverProjectName"/>
        <w:jc w:val="left"/>
        <w:rPr>
          <w:color w:val="FF0000"/>
          <w:sz w:val="28"/>
        </w:rPr>
      </w:pPr>
    </w:p>
    <w:p w14:paraId="2564B057" w14:textId="77777777" w:rsidR="00231BD4" w:rsidRDefault="00231BD4" w:rsidP="00231BD4">
      <w:pPr>
        <w:pStyle w:val="CoverProjectName"/>
        <w:jc w:val="left"/>
        <w:rPr>
          <w:color w:val="FF0000"/>
          <w:sz w:val="28"/>
        </w:rPr>
      </w:pPr>
    </w:p>
    <w:p w14:paraId="22CDCAE8" w14:textId="77777777" w:rsidR="00231BD4" w:rsidRDefault="00231BD4" w:rsidP="00231BD4">
      <w:pPr>
        <w:pStyle w:val="CoverProjectName"/>
        <w:jc w:val="left"/>
        <w:rPr>
          <w:color w:val="FF0000"/>
          <w:sz w:val="28"/>
        </w:rPr>
      </w:pPr>
    </w:p>
    <w:p w14:paraId="4BEDDCD4" w14:textId="77777777" w:rsidR="004433DB" w:rsidRDefault="004433DB" w:rsidP="00231BD4">
      <w:pPr>
        <w:pStyle w:val="CoverProjectName"/>
        <w:jc w:val="left"/>
        <w:rPr>
          <w:color w:val="FF0000"/>
          <w:sz w:val="28"/>
        </w:rPr>
      </w:pPr>
    </w:p>
    <w:p w14:paraId="68B289D9" w14:textId="77777777" w:rsidR="00C86C25" w:rsidRDefault="00C86C25">
      <w:pPr>
        <w:spacing w:after="200" w:afterAutospacing="0" w:line="276" w:lineRule="auto"/>
        <w:ind w:left="0"/>
        <w:jc w:val="left"/>
        <w:rPr>
          <w:b/>
          <w:sz w:val="24"/>
          <w:szCs w:val="24"/>
        </w:rPr>
      </w:pPr>
      <w:r>
        <w:rPr>
          <w:b/>
          <w:sz w:val="24"/>
          <w:szCs w:val="24"/>
        </w:rPr>
        <w:br w:type="page"/>
      </w:r>
    </w:p>
    <w:p w14:paraId="3E10E4DA" w14:textId="77777777" w:rsidR="0059027F" w:rsidRDefault="0059027F" w:rsidP="00B44F39">
      <w:pPr>
        <w:pStyle w:val="CoverDocumentInfo"/>
        <w:spacing w:after="100"/>
        <w:jc w:val="left"/>
      </w:pPr>
      <w:bookmarkStart w:id="2" w:name="_Toc68110026"/>
      <w:r>
        <w:lastRenderedPageBreak/>
        <w:t>Revision History</w:t>
      </w:r>
      <w:bookmarkEnd w:id="1"/>
      <w:bookmarkEnd w:id="2"/>
    </w:p>
    <w:p w14:paraId="29286207" w14:textId="77777777" w:rsidR="0059027F" w:rsidRDefault="0059027F" w:rsidP="0026532C">
      <w:pPr>
        <w:pStyle w:val="CommentText"/>
        <w:jc w:val="left"/>
      </w:pPr>
      <w:r>
        <w:t>Please keep the latest version on top</w:t>
      </w:r>
    </w:p>
    <w:tbl>
      <w:tblPr>
        <w:tblW w:w="9450" w:type="dxa"/>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1E0" w:firstRow="1" w:lastRow="1" w:firstColumn="1" w:lastColumn="1" w:noHBand="0" w:noVBand="0"/>
      </w:tblPr>
      <w:tblGrid>
        <w:gridCol w:w="551"/>
        <w:gridCol w:w="1273"/>
        <w:gridCol w:w="3294"/>
        <w:gridCol w:w="1472"/>
        <w:gridCol w:w="840"/>
        <w:gridCol w:w="2020"/>
      </w:tblGrid>
      <w:tr w:rsidR="0059027F" w14:paraId="529250EA" w14:textId="77777777" w:rsidTr="00184773">
        <w:trPr>
          <w:trHeight w:val="474"/>
        </w:trPr>
        <w:tc>
          <w:tcPr>
            <w:tcW w:w="551" w:type="dxa"/>
            <w:shd w:val="clear" w:color="auto" w:fill="001551"/>
            <w:vAlign w:val="center"/>
          </w:tcPr>
          <w:p w14:paraId="0D45706D" w14:textId="77777777" w:rsidR="0059027F" w:rsidRPr="00E2685C" w:rsidRDefault="0059027F" w:rsidP="00CB726E">
            <w:pPr>
              <w:pStyle w:val="CommentText"/>
              <w:jc w:val="left"/>
              <w:rPr>
                <w:b/>
              </w:rPr>
            </w:pPr>
            <w:r w:rsidRPr="00E2685C">
              <w:rPr>
                <w:b/>
              </w:rPr>
              <w:t>Ver.</w:t>
            </w:r>
          </w:p>
        </w:tc>
        <w:tc>
          <w:tcPr>
            <w:tcW w:w="1273" w:type="dxa"/>
            <w:shd w:val="clear" w:color="auto" w:fill="001551"/>
            <w:vAlign w:val="center"/>
          </w:tcPr>
          <w:p w14:paraId="3BF6BCD2" w14:textId="77777777" w:rsidR="0059027F" w:rsidRPr="00E2685C" w:rsidRDefault="0059027F" w:rsidP="00CB726E">
            <w:pPr>
              <w:pStyle w:val="CommentText"/>
              <w:jc w:val="left"/>
              <w:rPr>
                <w:b/>
              </w:rPr>
            </w:pPr>
            <w:r w:rsidRPr="00E2685C">
              <w:rPr>
                <w:b/>
              </w:rPr>
              <w:t>Change Description</w:t>
            </w:r>
          </w:p>
        </w:tc>
        <w:tc>
          <w:tcPr>
            <w:tcW w:w="3294" w:type="dxa"/>
            <w:shd w:val="clear" w:color="auto" w:fill="001551"/>
            <w:vAlign w:val="center"/>
          </w:tcPr>
          <w:p w14:paraId="03B6991D" w14:textId="77777777" w:rsidR="0059027F" w:rsidRPr="00E2685C" w:rsidRDefault="0059027F" w:rsidP="00CB726E">
            <w:pPr>
              <w:pStyle w:val="CommentText"/>
              <w:jc w:val="left"/>
              <w:rPr>
                <w:b/>
              </w:rPr>
            </w:pPr>
            <w:r w:rsidRPr="00E2685C">
              <w:rPr>
                <w:b/>
              </w:rPr>
              <w:t>Sections</w:t>
            </w:r>
          </w:p>
        </w:tc>
        <w:tc>
          <w:tcPr>
            <w:tcW w:w="1472" w:type="dxa"/>
            <w:shd w:val="clear" w:color="auto" w:fill="001551"/>
            <w:vAlign w:val="center"/>
          </w:tcPr>
          <w:p w14:paraId="0F1C9254" w14:textId="77777777" w:rsidR="0059027F" w:rsidRPr="00E2685C" w:rsidRDefault="0059027F" w:rsidP="00CB726E">
            <w:pPr>
              <w:pStyle w:val="CommentText"/>
              <w:jc w:val="left"/>
              <w:rPr>
                <w:b/>
              </w:rPr>
            </w:pPr>
            <w:r w:rsidRPr="00E2685C">
              <w:rPr>
                <w:b/>
              </w:rPr>
              <w:t>Date</w:t>
            </w:r>
          </w:p>
        </w:tc>
        <w:tc>
          <w:tcPr>
            <w:tcW w:w="840" w:type="dxa"/>
            <w:shd w:val="clear" w:color="auto" w:fill="001551"/>
            <w:vAlign w:val="center"/>
          </w:tcPr>
          <w:p w14:paraId="56265B1C" w14:textId="77777777" w:rsidR="0059027F" w:rsidRPr="00E2685C" w:rsidRDefault="0059027F" w:rsidP="00CB726E">
            <w:pPr>
              <w:pStyle w:val="CommentText"/>
              <w:jc w:val="left"/>
              <w:rPr>
                <w:b/>
              </w:rPr>
            </w:pPr>
            <w:r w:rsidRPr="00E2685C">
              <w:rPr>
                <w:b/>
              </w:rPr>
              <w:t>Author</w:t>
            </w:r>
          </w:p>
        </w:tc>
        <w:tc>
          <w:tcPr>
            <w:tcW w:w="2020" w:type="dxa"/>
            <w:shd w:val="clear" w:color="auto" w:fill="001551"/>
            <w:vAlign w:val="center"/>
          </w:tcPr>
          <w:p w14:paraId="18821CA9" w14:textId="77777777" w:rsidR="0059027F" w:rsidRPr="00E2685C" w:rsidRDefault="0059027F" w:rsidP="00CB726E">
            <w:pPr>
              <w:pStyle w:val="CommentText"/>
              <w:jc w:val="left"/>
              <w:rPr>
                <w:b/>
              </w:rPr>
            </w:pPr>
            <w:r w:rsidRPr="00E2685C">
              <w:rPr>
                <w:b/>
              </w:rPr>
              <w:t>Reviewer</w:t>
            </w:r>
          </w:p>
        </w:tc>
      </w:tr>
      <w:tr w:rsidR="0038327F" w:rsidRPr="00D012DC" w14:paraId="0880E651" w14:textId="77777777" w:rsidTr="00184773">
        <w:trPr>
          <w:trHeight w:val="173"/>
        </w:trPr>
        <w:tc>
          <w:tcPr>
            <w:tcW w:w="551" w:type="dxa"/>
            <w:shd w:val="clear" w:color="auto" w:fill="auto"/>
            <w:vAlign w:val="center"/>
          </w:tcPr>
          <w:p w14:paraId="5EE7C67A" w14:textId="477A9F1B" w:rsidR="0038327F" w:rsidRDefault="00F7778A" w:rsidP="0038327F">
            <w:pPr>
              <w:pStyle w:val="CommentText"/>
              <w:jc w:val="left"/>
              <w:rPr>
                <w:sz w:val="16"/>
                <w:szCs w:val="16"/>
              </w:rPr>
            </w:pPr>
            <w:r>
              <w:rPr>
                <w:sz w:val="16"/>
                <w:szCs w:val="16"/>
              </w:rPr>
              <w:t>1.0</w:t>
            </w:r>
          </w:p>
        </w:tc>
        <w:tc>
          <w:tcPr>
            <w:tcW w:w="1273" w:type="dxa"/>
            <w:shd w:val="clear" w:color="auto" w:fill="auto"/>
            <w:vAlign w:val="center"/>
          </w:tcPr>
          <w:p w14:paraId="7CB61FF7" w14:textId="0193D766" w:rsidR="0038327F" w:rsidRDefault="00C815BC" w:rsidP="0038327F">
            <w:pPr>
              <w:pStyle w:val="CommentText"/>
              <w:jc w:val="left"/>
              <w:rPr>
                <w:sz w:val="16"/>
                <w:szCs w:val="16"/>
              </w:rPr>
            </w:pPr>
            <w:r>
              <w:rPr>
                <w:sz w:val="16"/>
                <w:szCs w:val="16"/>
              </w:rPr>
              <w:t>ALL</w:t>
            </w:r>
          </w:p>
        </w:tc>
        <w:tc>
          <w:tcPr>
            <w:tcW w:w="3294" w:type="dxa"/>
            <w:shd w:val="clear" w:color="auto" w:fill="auto"/>
            <w:vAlign w:val="center"/>
          </w:tcPr>
          <w:p w14:paraId="71F54B47" w14:textId="1FBB0ED7" w:rsidR="0038327F" w:rsidRDefault="00C815BC" w:rsidP="0038327F">
            <w:pPr>
              <w:pStyle w:val="CommentText"/>
              <w:jc w:val="left"/>
              <w:rPr>
                <w:sz w:val="16"/>
                <w:szCs w:val="16"/>
              </w:rPr>
            </w:pPr>
            <w:r>
              <w:rPr>
                <w:sz w:val="16"/>
                <w:szCs w:val="16"/>
              </w:rPr>
              <w:t>ALL</w:t>
            </w:r>
          </w:p>
        </w:tc>
        <w:tc>
          <w:tcPr>
            <w:tcW w:w="1472" w:type="dxa"/>
            <w:shd w:val="clear" w:color="auto" w:fill="auto"/>
            <w:vAlign w:val="center"/>
          </w:tcPr>
          <w:p w14:paraId="6A55C911" w14:textId="3845D909" w:rsidR="0038327F" w:rsidRDefault="00EC28D2" w:rsidP="0038327F">
            <w:pPr>
              <w:pStyle w:val="CommentText"/>
              <w:jc w:val="left"/>
              <w:rPr>
                <w:sz w:val="16"/>
                <w:szCs w:val="16"/>
              </w:rPr>
            </w:pPr>
            <w:r>
              <w:rPr>
                <w:sz w:val="16"/>
                <w:szCs w:val="16"/>
              </w:rPr>
              <w:t>May-23</w:t>
            </w:r>
          </w:p>
        </w:tc>
        <w:tc>
          <w:tcPr>
            <w:tcW w:w="840" w:type="dxa"/>
            <w:shd w:val="clear" w:color="auto" w:fill="auto"/>
            <w:vAlign w:val="center"/>
          </w:tcPr>
          <w:p w14:paraId="780F8F21" w14:textId="6AA3EDA8" w:rsidR="0038327F" w:rsidRDefault="00EC28D2" w:rsidP="0038327F">
            <w:pPr>
              <w:pStyle w:val="CommentText"/>
              <w:jc w:val="left"/>
              <w:rPr>
                <w:sz w:val="16"/>
                <w:szCs w:val="16"/>
              </w:rPr>
            </w:pPr>
            <w:r>
              <w:rPr>
                <w:sz w:val="16"/>
                <w:szCs w:val="16"/>
              </w:rPr>
              <w:t>Bipin</w:t>
            </w:r>
          </w:p>
        </w:tc>
        <w:tc>
          <w:tcPr>
            <w:tcW w:w="2020" w:type="dxa"/>
            <w:shd w:val="clear" w:color="auto" w:fill="auto"/>
            <w:vAlign w:val="center"/>
          </w:tcPr>
          <w:p w14:paraId="07F2CBCB" w14:textId="2DE1397F" w:rsidR="0038327F" w:rsidRDefault="00EC28D2" w:rsidP="0038327F">
            <w:pPr>
              <w:pStyle w:val="CommentText"/>
              <w:jc w:val="left"/>
              <w:rPr>
                <w:sz w:val="16"/>
                <w:szCs w:val="16"/>
              </w:rPr>
            </w:pPr>
            <w:r>
              <w:rPr>
                <w:sz w:val="16"/>
                <w:szCs w:val="16"/>
              </w:rPr>
              <w:t>Bipin</w:t>
            </w:r>
          </w:p>
        </w:tc>
      </w:tr>
      <w:tr w:rsidR="0038327F" w:rsidRPr="00D012DC" w14:paraId="77A5635C" w14:textId="77777777" w:rsidTr="00184773">
        <w:trPr>
          <w:trHeight w:val="173"/>
        </w:trPr>
        <w:tc>
          <w:tcPr>
            <w:tcW w:w="551" w:type="dxa"/>
            <w:shd w:val="clear" w:color="auto" w:fill="auto"/>
            <w:vAlign w:val="center"/>
          </w:tcPr>
          <w:p w14:paraId="4DFB5D1E" w14:textId="2C682441" w:rsidR="0038327F" w:rsidRDefault="0038327F" w:rsidP="0038327F">
            <w:pPr>
              <w:pStyle w:val="CommentText"/>
              <w:jc w:val="left"/>
              <w:rPr>
                <w:sz w:val="16"/>
                <w:szCs w:val="16"/>
              </w:rPr>
            </w:pPr>
          </w:p>
        </w:tc>
        <w:tc>
          <w:tcPr>
            <w:tcW w:w="1273" w:type="dxa"/>
            <w:shd w:val="clear" w:color="auto" w:fill="auto"/>
            <w:vAlign w:val="center"/>
          </w:tcPr>
          <w:p w14:paraId="3F3020EA" w14:textId="695CE91E" w:rsidR="0038327F" w:rsidRDefault="0038327F" w:rsidP="0038327F">
            <w:pPr>
              <w:pStyle w:val="CommentText"/>
              <w:jc w:val="left"/>
              <w:rPr>
                <w:sz w:val="16"/>
                <w:szCs w:val="16"/>
              </w:rPr>
            </w:pPr>
          </w:p>
        </w:tc>
        <w:tc>
          <w:tcPr>
            <w:tcW w:w="3294" w:type="dxa"/>
            <w:shd w:val="clear" w:color="auto" w:fill="auto"/>
            <w:vAlign w:val="center"/>
          </w:tcPr>
          <w:p w14:paraId="346B99C2" w14:textId="721D4E97" w:rsidR="0038327F" w:rsidRDefault="0038327F" w:rsidP="0038327F">
            <w:pPr>
              <w:pStyle w:val="CommentText"/>
              <w:jc w:val="left"/>
              <w:rPr>
                <w:sz w:val="16"/>
                <w:szCs w:val="16"/>
              </w:rPr>
            </w:pPr>
          </w:p>
        </w:tc>
        <w:tc>
          <w:tcPr>
            <w:tcW w:w="1472" w:type="dxa"/>
            <w:shd w:val="clear" w:color="auto" w:fill="auto"/>
            <w:vAlign w:val="center"/>
          </w:tcPr>
          <w:p w14:paraId="1EF67EC5" w14:textId="0E1AA068" w:rsidR="0038327F" w:rsidRDefault="0038327F" w:rsidP="0038327F">
            <w:pPr>
              <w:pStyle w:val="CommentText"/>
              <w:jc w:val="left"/>
              <w:rPr>
                <w:sz w:val="16"/>
                <w:szCs w:val="16"/>
              </w:rPr>
            </w:pPr>
          </w:p>
        </w:tc>
        <w:tc>
          <w:tcPr>
            <w:tcW w:w="840" w:type="dxa"/>
            <w:shd w:val="clear" w:color="auto" w:fill="auto"/>
            <w:vAlign w:val="center"/>
          </w:tcPr>
          <w:p w14:paraId="716A167E" w14:textId="248DE1D4" w:rsidR="0038327F" w:rsidRDefault="0038327F" w:rsidP="0038327F">
            <w:pPr>
              <w:pStyle w:val="CommentText"/>
              <w:jc w:val="left"/>
              <w:rPr>
                <w:sz w:val="16"/>
                <w:szCs w:val="16"/>
              </w:rPr>
            </w:pPr>
          </w:p>
        </w:tc>
        <w:tc>
          <w:tcPr>
            <w:tcW w:w="2020" w:type="dxa"/>
            <w:shd w:val="clear" w:color="auto" w:fill="auto"/>
            <w:vAlign w:val="center"/>
          </w:tcPr>
          <w:p w14:paraId="0DEDD231" w14:textId="0DAD0DAF" w:rsidR="0038327F" w:rsidRDefault="0038327F" w:rsidP="0038327F">
            <w:pPr>
              <w:pStyle w:val="CommentText"/>
              <w:jc w:val="left"/>
              <w:rPr>
                <w:sz w:val="16"/>
                <w:szCs w:val="16"/>
              </w:rPr>
            </w:pPr>
          </w:p>
        </w:tc>
      </w:tr>
      <w:tr w:rsidR="0038327F" w:rsidRPr="00D012DC" w14:paraId="5247689C" w14:textId="77777777" w:rsidTr="00184773">
        <w:trPr>
          <w:trHeight w:val="173"/>
        </w:trPr>
        <w:tc>
          <w:tcPr>
            <w:tcW w:w="551" w:type="dxa"/>
            <w:shd w:val="clear" w:color="auto" w:fill="auto"/>
            <w:vAlign w:val="center"/>
          </w:tcPr>
          <w:p w14:paraId="7B02F90D" w14:textId="75236EAB" w:rsidR="0038327F" w:rsidRDefault="0038327F" w:rsidP="0038327F">
            <w:pPr>
              <w:pStyle w:val="CommentText"/>
              <w:jc w:val="left"/>
              <w:rPr>
                <w:sz w:val="16"/>
                <w:szCs w:val="16"/>
              </w:rPr>
            </w:pPr>
          </w:p>
        </w:tc>
        <w:tc>
          <w:tcPr>
            <w:tcW w:w="1273" w:type="dxa"/>
            <w:shd w:val="clear" w:color="auto" w:fill="auto"/>
            <w:vAlign w:val="center"/>
          </w:tcPr>
          <w:p w14:paraId="3C196E5F" w14:textId="1070E084" w:rsidR="0038327F" w:rsidRDefault="0038327F" w:rsidP="0038327F">
            <w:pPr>
              <w:pStyle w:val="CommentText"/>
              <w:jc w:val="left"/>
              <w:rPr>
                <w:sz w:val="16"/>
                <w:szCs w:val="16"/>
              </w:rPr>
            </w:pPr>
          </w:p>
        </w:tc>
        <w:tc>
          <w:tcPr>
            <w:tcW w:w="3294" w:type="dxa"/>
            <w:shd w:val="clear" w:color="auto" w:fill="auto"/>
            <w:vAlign w:val="center"/>
          </w:tcPr>
          <w:p w14:paraId="36ABF5B9" w14:textId="4703BAD6" w:rsidR="0038327F" w:rsidRDefault="0038327F" w:rsidP="0038327F">
            <w:pPr>
              <w:pStyle w:val="CommentText"/>
              <w:jc w:val="left"/>
              <w:rPr>
                <w:sz w:val="16"/>
                <w:szCs w:val="16"/>
              </w:rPr>
            </w:pPr>
          </w:p>
        </w:tc>
        <w:tc>
          <w:tcPr>
            <w:tcW w:w="1472" w:type="dxa"/>
            <w:shd w:val="clear" w:color="auto" w:fill="auto"/>
            <w:vAlign w:val="center"/>
          </w:tcPr>
          <w:p w14:paraId="7DFE916C" w14:textId="43E1C307" w:rsidR="0038327F" w:rsidRDefault="0038327F" w:rsidP="0038327F">
            <w:pPr>
              <w:pStyle w:val="CommentText"/>
              <w:jc w:val="left"/>
              <w:rPr>
                <w:sz w:val="16"/>
                <w:szCs w:val="16"/>
              </w:rPr>
            </w:pPr>
          </w:p>
        </w:tc>
        <w:tc>
          <w:tcPr>
            <w:tcW w:w="840" w:type="dxa"/>
            <w:shd w:val="clear" w:color="auto" w:fill="auto"/>
            <w:vAlign w:val="center"/>
          </w:tcPr>
          <w:p w14:paraId="2A1DC68F" w14:textId="318B30F4" w:rsidR="0038327F" w:rsidRDefault="0038327F" w:rsidP="0038327F">
            <w:pPr>
              <w:pStyle w:val="CommentText"/>
              <w:jc w:val="left"/>
              <w:rPr>
                <w:sz w:val="16"/>
                <w:szCs w:val="16"/>
              </w:rPr>
            </w:pPr>
          </w:p>
        </w:tc>
        <w:tc>
          <w:tcPr>
            <w:tcW w:w="2020" w:type="dxa"/>
            <w:shd w:val="clear" w:color="auto" w:fill="auto"/>
            <w:vAlign w:val="center"/>
          </w:tcPr>
          <w:p w14:paraId="53572C32" w14:textId="77777777" w:rsidR="0038327F" w:rsidRDefault="0038327F" w:rsidP="0038327F">
            <w:pPr>
              <w:pStyle w:val="CommentText"/>
              <w:jc w:val="left"/>
              <w:rPr>
                <w:sz w:val="16"/>
                <w:szCs w:val="16"/>
              </w:rPr>
            </w:pPr>
          </w:p>
        </w:tc>
      </w:tr>
      <w:tr w:rsidR="0079379E" w:rsidRPr="00D012DC" w14:paraId="597523DF" w14:textId="77777777" w:rsidTr="00184773">
        <w:trPr>
          <w:trHeight w:val="173"/>
        </w:trPr>
        <w:tc>
          <w:tcPr>
            <w:tcW w:w="551" w:type="dxa"/>
            <w:shd w:val="clear" w:color="auto" w:fill="auto"/>
            <w:vAlign w:val="center"/>
          </w:tcPr>
          <w:p w14:paraId="20F0FB04" w14:textId="64D7D7B1" w:rsidR="0079379E" w:rsidRDefault="0079379E" w:rsidP="0038327F">
            <w:pPr>
              <w:pStyle w:val="CommentText"/>
              <w:jc w:val="left"/>
              <w:rPr>
                <w:sz w:val="16"/>
                <w:szCs w:val="16"/>
              </w:rPr>
            </w:pPr>
          </w:p>
        </w:tc>
        <w:tc>
          <w:tcPr>
            <w:tcW w:w="1273" w:type="dxa"/>
            <w:shd w:val="clear" w:color="auto" w:fill="auto"/>
            <w:vAlign w:val="center"/>
          </w:tcPr>
          <w:p w14:paraId="57DA9C26" w14:textId="77777777" w:rsidR="0079379E" w:rsidRDefault="0079379E" w:rsidP="0038327F">
            <w:pPr>
              <w:pStyle w:val="CommentText"/>
              <w:jc w:val="left"/>
              <w:rPr>
                <w:sz w:val="16"/>
                <w:szCs w:val="16"/>
              </w:rPr>
            </w:pPr>
          </w:p>
        </w:tc>
        <w:tc>
          <w:tcPr>
            <w:tcW w:w="3294" w:type="dxa"/>
            <w:shd w:val="clear" w:color="auto" w:fill="auto"/>
            <w:vAlign w:val="center"/>
          </w:tcPr>
          <w:p w14:paraId="78A53385" w14:textId="77777777" w:rsidR="0079379E" w:rsidRDefault="0079379E" w:rsidP="0038327F">
            <w:pPr>
              <w:pStyle w:val="CommentText"/>
              <w:jc w:val="left"/>
              <w:rPr>
                <w:sz w:val="16"/>
                <w:szCs w:val="16"/>
              </w:rPr>
            </w:pPr>
          </w:p>
        </w:tc>
        <w:tc>
          <w:tcPr>
            <w:tcW w:w="1472" w:type="dxa"/>
            <w:shd w:val="clear" w:color="auto" w:fill="auto"/>
            <w:vAlign w:val="center"/>
          </w:tcPr>
          <w:p w14:paraId="74B66DB9" w14:textId="77777777" w:rsidR="0079379E" w:rsidRDefault="0079379E" w:rsidP="0038327F">
            <w:pPr>
              <w:pStyle w:val="CommentText"/>
              <w:jc w:val="left"/>
              <w:rPr>
                <w:sz w:val="16"/>
                <w:szCs w:val="16"/>
              </w:rPr>
            </w:pPr>
          </w:p>
        </w:tc>
        <w:tc>
          <w:tcPr>
            <w:tcW w:w="840" w:type="dxa"/>
            <w:shd w:val="clear" w:color="auto" w:fill="auto"/>
            <w:vAlign w:val="center"/>
          </w:tcPr>
          <w:p w14:paraId="159C4E84" w14:textId="6B598889" w:rsidR="0079379E" w:rsidRDefault="0079379E" w:rsidP="0038327F">
            <w:pPr>
              <w:pStyle w:val="CommentText"/>
              <w:jc w:val="left"/>
              <w:rPr>
                <w:sz w:val="16"/>
                <w:szCs w:val="16"/>
              </w:rPr>
            </w:pPr>
          </w:p>
        </w:tc>
        <w:tc>
          <w:tcPr>
            <w:tcW w:w="2020" w:type="dxa"/>
            <w:shd w:val="clear" w:color="auto" w:fill="auto"/>
            <w:vAlign w:val="center"/>
          </w:tcPr>
          <w:p w14:paraId="287CDE9E" w14:textId="77777777" w:rsidR="0079379E" w:rsidRDefault="0079379E" w:rsidP="0038327F">
            <w:pPr>
              <w:pStyle w:val="CommentText"/>
              <w:jc w:val="left"/>
              <w:rPr>
                <w:sz w:val="16"/>
                <w:szCs w:val="16"/>
              </w:rPr>
            </w:pPr>
          </w:p>
        </w:tc>
      </w:tr>
    </w:tbl>
    <w:p w14:paraId="7F3A49A3" w14:textId="77777777" w:rsidR="0059027F" w:rsidRDefault="0059027F" w:rsidP="00FB383A">
      <w:pPr>
        <w:pStyle w:val="CoverDocumentInfo"/>
        <w:pBdr>
          <w:bottom w:val="single" w:sz="2" w:space="2" w:color="808080"/>
        </w:pBdr>
        <w:jc w:val="left"/>
      </w:pPr>
      <w:bookmarkStart w:id="3" w:name="_Toc237067441"/>
      <w:bookmarkStart w:id="4" w:name="_Toc68110027"/>
      <w:r>
        <w:t>References</w:t>
      </w:r>
      <w:bookmarkEnd w:id="3"/>
      <w:bookmarkEnd w:id="4"/>
    </w:p>
    <w:p w14:paraId="7A27EE38" w14:textId="77777777" w:rsidR="0059027F" w:rsidRDefault="0059027F" w:rsidP="0059027F">
      <w:pPr>
        <w:pStyle w:val="CommentText"/>
        <w:jc w:val="left"/>
      </w:pPr>
      <w:r>
        <w:t>Reader should read this document in conjunction with the following documents</w:t>
      </w:r>
    </w:p>
    <w:tbl>
      <w:tblPr>
        <w:tblW w:w="0" w:type="auto"/>
        <w:tblInd w:w="86" w:type="dxa"/>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CellMar>
          <w:left w:w="86" w:type="dxa"/>
          <w:right w:w="86" w:type="dxa"/>
        </w:tblCellMar>
        <w:tblLook w:val="00A0" w:firstRow="1" w:lastRow="0" w:firstColumn="1" w:lastColumn="0" w:noHBand="0" w:noVBand="0"/>
      </w:tblPr>
      <w:tblGrid>
        <w:gridCol w:w="644"/>
        <w:gridCol w:w="4042"/>
        <w:gridCol w:w="905"/>
        <w:gridCol w:w="3677"/>
      </w:tblGrid>
      <w:tr w:rsidR="0059027F" w14:paraId="6DA67AF2" w14:textId="77777777" w:rsidTr="005E1F09">
        <w:tc>
          <w:tcPr>
            <w:tcW w:w="644" w:type="dxa"/>
            <w:shd w:val="clear" w:color="auto" w:fill="001551"/>
            <w:vAlign w:val="center"/>
          </w:tcPr>
          <w:p w14:paraId="68EACBDC" w14:textId="77777777" w:rsidR="0059027F" w:rsidRPr="00E2685C" w:rsidRDefault="0059027F" w:rsidP="00CB726E">
            <w:pPr>
              <w:pStyle w:val="CommentText"/>
              <w:jc w:val="left"/>
              <w:rPr>
                <w:b/>
              </w:rPr>
            </w:pPr>
            <w:r w:rsidRPr="00E2685C">
              <w:rPr>
                <w:b/>
              </w:rPr>
              <w:t>No</w:t>
            </w:r>
          </w:p>
        </w:tc>
        <w:tc>
          <w:tcPr>
            <w:tcW w:w="4042" w:type="dxa"/>
            <w:shd w:val="clear" w:color="auto" w:fill="001551"/>
            <w:vAlign w:val="center"/>
          </w:tcPr>
          <w:p w14:paraId="129B97F5" w14:textId="77777777" w:rsidR="0059027F" w:rsidRPr="00E2685C" w:rsidRDefault="0059027F" w:rsidP="00CB726E">
            <w:pPr>
              <w:pStyle w:val="CommentText"/>
              <w:jc w:val="left"/>
              <w:rPr>
                <w:b/>
              </w:rPr>
            </w:pPr>
            <w:r w:rsidRPr="00E2685C">
              <w:rPr>
                <w:b/>
              </w:rPr>
              <w:t>Document Name</w:t>
            </w:r>
          </w:p>
        </w:tc>
        <w:tc>
          <w:tcPr>
            <w:tcW w:w="905" w:type="dxa"/>
            <w:shd w:val="clear" w:color="auto" w:fill="001551"/>
            <w:vAlign w:val="center"/>
          </w:tcPr>
          <w:p w14:paraId="76214E18" w14:textId="77777777" w:rsidR="0059027F" w:rsidRPr="00E2685C" w:rsidRDefault="0059027F" w:rsidP="00CB726E">
            <w:pPr>
              <w:pStyle w:val="CommentText"/>
              <w:jc w:val="left"/>
              <w:rPr>
                <w:b/>
              </w:rPr>
            </w:pPr>
            <w:r w:rsidRPr="00E2685C">
              <w:rPr>
                <w:b/>
              </w:rPr>
              <w:t>Ver</w:t>
            </w:r>
          </w:p>
        </w:tc>
        <w:tc>
          <w:tcPr>
            <w:tcW w:w="3677" w:type="dxa"/>
            <w:shd w:val="clear" w:color="auto" w:fill="001551"/>
            <w:vAlign w:val="center"/>
          </w:tcPr>
          <w:p w14:paraId="76BDE27B" w14:textId="77777777" w:rsidR="0059027F" w:rsidRPr="00E2685C" w:rsidRDefault="0059027F" w:rsidP="00CB726E">
            <w:pPr>
              <w:pStyle w:val="CommentText"/>
              <w:jc w:val="left"/>
              <w:rPr>
                <w:b/>
              </w:rPr>
            </w:pPr>
            <w:r w:rsidRPr="00E2685C">
              <w:rPr>
                <w:b/>
              </w:rPr>
              <w:t>Location</w:t>
            </w:r>
          </w:p>
        </w:tc>
      </w:tr>
      <w:tr w:rsidR="005E1F09" w14:paraId="49F9EE21" w14:textId="77777777" w:rsidTr="005E1F09">
        <w:trPr>
          <w:trHeight w:val="427"/>
        </w:trPr>
        <w:tc>
          <w:tcPr>
            <w:tcW w:w="644" w:type="dxa"/>
            <w:shd w:val="clear" w:color="auto" w:fill="auto"/>
          </w:tcPr>
          <w:p w14:paraId="26C79645" w14:textId="2696B0EE" w:rsidR="005E1F09" w:rsidRPr="00E2685C" w:rsidRDefault="005E1F09" w:rsidP="005E1F09">
            <w:pPr>
              <w:pStyle w:val="CommentText"/>
              <w:ind w:left="360"/>
              <w:jc w:val="left"/>
            </w:pPr>
          </w:p>
        </w:tc>
        <w:tc>
          <w:tcPr>
            <w:tcW w:w="4042" w:type="dxa"/>
            <w:shd w:val="clear" w:color="auto" w:fill="auto"/>
          </w:tcPr>
          <w:p w14:paraId="51DC8E63" w14:textId="151D7824" w:rsidR="005E1F09" w:rsidRPr="00E2685C" w:rsidRDefault="005E1F09" w:rsidP="00144505">
            <w:pPr>
              <w:pStyle w:val="CommentText"/>
              <w:jc w:val="left"/>
            </w:pPr>
          </w:p>
        </w:tc>
        <w:tc>
          <w:tcPr>
            <w:tcW w:w="905" w:type="dxa"/>
            <w:shd w:val="clear" w:color="auto" w:fill="auto"/>
          </w:tcPr>
          <w:p w14:paraId="154F4415" w14:textId="18086528" w:rsidR="005E1F09" w:rsidRPr="00E2685C" w:rsidRDefault="005E1F09" w:rsidP="005E1F09">
            <w:pPr>
              <w:pStyle w:val="CommentText"/>
              <w:jc w:val="left"/>
            </w:pPr>
          </w:p>
        </w:tc>
        <w:tc>
          <w:tcPr>
            <w:tcW w:w="3677" w:type="dxa"/>
            <w:shd w:val="clear" w:color="auto" w:fill="auto"/>
          </w:tcPr>
          <w:p w14:paraId="1CF3A47C" w14:textId="5A5F6090" w:rsidR="005E1F09" w:rsidRPr="00E2685C" w:rsidRDefault="005E1F09" w:rsidP="005E1F09">
            <w:pPr>
              <w:pStyle w:val="CommentText"/>
              <w:jc w:val="left"/>
            </w:pPr>
          </w:p>
        </w:tc>
      </w:tr>
    </w:tbl>
    <w:p w14:paraId="6C3470F0" w14:textId="77777777" w:rsidR="00BE604B" w:rsidRDefault="00BE604B" w:rsidP="00097B76"/>
    <w:p w14:paraId="6B8A8386" w14:textId="2E48B9C7" w:rsidR="00A4012C" w:rsidRDefault="00B703BF" w:rsidP="00A4012C">
      <w:pPr>
        <w:pStyle w:val="CoverDocumentInfo"/>
        <w:jc w:val="left"/>
      </w:pPr>
      <w:bookmarkStart w:id="5" w:name="_Toc68110028"/>
      <w:r>
        <w:t>Definitions, Abbreviations and Acronyms</w:t>
      </w:r>
      <w:bookmarkEnd w:id="5"/>
    </w:p>
    <w:tbl>
      <w:tblPr>
        <w:tblStyle w:val="TableGrid"/>
        <w:tblW w:w="0" w:type="auto"/>
        <w:tblInd w:w="85" w:type="dxa"/>
        <w:tblLook w:val="04A0" w:firstRow="1" w:lastRow="0" w:firstColumn="1" w:lastColumn="0" w:noHBand="0" w:noVBand="1"/>
      </w:tblPr>
      <w:tblGrid>
        <w:gridCol w:w="2373"/>
        <w:gridCol w:w="6180"/>
      </w:tblGrid>
      <w:tr w:rsidR="003F22CC" w14:paraId="12073D55" w14:textId="77777777" w:rsidTr="7AB94B3C">
        <w:tc>
          <w:tcPr>
            <w:tcW w:w="2373" w:type="dxa"/>
          </w:tcPr>
          <w:p w14:paraId="4A66D79B" w14:textId="49A8FA94" w:rsidR="003F22CC" w:rsidRDefault="003F22CC" w:rsidP="003F22CC">
            <w:pPr>
              <w:pStyle w:val="CommentText"/>
              <w:jc w:val="left"/>
            </w:pPr>
            <w:r>
              <w:t>LLD</w:t>
            </w:r>
          </w:p>
        </w:tc>
        <w:tc>
          <w:tcPr>
            <w:tcW w:w="6180" w:type="dxa"/>
          </w:tcPr>
          <w:p w14:paraId="666A2B2D" w14:textId="72A1D8B4" w:rsidR="003F22CC" w:rsidRDefault="003F22CC" w:rsidP="003F22CC">
            <w:pPr>
              <w:pStyle w:val="CommentText"/>
              <w:ind w:left="360"/>
              <w:jc w:val="left"/>
            </w:pPr>
            <w:r>
              <w:t>Low Level Design</w:t>
            </w:r>
          </w:p>
        </w:tc>
      </w:tr>
      <w:tr w:rsidR="003F22CC" w14:paraId="1E70802B" w14:textId="77777777" w:rsidTr="7AB94B3C">
        <w:tc>
          <w:tcPr>
            <w:tcW w:w="2373" w:type="dxa"/>
          </w:tcPr>
          <w:p w14:paraId="3AC8B381" w14:textId="0B796AB0" w:rsidR="003F22CC" w:rsidRDefault="003F22CC" w:rsidP="003F22CC">
            <w:pPr>
              <w:pStyle w:val="CommentText"/>
              <w:jc w:val="left"/>
            </w:pPr>
            <w:r>
              <w:t>BRD</w:t>
            </w:r>
          </w:p>
        </w:tc>
        <w:tc>
          <w:tcPr>
            <w:tcW w:w="6180" w:type="dxa"/>
          </w:tcPr>
          <w:p w14:paraId="409B3C99" w14:textId="4C4CE66A" w:rsidR="003F22CC" w:rsidRDefault="003F22CC" w:rsidP="003F22CC">
            <w:pPr>
              <w:pStyle w:val="CommentText"/>
              <w:ind w:left="360"/>
              <w:jc w:val="left"/>
            </w:pPr>
            <w:r>
              <w:t xml:space="preserve">Business Requirement Document </w:t>
            </w:r>
          </w:p>
        </w:tc>
      </w:tr>
      <w:tr w:rsidR="00B33D14" w14:paraId="7ABAFA6D" w14:textId="77777777" w:rsidTr="7AB94B3C">
        <w:tc>
          <w:tcPr>
            <w:tcW w:w="2373" w:type="dxa"/>
          </w:tcPr>
          <w:p w14:paraId="530DFBD7" w14:textId="125E64AB" w:rsidR="00B33D14" w:rsidRDefault="00B33D14" w:rsidP="003F22CC">
            <w:pPr>
              <w:pStyle w:val="CommentText"/>
              <w:jc w:val="left"/>
            </w:pPr>
            <w:r w:rsidRPr="00283F01">
              <w:t>UDO</w:t>
            </w:r>
          </w:p>
        </w:tc>
        <w:tc>
          <w:tcPr>
            <w:tcW w:w="6180" w:type="dxa"/>
          </w:tcPr>
          <w:p w14:paraId="5A8350AE" w14:textId="4A48AB0B" w:rsidR="00B33D14" w:rsidRDefault="00B33D14" w:rsidP="003F22CC">
            <w:pPr>
              <w:pStyle w:val="CommentText"/>
              <w:ind w:left="360"/>
              <w:jc w:val="left"/>
            </w:pPr>
            <w:r>
              <w:t>Universal Data Object</w:t>
            </w:r>
          </w:p>
        </w:tc>
      </w:tr>
    </w:tbl>
    <w:p w14:paraId="591E2EC8" w14:textId="46F1D19F" w:rsidR="7AB94B3C" w:rsidRDefault="7AB94B3C"/>
    <w:p w14:paraId="436ED464" w14:textId="77777777" w:rsidR="0059027F" w:rsidRDefault="0059027F" w:rsidP="0059027F">
      <w:pPr>
        <w:pStyle w:val="Subtitle"/>
        <w:jc w:val="left"/>
        <w:rPr>
          <w:color w:val="1F497D"/>
        </w:rPr>
      </w:pPr>
      <w:r>
        <w:br w:type="page"/>
      </w:r>
    </w:p>
    <w:p w14:paraId="0DD6D9DF" w14:textId="77777777" w:rsidR="0059027F" w:rsidRDefault="0059027F" w:rsidP="0059027F">
      <w:pPr>
        <w:pStyle w:val="TOCHeading"/>
        <w:jc w:val="left"/>
      </w:pPr>
      <w:r>
        <w:lastRenderedPageBreak/>
        <w:t>Table of Contents</w:t>
      </w:r>
    </w:p>
    <w:p w14:paraId="29F36347" w14:textId="6A995055" w:rsidR="00A738DF" w:rsidRDefault="00D251C7">
      <w:pPr>
        <w:pStyle w:val="TOC1"/>
        <w:rPr>
          <w:rFonts w:asciiTheme="minorHAnsi" w:eastAsiaTheme="minorEastAsia" w:hAnsiTheme="minorHAnsi" w:cstheme="minorBidi"/>
          <w:spacing w:val="0"/>
          <w:sz w:val="22"/>
          <w:szCs w:val="22"/>
        </w:rPr>
      </w:pPr>
      <w:r>
        <w:rPr>
          <w:noProof w:val="0"/>
        </w:rPr>
        <w:fldChar w:fldCharType="begin"/>
      </w:r>
      <w:r w:rsidR="0059027F">
        <w:rPr>
          <w:noProof w:val="0"/>
        </w:rPr>
        <w:instrText xml:space="preserve"> TOC \o "2-3" \h \z \t "Heading 1,1,Cover Document Info,1,Appendix,1" </w:instrText>
      </w:r>
      <w:r>
        <w:rPr>
          <w:noProof w:val="0"/>
        </w:rPr>
        <w:fldChar w:fldCharType="separate"/>
      </w:r>
      <w:hyperlink w:anchor="_Toc68110026" w:history="1">
        <w:r w:rsidR="00A738DF" w:rsidRPr="001E42CA">
          <w:rPr>
            <w:rStyle w:val="Hyperlink"/>
          </w:rPr>
          <w:t>Revision History</w:t>
        </w:r>
        <w:r w:rsidR="00A738DF">
          <w:rPr>
            <w:webHidden/>
          </w:rPr>
          <w:tab/>
        </w:r>
        <w:r w:rsidR="00A738DF">
          <w:rPr>
            <w:webHidden/>
          </w:rPr>
          <w:fldChar w:fldCharType="begin"/>
        </w:r>
        <w:r w:rsidR="00A738DF">
          <w:rPr>
            <w:webHidden/>
          </w:rPr>
          <w:instrText xml:space="preserve"> PAGEREF _Toc68110026 \h </w:instrText>
        </w:r>
        <w:r w:rsidR="00A738DF">
          <w:rPr>
            <w:webHidden/>
          </w:rPr>
        </w:r>
        <w:r w:rsidR="00A738DF">
          <w:rPr>
            <w:webHidden/>
          </w:rPr>
          <w:fldChar w:fldCharType="separate"/>
        </w:r>
        <w:r w:rsidR="00A738DF">
          <w:rPr>
            <w:webHidden/>
          </w:rPr>
          <w:t>2</w:t>
        </w:r>
        <w:r w:rsidR="00A738DF">
          <w:rPr>
            <w:webHidden/>
          </w:rPr>
          <w:fldChar w:fldCharType="end"/>
        </w:r>
      </w:hyperlink>
    </w:p>
    <w:p w14:paraId="79346232" w14:textId="631A27DD" w:rsidR="00A738DF" w:rsidRDefault="00AC6A66">
      <w:pPr>
        <w:pStyle w:val="TOC1"/>
        <w:rPr>
          <w:rFonts w:asciiTheme="minorHAnsi" w:eastAsiaTheme="minorEastAsia" w:hAnsiTheme="minorHAnsi" w:cstheme="minorBidi"/>
          <w:spacing w:val="0"/>
          <w:sz w:val="22"/>
          <w:szCs w:val="22"/>
        </w:rPr>
      </w:pPr>
      <w:hyperlink w:anchor="_Toc68110027" w:history="1">
        <w:r w:rsidR="00A738DF" w:rsidRPr="001E42CA">
          <w:rPr>
            <w:rStyle w:val="Hyperlink"/>
          </w:rPr>
          <w:t>References</w:t>
        </w:r>
        <w:r w:rsidR="00A738DF">
          <w:rPr>
            <w:webHidden/>
          </w:rPr>
          <w:tab/>
        </w:r>
        <w:r w:rsidR="00A738DF">
          <w:rPr>
            <w:webHidden/>
          </w:rPr>
          <w:fldChar w:fldCharType="begin"/>
        </w:r>
        <w:r w:rsidR="00A738DF">
          <w:rPr>
            <w:webHidden/>
          </w:rPr>
          <w:instrText xml:space="preserve"> PAGEREF _Toc68110027 \h </w:instrText>
        </w:r>
        <w:r w:rsidR="00A738DF">
          <w:rPr>
            <w:webHidden/>
          </w:rPr>
        </w:r>
        <w:r w:rsidR="00A738DF">
          <w:rPr>
            <w:webHidden/>
          </w:rPr>
          <w:fldChar w:fldCharType="separate"/>
        </w:r>
        <w:r w:rsidR="00A738DF">
          <w:rPr>
            <w:webHidden/>
          </w:rPr>
          <w:t>2</w:t>
        </w:r>
        <w:r w:rsidR="00A738DF">
          <w:rPr>
            <w:webHidden/>
          </w:rPr>
          <w:fldChar w:fldCharType="end"/>
        </w:r>
      </w:hyperlink>
    </w:p>
    <w:p w14:paraId="69A81C56" w14:textId="59A93904" w:rsidR="00A738DF" w:rsidRDefault="00AC6A66">
      <w:pPr>
        <w:pStyle w:val="TOC1"/>
        <w:rPr>
          <w:rFonts w:asciiTheme="minorHAnsi" w:eastAsiaTheme="minorEastAsia" w:hAnsiTheme="minorHAnsi" w:cstheme="minorBidi"/>
          <w:spacing w:val="0"/>
          <w:sz w:val="22"/>
          <w:szCs w:val="22"/>
        </w:rPr>
      </w:pPr>
      <w:hyperlink w:anchor="_Toc68110028" w:history="1">
        <w:r w:rsidR="00A738DF" w:rsidRPr="001E42CA">
          <w:rPr>
            <w:rStyle w:val="Hyperlink"/>
          </w:rPr>
          <w:t>Definitions, Abbreviations and Acronyms</w:t>
        </w:r>
        <w:r w:rsidR="00A738DF">
          <w:rPr>
            <w:webHidden/>
          </w:rPr>
          <w:tab/>
        </w:r>
        <w:r w:rsidR="00A738DF">
          <w:rPr>
            <w:webHidden/>
          </w:rPr>
          <w:fldChar w:fldCharType="begin"/>
        </w:r>
        <w:r w:rsidR="00A738DF">
          <w:rPr>
            <w:webHidden/>
          </w:rPr>
          <w:instrText xml:space="preserve"> PAGEREF _Toc68110028 \h </w:instrText>
        </w:r>
        <w:r w:rsidR="00A738DF">
          <w:rPr>
            <w:webHidden/>
          </w:rPr>
        </w:r>
        <w:r w:rsidR="00A738DF">
          <w:rPr>
            <w:webHidden/>
          </w:rPr>
          <w:fldChar w:fldCharType="separate"/>
        </w:r>
        <w:r w:rsidR="00A738DF">
          <w:rPr>
            <w:webHidden/>
          </w:rPr>
          <w:t>2</w:t>
        </w:r>
        <w:r w:rsidR="00A738DF">
          <w:rPr>
            <w:webHidden/>
          </w:rPr>
          <w:fldChar w:fldCharType="end"/>
        </w:r>
      </w:hyperlink>
    </w:p>
    <w:p w14:paraId="7153F8F7" w14:textId="2880743E" w:rsidR="00A738DF" w:rsidRDefault="00AC6A66">
      <w:pPr>
        <w:pStyle w:val="TOC2"/>
        <w:tabs>
          <w:tab w:val="left" w:pos="660"/>
          <w:tab w:val="right" w:leader="dot" w:pos="9350"/>
        </w:tabs>
        <w:rPr>
          <w:rFonts w:asciiTheme="minorHAnsi" w:eastAsiaTheme="minorEastAsia" w:hAnsiTheme="minorHAnsi" w:cstheme="minorBidi"/>
          <w:noProof/>
          <w:sz w:val="22"/>
          <w:szCs w:val="22"/>
        </w:rPr>
      </w:pPr>
      <w:hyperlink w:anchor="_Toc68110029" w:history="1">
        <w:r w:rsidR="00A738DF" w:rsidRPr="001E42CA">
          <w:rPr>
            <w:rStyle w:val="Hyperlink"/>
            <w:b/>
            <w:noProof/>
          </w:rPr>
          <w:t>1.</w:t>
        </w:r>
        <w:r w:rsidR="00A738DF">
          <w:rPr>
            <w:rFonts w:asciiTheme="minorHAnsi" w:eastAsiaTheme="minorEastAsia" w:hAnsiTheme="minorHAnsi" w:cstheme="minorBidi"/>
            <w:noProof/>
            <w:sz w:val="22"/>
            <w:szCs w:val="22"/>
          </w:rPr>
          <w:tab/>
        </w:r>
        <w:r w:rsidR="00A738DF" w:rsidRPr="001E42CA">
          <w:rPr>
            <w:rStyle w:val="Hyperlink"/>
            <w:b/>
            <w:noProof/>
          </w:rPr>
          <w:t>Environments</w:t>
        </w:r>
        <w:r w:rsidR="00A738DF">
          <w:rPr>
            <w:noProof/>
            <w:webHidden/>
          </w:rPr>
          <w:tab/>
        </w:r>
        <w:r w:rsidR="00A738DF">
          <w:rPr>
            <w:noProof/>
            <w:webHidden/>
          </w:rPr>
          <w:fldChar w:fldCharType="begin"/>
        </w:r>
        <w:r w:rsidR="00A738DF">
          <w:rPr>
            <w:noProof/>
            <w:webHidden/>
          </w:rPr>
          <w:instrText xml:space="preserve"> PAGEREF _Toc68110029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3D8300E2" w14:textId="6416A043" w:rsidR="00A738DF" w:rsidRDefault="00AC6A66">
      <w:pPr>
        <w:pStyle w:val="TOC2"/>
        <w:tabs>
          <w:tab w:val="left" w:pos="660"/>
          <w:tab w:val="right" w:leader="dot" w:pos="9350"/>
        </w:tabs>
        <w:rPr>
          <w:rFonts w:asciiTheme="minorHAnsi" w:eastAsiaTheme="minorEastAsia" w:hAnsiTheme="minorHAnsi" w:cstheme="minorBidi"/>
          <w:noProof/>
          <w:sz w:val="22"/>
          <w:szCs w:val="22"/>
        </w:rPr>
      </w:pPr>
      <w:hyperlink w:anchor="_Toc68110030" w:history="1">
        <w:r w:rsidR="00A738DF" w:rsidRPr="001E42CA">
          <w:rPr>
            <w:rStyle w:val="Hyperlink"/>
            <w:b/>
            <w:noProof/>
          </w:rPr>
          <w:t>2.</w:t>
        </w:r>
        <w:r w:rsidR="00A738DF">
          <w:rPr>
            <w:rFonts w:asciiTheme="minorHAnsi" w:eastAsiaTheme="minorEastAsia" w:hAnsiTheme="minorHAnsi" w:cstheme="minorBidi"/>
            <w:noProof/>
            <w:sz w:val="22"/>
            <w:szCs w:val="22"/>
          </w:rPr>
          <w:tab/>
        </w:r>
        <w:r w:rsidR="00A738DF" w:rsidRPr="001E42CA">
          <w:rPr>
            <w:rStyle w:val="Hyperlink"/>
            <w:b/>
            <w:noProof/>
          </w:rPr>
          <w:t>Branching &amp; Merging</w:t>
        </w:r>
        <w:r w:rsidR="00A738DF">
          <w:rPr>
            <w:noProof/>
            <w:webHidden/>
          </w:rPr>
          <w:tab/>
        </w:r>
        <w:r w:rsidR="00A738DF">
          <w:rPr>
            <w:noProof/>
            <w:webHidden/>
          </w:rPr>
          <w:fldChar w:fldCharType="begin"/>
        </w:r>
        <w:r w:rsidR="00A738DF">
          <w:rPr>
            <w:noProof/>
            <w:webHidden/>
          </w:rPr>
          <w:instrText xml:space="preserve"> PAGEREF _Toc68110030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65C5C055" w14:textId="56F5E5BE" w:rsidR="00A738DF" w:rsidRDefault="00AC6A66">
      <w:pPr>
        <w:pStyle w:val="TOC2"/>
        <w:tabs>
          <w:tab w:val="left" w:pos="660"/>
          <w:tab w:val="right" w:leader="dot" w:pos="9350"/>
        </w:tabs>
        <w:rPr>
          <w:rFonts w:asciiTheme="minorHAnsi" w:eastAsiaTheme="minorEastAsia" w:hAnsiTheme="minorHAnsi" w:cstheme="minorBidi"/>
          <w:noProof/>
          <w:sz w:val="22"/>
          <w:szCs w:val="22"/>
        </w:rPr>
      </w:pPr>
      <w:hyperlink w:anchor="_Toc68110031" w:history="1">
        <w:r w:rsidR="00A738DF" w:rsidRPr="001E42CA">
          <w:rPr>
            <w:rStyle w:val="Hyperlink"/>
            <w:b/>
            <w:noProof/>
          </w:rPr>
          <w:t>3.</w:t>
        </w:r>
        <w:r w:rsidR="00A738DF">
          <w:rPr>
            <w:rFonts w:asciiTheme="minorHAnsi" w:eastAsiaTheme="minorEastAsia" w:hAnsiTheme="minorHAnsi" w:cstheme="minorBidi"/>
            <w:noProof/>
            <w:sz w:val="22"/>
            <w:szCs w:val="22"/>
          </w:rPr>
          <w:tab/>
        </w:r>
        <w:r w:rsidR="00A738DF" w:rsidRPr="001E42CA">
          <w:rPr>
            <w:rStyle w:val="Hyperlink"/>
            <w:b/>
            <w:noProof/>
          </w:rPr>
          <w:t>Deployments in Multiple Environments</w:t>
        </w:r>
        <w:r w:rsidR="00A738DF">
          <w:rPr>
            <w:noProof/>
            <w:webHidden/>
          </w:rPr>
          <w:tab/>
        </w:r>
        <w:r w:rsidR="00A738DF">
          <w:rPr>
            <w:noProof/>
            <w:webHidden/>
          </w:rPr>
          <w:fldChar w:fldCharType="begin"/>
        </w:r>
        <w:r w:rsidR="00A738DF">
          <w:rPr>
            <w:noProof/>
            <w:webHidden/>
          </w:rPr>
          <w:instrText xml:space="preserve"> PAGEREF _Toc68110031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6E705BBC" w14:textId="26574258" w:rsidR="00A738DF" w:rsidRDefault="00AC6A66">
      <w:pPr>
        <w:pStyle w:val="TOC2"/>
        <w:tabs>
          <w:tab w:val="right" w:leader="dot" w:pos="9350"/>
        </w:tabs>
        <w:rPr>
          <w:rFonts w:asciiTheme="minorHAnsi" w:eastAsiaTheme="minorEastAsia" w:hAnsiTheme="minorHAnsi" w:cstheme="minorBidi"/>
          <w:noProof/>
          <w:sz w:val="22"/>
          <w:szCs w:val="22"/>
        </w:rPr>
      </w:pPr>
      <w:hyperlink w:anchor="_Toc68110032" w:history="1">
        <w:r w:rsidR="00A738DF" w:rsidRPr="001E42CA">
          <w:rPr>
            <w:rStyle w:val="Hyperlink"/>
            <w:b/>
            <w:noProof/>
          </w:rPr>
          <w:t>4.</w:t>
        </w:r>
        <w:r w:rsidR="00A738DF">
          <w:rPr>
            <w:noProof/>
            <w:webHidden/>
          </w:rPr>
          <w:tab/>
        </w:r>
        <w:r w:rsidR="00A738DF">
          <w:rPr>
            <w:noProof/>
            <w:webHidden/>
          </w:rPr>
          <w:fldChar w:fldCharType="begin"/>
        </w:r>
        <w:r w:rsidR="00A738DF">
          <w:rPr>
            <w:noProof/>
            <w:webHidden/>
          </w:rPr>
          <w:instrText xml:space="preserve"> PAGEREF _Toc68110032 \h </w:instrText>
        </w:r>
        <w:r w:rsidR="00A738DF">
          <w:rPr>
            <w:noProof/>
            <w:webHidden/>
          </w:rPr>
        </w:r>
        <w:r w:rsidR="00A738DF">
          <w:rPr>
            <w:noProof/>
            <w:webHidden/>
          </w:rPr>
          <w:fldChar w:fldCharType="separate"/>
        </w:r>
        <w:r w:rsidR="00A738DF">
          <w:rPr>
            <w:noProof/>
            <w:webHidden/>
          </w:rPr>
          <w:t>5</w:t>
        </w:r>
        <w:r w:rsidR="00A738DF">
          <w:rPr>
            <w:noProof/>
            <w:webHidden/>
          </w:rPr>
          <w:fldChar w:fldCharType="end"/>
        </w:r>
      </w:hyperlink>
    </w:p>
    <w:p w14:paraId="13E3FB36" w14:textId="6E1B575C" w:rsidR="00153986" w:rsidRDefault="00D251C7" w:rsidP="00153986">
      <w:r>
        <w:fldChar w:fldCharType="end"/>
      </w:r>
    </w:p>
    <w:p w14:paraId="5EDC4E96" w14:textId="77777777" w:rsidR="005A28A9" w:rsidRDefault="005A28A9" w:rsidP="00153986"/>
    <w:p w14:paraId="1F30ABA7" w14:textId="77777777" w:rsidR="00164D82" w:rsidRDefault="00164D82" w:rsidP="00153986"/>
    <w:p w14:paraId="71163001" w14:textId="77777777" w:rsidR="001A389F" w:rsidRDefault="001A389F" w:rsidP="00153986">
      <w:pPr>
        <w:ind w:left="0"/>
      </w:pPr>
    </w:p>
    <w:p w14:paraId="038C0CF2" w14:textId="77777777" w:rsidR="005955A0" w:rsidRDefault="005955A0">
      <w:pPr>
        <w:spacing w:after="200" w:afterAutospacing="0" w:line="276" w:lineRule="auto"/>
        <w:ind w:left="0"/>
        <w:jc w:val="left"/>
        <w:rPr>
          <w:b/>
          <w:sz w:val="24"/>
          <w:szCs w:val="24"/>
          <w:u w:val="single"/>
        </w:rPr>
      </w:pPr>
      <w:r>
        <w:rPr>
          <w:b/>
          <w:sz w:val="24"/>
          <w:szCs w:val="24"/>
          <w:u w:val="single"/>
        </w:rPr>
        <w:br w:type="page"/>
      </w:r>
    </w:p>
    <w:p w14:paraId="24943373" w14:textId="654E8699" w:rsidR="0059027F" w:rsidRDefault="00D46E66" w:rsidP="00153986">
      <w:pPr>
        <w:ind w:left="0"/>
        <w:rPr>
          <w:u w:val="single"/>
        </w:rPr>
      </w:pPr>
      <w:r>
        <w:rPr>
          <w:b/>
          <w:sz w:val="24"/>
          <w:szCs w:val="24"/>
          <w:u w:val="single"/>
        </w:rPr>
        <w:lastRenderedPageBreak/>
        <w:t>Introduction</w:t>
      </w:r>
      <w:r w:rsidR="003646C9">
        <w:rPr>
          <w:u w:val="single"/>
        </w:rPr>
        <w:t>:</w:t>
      </w:r>
    </w:p>
    <w:p w14:paraId="710D3C5D" w14:textId="18006668" w:rsidR="00D46E66" w:rsidRDefault="00D46E66" w:rsidP="00D46E66">
      <w:pPr>
        <w:ind w:left="0"/>
        <w:rPr>
          <w:rFonts w:asciiTheme="minorHAnsi" w:hAnsiTheme="minorHAnsi"/>
        </w:rPr>
      </w:pPr>
      <w:r>
        <w:t xml:space="preserve">The document contains </w:t>
      </w:r>
      <w:r w:rsidR="00B90E71">
        <w:t xml:space="preserve">detailed </w:t>
      </w:r>
      <w:r>
        <w:t xml:space="preserve">requirements and </w:t>
      </w:r>
      <w:r w:rsidR="00B90E71">
        <w:t>high-level</w:t>
      </w:r>
      <w:r>
        <w:t xml:space="preserve"> design for integrating payment gateway for various Dyson markets </w:t>
      </w:r>
    </w:p>
    <w:p w14:paraId="6645C44B" w14:textId="0D12A477" w:rsidR="00D333E1" w:rsidRPr="00C5147F" w:rsidRDefault="00D333E1" w:rsidP="00D333E1">
      <w:pPr>
        <w:ind w:left="0"/>
        <w:rPr>
          <w:b/>
          <w:sz w:val="24"/>
          <w:szCs w:val="24"/>
          <w:u w:val="single"/>
        </w:rPr>
      </w:pPr>
      <w:r>
        <w:rPr>
          <w:b/>
          <w:sz w:val="24"/>
          <w:szCs w:val="24"/>
          <w:u w:val="single"/>
        </w:rPr>
        <w:t>Document Reference</w:t>
      </w:r>
      <w:r w:rsidRPr="00C5147F">
        <w:rPr>
          <w:b/>
          <w:sz w:val="24"/>
          <w:szCs w:val="24"/>
          <w:u w:val="single"/>
        </w:rPr>
        <w:t>:</w:t>
      </w:r>
    </w:p>
    <w:p w14:paraId="50E23ACD" w14:textId="280CB485" w:rsidR="00D46E66" w:rsidRDefault="00D333E1" w:rsidP="00FB6289">
      <w:pPr>
        <w:pStyle w:val="ListParagraph"/>
        <w:numPr>
          <w:ilvl w:val="0"/>
          <w:numId w:val="2"/>
        </w:numPr>
        <w:rPr>
          <w:lang w:bidi="en-US"/>
        </w:rPr>
      </w:pPr>
      <w:r w:rsidRPr="00D333E1">
        <w:rPr>
          <w:lang w:bidi="en-US"/>
        </w:rPr>
        <w:t>Magento2_ Application Handbook_v0.3</w:t>
      </w:r>
    </w:p>
    <w:p w14:paraId="750EF402" w14:textId="6AD4993B" w:rsidR="00C5147F" w:rsidRPr="00C5147F" w:rsidRDefault="00C5147F" w:rsidP="00C5147F">
      <w:pPr>
        <w:ind w:left="0"/>
        <w:rPr>
          <w:b/>
          <w:sz w:val="24"/>
          <w:szCs w:val="24"/>
          <w:u w:val="single"/>
        </w:rPr>
      </w:pPr>
      <w:r>
        <w:rPr>
          <w:b/>
          <w:sz w:val="24"/>
          <w:szCs w:val="24"/>
          <w:u w:val="single"/>
        </w:rPr>
        <w:t>Stakeholders</w:t>
      </w:r>
    </w:p>
    <w:p w14:paraId="737BE1C0" w14:textId="084A10AB" w:rsidR="00C5147F" w:rsidRDefault="00C5147F" w:rsidP="00FB6289">
      <w:pPr>
        <w:pStyle w:val="ListParagraph"/>
        <w:numPr>
          <w:ilvl w:val="0"/>
          <w:numId w:val="2"/>
        </w:numPr>
        <w:spacing w:after="0" w:afterAutospacing="0" w:line="276" w:lineRule="auto"/>
        <w:jc w:val="left"/>
        <w:rPr>
          <w:lang w:bidi="en-US"/>
        </w:rPr>
      </w:pPr>
      <w:r>
        <w:rPr>
          <w:lang w:bidi="en-US"/>
        </w:rPr>
        <w:t>Business Owners:</w:t>
      </w:r>
      <w:r w:rsidR="00181435">
        <w:rPr>
          <w:lang w:bidi="en-US"/>
        </w:rPr>
        <w:t xml:space="preserve">&lt;Add name here/else add Unknown &gt; </w:t>
      </w:r>
    </w:p>
    <w:p w14:paraId="7290723E" w14:textId="483317EF" w:rsidR="00C5147F" w:rsidRDefault="00C5147F" w:rsidP="00FB6289">
      <w:pPr>
        <w:pStyle w:val="ListParagraph"/>
        <w:numPr>
          <w:ilvl w:val="0"/>
          <w:numId w:val="2"/>
        </w:numPr>
        <w:spacing w:after="0" w:afterAutospacing="0" w:line="276" w:lineRule="auto"/>
        <w:jc w:val="left"/>
        <w:rPr>
          <w:lang w:bidi="en-US"/>
        </w:rPr>
      </w:pPr>
      <w:r>
        <w:rPr>
          <w:lang w:bidi="en-US"/>
        </w:rPr>
        <w:t xml:space="preserve">IT Owner: </w:t>
      </w:r>
      <w:r w:rsidR="00181435">
        <w:rPr>
          <w:lang w:bidi="en-US"/>
        </w:rPr>
        <w:t>&lt;Add name here/else add Unknown &gt;</w:t>
      </w:r>
    </w:p>
    <w:p w14:paraId="2A7B9927" w14:textId="32ECAD4F" w:rsidR="00C5147F" w:rsidRDefault="00C5147F" w:rsidP="00FB6289">
      <w:pPr>
        <w:pStyle w:val="ListParagraph"/>
        <w:numPr>
          <w:ilvl w:val="0"/>
          <w:numId w:val="2"/>
        </w:numPr>
        <w:spacing w:after="0" w:afterAutospacing="0" w:line="276" w:lineRule="auto"/>
        <w:jc w:val="left"/>
        <w:rPr>
          <w:lang w:bidi="en-US"/>
        </w:rPr>
      </w:pPr>
      <w:r>
        <w:rPr>
          <w:lang w:bidi="en-US"/>
        </w:rPr>
        <w:t>Business Analyst</w:t>
      </w:r>
      <w:r w:rsidR="005E0A15">
        <w:rPr>
          <w:lang w:bidi="en-US"/>
        </w:rPr>
        <w:t xml:space="preserve"> Mindtree</w:t>
      </w:r>
      <w:r>
        <w:rPr>
          <w:lang w:bidi="en-US"/>
        </w:rPr>
        <w:t>:</w:t>
      </w:r>
      <w:r w:rsidR="00181435" w:rsidRPr="00181435">
        <w:rPr>
          <w:lang w:bidi="en-US"/>
        </w:rPr>
        <w:t xml:space="preserve"> </w:t>
      </w:r>
      <w:r w:rsidR="00181435">
        <w:rPr>
          <w:lang w:bidi="en-US"/>
        </w:rPr>
        <w:t>&lt;Add name here/else add Unknown &gt;</w:t>
      </w:r>
    </w:p>
    <w:p w14:paraId="0900917C" w14:textId="5DD41EDD" w:rsidR="00D333E1" w:rsidRDefault="00B64D63" w:rsidP="00FB6289">
      <w:pPr>
        <w:pStyle w:val="ListParagraph"/>
        <w:numPr>
          <w:ilvl w:val="0"/>
          <w:numId w:val="2"/>
        </w:numPr>
        <w:spacing w:after="0" w:afterAutospacing="0" w:line="276" w:lineRule="auto"/>
        <w:jc w:val="left"/>
        <w:rPr>
          <w:lang w:bidi="en-US"/>
        </w:rPr>
      </w:pPr>
      <w:r>
        <w:rPr>
          <w:lang w:bidi="en-US"/>
        </w:rPr>
        <w:t>Tech d</w:t>
      </w:r>
      <w:r w:rsidR="00C5147F">
        <w:rPr>
          <w:lang w:bidi="en-US"/>
        </w:rPr>
        <w:t>esign</w:t>
      </w:r>
      <w:r>
        <w:rPr>
          <w:lang w:bidi="en-US"/>
        </w:rPr>
        <w:t xml:space="preserve"> lead</w:t>
      </w:r>
      <w:r w:rsidR="00C5147F">
        <w:rPr>
          <w:lang w:bidi="en-US"/>
        </w:rPr>
        <w:t xml:space="preserve"> – Mindtree:</w:t>
      </w:r>
      <w:r w:rsidR="00181435" w:rsidRPr="00181435">
        <w:rPr>
          <w:lang w:bidi="en-US"/>
        </w:rPr>
        <w:t xml:space="preserve"> </w:t>
      </w:r>
      <w:r w:rsidR="00181435">
        <w:rPr>
          <w:lang w:bidi="en-US"/>
        </w:rPr>
        <w:t xml:space="preserve">&lt;Add name here&gt; </w:t>
      </w:r>
      <w:r w:rsidR="00D333E1">
        <w:rPr>
          <w:lang w:bidi="en-US"/>
        </w:rPr>
        <w:br w:type="page"/>
      </w:r>
    </w:p>
    <w:p w14:paraId="50DA8485" w14:textId="3D56A43F" w:rsidR="006D4E60" w:rsidRPr="006D4E60" w:rsidRDefault="006D4E60" w:rsidP="006D4E60">
      <w:pPr>
        <w:ind w:left="0"/>
        <w:rPr>
          <w:rStyle w:val="eop"/>
          <w:rFonts w:cs="Arial"/>
          <w:color w:val="000000"/>
          <w:sz w:val="24"/>
          <w:szCs w:val="24"/>
          <w:shd w:val="clear" w:color="auto" w:fill="FFFFFF"/>
        </w:rPr>
      </w:pPr>
      <w:bookmarkStart w:id="6" w:name="_Toc68110029"/>
      <w:r w:rsidRPr="006D4E60">
        <w:rPr>
          <w:rFonts w:cs="Arial"/>
          <w:b/>
          <w:sz w:val="24"/>
          <w:szCs w:val="24"/>
        </w:rPr>
        <w:lastRenderedPageBreak/>
        <w:t xml:space="preserve">1. </w:t>
      </w:r>
      <w:r w:rsidR="00AD76C4" w:rsidRPr="006D4E60">
        <w:rPr>
          <w:rFonts w:cs="Arial"/>
          <w:b/>
          <w:sz w:val="24"/>
          <w:szCs w:val="24"/>
        </w:rPr>
        <w:t>Environments</w:t>
      </w:r>
      <w:bookmarkEnd w:id="6"/>
      <w:r w:rsidRPr="006D4E60">
        <w:rPr>
          <w:rFonts w:cs="Arial"/>
          <w:b/>
          <w:sz w:val="24"/>
          <w:szCs w:val="24"/>
        </w:rPr>
        <w:t xml:space="preserve">: </w:t>
      </w:r>
      <w:r w:rsidRPr="006D4E60">
        <w:rPr>
          <w:rFonts w:cs="Arial"/>
          <w:sz w:val="24"/>
          <w:szCs w:val="24"/>
        </w:rPr>
        <w:t xml:space="preserve">The Software development cycle typically consist of 4 to 5 environments. </w:t>
      </w:r>
      <w:r w:rsidRPr="006D4E60">
        <w:rPr>
          <w:rStyle w:val="normaltextrun"/>
          <w:rFonts w:cs="Arial"/>
          <w:color w:val="000000"/>
          <w:sz w:val="24"/>
          <w:szCs w:val="24"/>
          <w:bdr w:val="none" w:sz="0" w:space="0" w:color="auto" w:frame="1"/>
        </w:rPr>
        <w:t xml:space="preserve">These environments are Local, Staging, Sandbox, Pre-Production and Production. </w:t>
      </w:r>
      <w:r w:rsidRPr="006D4E60">
        <w:rPr>
          <w:rStyle w:val="normaltextrun"/>
          <w:rFonts w:cs="Arial"/>
          <w:color w:val="000000"/>
          <w:sz w:val="24"/>
          <w:szCs w:val="24"/>
          <w:shd w:val="clear" w:color="auto" w:fill="FFFFFF"/>
        </w:rPr>
        <w:t>The purpose of each environment is as follows:</w:t>
      </w:r>
      <w:r w:rsidRPr="006D4E60">
        <w:rPr>
          <w:rStyle w:val="eop"/>
          <w:rFonts w:cs="Arial"/>
          <w:color w:val="000000"/>
          <w:sz w:val="24"/>
          <w:szCs w:val="24"/>
          <w:shd w:val="clear" w:color="auto" w:fill="FFFFFF"/>
        </w:rPr>
        <w:t> </w:t>
      </w:r>
    </w:p>
    <w:p w14:paraId="6A1AD148" w14:textId="0056ABFD"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1.1) </w:t>
      </w:r>
      <w:r w:rsidRPr="006D4E60">
        <w:rPr>
          <w:rStyle w:val="normaltextrun"/>
          <w:rFonts w:ascii="Arial" w:hAnsi="Arial" w:cs="Arial"/>
        </w:rPr>
        <w:t>Local – Vagrant environment where initial development and initial testing happens</w:t>
      </w:r>
      <w:r w:rsidRPr="006D4E60">
        <w:rPr>
          <w:rStyle w:val="eop"/>
          <w:rFonts w:ascii="Arial" w:hAnsi="Arial" w:cs="Arial"/>
        </w:rPr>
        <w:t>.</w:t>
      </w:r>
    </w:p>
    <w:p w14:paraId="21DBB7BC" w14:textId="5BC166AD"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1.2) </w:t>
      </w:r>
      <w:r w:rsidRPr="006D4E60">
        <w:rPr>
          <w:rStyle w:val="normaltextrun"/>
          <w:rFonts w:ascii="Arial" w:hAnsi="Arial" w:cs="Arial"/>
        </w:rPr>
        <w:t>Sandbox – Digital ocean environment where first deploy and initial QA takes place if feature is market-wide.</w:t>
      </w:r>
      <w:r w:rsidRPr="006D4E60">
        <w:rPr>
          <w:rStyle w:val="eop"/>
          <w:rFonts w:ascii="Arial" w:hAnsi="Arial" w:cs="Arial"/>
        </w:rPr>
        <w:t> </w:t>
      </w:r>
    </w:p>
    <w:p w14:paraId="05247573" w14:textId="044CF6BB"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1.3) </w:t>
      </w:r>
      <w:r w:rsidRPr="006D4E60">
        <w:rPr>
          <w:rStyle w:val="normaltextrun"/>
          <w:rFonts w:ascii="Arial" w:hAnsi="Arial" w:cs="Arial"/>
        </w:rPr>
        <w:t>Staging – AWS environment where all QA, end to end testing and sign off/approval takes place here</w:t>
      </w:r>
      <w:r w:rsidRPr="006D4E60">
        <w:rPr>
          <w:rStyle w:val="eop"/>
          <w:rFonts w:ascii="Arial" w:hAnsi="Arial" w:cs="Arial"/>
        </w:rPr>
        <w:t>.</w:t>
      </w:r>
    </w:p>
    <w:p w14:paraId="62BA818F" w14:textId="74DE51DA" w:rsidR="006D4E60" w:rsidRPr="006D4E60" w:rsidRDefault="006D4E60" w:rsidP="006D4E60">
      <w:pPr>
        <w:pStyle w:val="paragraph"/>
        <w:spacing w:before="0" w:beforeAutospacing="0" w:after="0" w:afterAutospacing="0"/>
        <w:ind w:left="1080"/>
        <w:textAlignment w:val="baseline"/>
        <w:rPr>
          <w:rFonts w:ascii="Arial" w:hAnsi="Arial" w:cs="Arial"/>
        </w:rPr>
      </w:pPr>
      <w:r>
        <w:rPr>
          <w:rStyle w:val="normaltextrun"/>
          <w:rFonts w:ascii="Arial" w:hAnsi="Arial" w:cs="Arial"/>
        </w:rPr>
        <w:t xml:space="preserve">1.4) </w:t>
      </w:r>
      <w:r w:rsidRPr="006D4E60">
        <w:rPr>
          <w:rStyle w:val="normaltextrun"/>
          <w:rFonts w:ascii="Arial" w:hAnsi="Arial" w:cs="Arial"/>
        </w:rPr>
        <w:t>Pre-Production – Digital ocean environment that mirrors Production in ter</w:t>
      </w:r>
      <w:r w:rsidR="00EF2D0E">
        <w:rPr>
          <w:rStyle w:val="normaltextrun"/>
          <w:rFonts w:ascii="Arial" w:hAnsi="Arial" w:cs="Arial"/>
        </w:rPr>
        <w:t xml:space="preserve">ms of codebase where final </w:t>
      </w:r>
      <w:bookmarkStart w:id="7" w:name="_GoBack"/>
      <w:bookmarkEnd w:id="7"/>
      <w:r w:rsidRPr="006D4E60">
        <w:rPr>
          <w:rStyle w:val="normaltextrun"/>
          <w:rFonts w:ascii="Arial" w:hAnsi="Arial" w:cs="Arial"/>
        </w:rPr>
        <w:t>test takes place.</w:t>
      </w:r>
      <w:r w:rsidRPr="006D4E60">
        <w:rPr>
          <w:rStyle w:val="eop"/>
          <w:rFonts w:ascii="Arial" w:hAnsi="Arial" w:cs="Arial"/>
        </w:rPr>
        <w:t> </w:t>
      </w:r>
    </w:p>
    <w:p w14:paraId="17C25AA5" w14:textId="6FB67F47" w:rsidR="002A3F29" w:rsidRDefault="006D4E60" w:rsidP="006D4E60">
      <w:pPr>
        <w:pStyle w:val="paragraph"/>
        <w:spacing w:before="0" w:beforeAutospacing="0" w:after="0" w:afterAutospacing="0"/>
        <w:ind w:left="1080"/>
        <w:textAlignment w:val="baseline"/>
        <w:rPr>
          <w:rStyle w:val="normaltextrun"/>
          <w:rFonts w:ascii="Arial" w:hAnsi="Arial" w:cs="Arial"/>
        </w:rPr>
      </w:pPr>
      <w:r>
        <w:rPr>
          <w:rStyle w:val="normaltextrun"/>
          <w:rFonts w:ascii="Arial" w:hAnsi="Arial" w:cs="Arial"/>
        </w:rPr>
        <w:t xml:space="preserve">1.5) </w:t>
      </w:r>
      <w:r w:rsidRPr="006D4E60">
        <w:rPr>
          <w:rStyle w:val="normaltextrun"/>
          <w:rFonts w:ascii="Arial" w:hAnsi="Arial" w:cs="Arial"/>
        </w:rPr>
        <w:t xml:space="preserve">Production - public AWS environment where the final deployment for the market </w:t>
      </w:r>
      <w:r>
        <w:rPr>
          <w:rStyle w:val="normaltextrun"/>
          <w:rFonts w:ascii="Arial" w:hAnsi="Arial" w:cs="Arial"/>
        </w:rPr>
        <w:t xml:space="preserve">or group of markets </w:t>
      </w:r>
      <w:r w:rsidRPr="006D4E60">
        <w:rPr>
          <w:rStyle w:val="normaltextrun"/>
          <w:rFonts w:ascii="Arial" w:hAnsi="Arial" w:cs="Arial"/>
        </w:rPr>
        <w:t>happens.</w:t>
      </w:r>
    </w:p>
    <w:p w14:paraId="6F98D24D" w14:textId="63DDED08" w:rsidR="00E63E89" w:rsidRDefault="00E63E89" w:rsidP="00E63E89">
      <w:pPr>
        <w:pStyle w:val="paragraph"/>
        <w:spacing w:before="0" w:beforeAutospacing="0" w:after="0" w:afterAutospacing="0"/>
        <w:textAlignment w:val="baseline"/>
        <w:rPr>
          <w:rFonts w:ascii="Arial" w:hAnsi="Arial" w:cs="Arial"/>
        </w:rPr>
      </w:pPr>
    </w:p>
    <w:p w14:paraId="53DB2778" w14:textId="0349392E" w:rsidR="00E63E89" w:rsidRDefault="00E63E89" w:rsidP="00E63E89">
      <w:pPr>
        <w:pStyle w:val="paragraph"/>
        <w:spacing w:before="0" w:beforeAutospacing="0" w:after="0" w:afterAutospacing="0"/>
        <w:textAlignment w:val="baseline"/>
        <w:rPr>
          <w:rFonts w:ascii="Arial" w:hAnsi="Arial" w:cs="Arial"/>
          <w:sz w:val="23"/>
          <w:szCs w:val="23"/>
          <w:shd w:val="clear" w:color="auto" w:fill="FAF9F8"/>
        </w:rPr>
      </w:pPr>
      <w:r w:rsidRPr="00E63E89">
        <w:rPr>
          <w:rFonts w:ascii="Arial" w:hAnsi="Arial" w:cs="Arial"/>
          <w:b/>
          <w:shd w:val="clear" w:color="auto" w:fill="FAF9F8"/>
        </w:rPr>
        <w:t>Local Environment</w:t>
      </w:r>
      <w:r>
        <w:rPr>
          <w:rFonts w:ascii="Arial" w:hAnsi="Arial" w:cs="Arial"/>
          <w:sz w:val="23"/>
          <w:szCs w:val="23"/>
          <w:shd w:val="clear" w:color="auto" w:fill="FAF9F8"/>
        </w:rPr>
        <w:t xml:space="preserve"> – Vagrant managed VM running Ubuntu 16.04</w:t>
      </w:r>
    </w:p>
    <w:p w14:paraId="2B234E76" w14:textId="2A04069F" w:rsidR="00E63E89" w:rsidRDefault="00E63E89" w:rsidP="00E63E89">
      <w:pPr>
        <w:pStyle w:val="paragraph"/>
        <w:spacing w:before="0" w:beforeAutospacing="0" w:after="0" w:afterAutospacing="0"/>
        <w:textAlignment w:val="baseline"/>
        <w:rPr>
          <w:rFonts w:ascii="Arial" w:hAnsi="Arial" w:cs="Arial"/>
          <w:sz w:val="23"/>
          <w:szCs w:val="23"/>
          <w:shd w:val="clear" w:color="auto" w:fill="FAF9F8"/>
        </w:rPr>
      </w:pPr>
    </w:p>
    <w:p w14:paraId="56A6609F" w14:textId="77777777" w:rsidR="00E63E89" w:rsidRPr="00E63E89" w:rsidRDefault="00E63E89" w:rsidP="00E63E89">
      <w:pPr>
        <w:pStyle w:val="paragraph"/>
        <w:spacing w:before="0" w:beforeAutospacing="0" w:after="0" w:afterAutospacing="0"/>
        <w:textAlignment w:val="baseline"/>
        <w:rPr>
          <w:rFonts w:ascii="Arial" w:hAnsi="Arial" w:cs="Arial"/>
        </w:rPr>
      </w:pPr>
      <w:r w:rsidRPr="00E63E89">
        <w:rPr>
          <w:rStyle w:val="normaltextrun"/>
          <w:rFonts w:ascii="Arial" w:hAnsi="Arial" w:cs="Arial"/>
          <w:b/>
          <w:bCs/>
        </w:rPr>
        <w:t>Remote Environment Setup</w:t>
      </w:r>
      <w:r w:rsidRPr="00E63E89">
        <w:rPr>
          <w:rStyle w:val="normaltextrun"/>
          <w:rFonts w:ascii="Arial" w:hAnsi="Arial" w:cs="Arial"/>
        </w:rPr>
        <w:t>: While configuring the Remote Environment Setup we need an AWS cloud to create AWS accounts.</w:t>
      </w:r>
      <w:r w:rsidRPr="00E63E89">
        <w:rPr>
          <w:rStyle w:val="eop"/>
          <w:rFonts w:ascii="Arial" w:hAnsi="Arial" w:cs="Arial"/>
        </w:rPr>
        <w:t> </w:t>
      </w:r>
    </w:p>
    <w:p w14:paraId="47D5977E" w14:textId="77777777" w:rsidR="00E63E89" w:rsidRPr="00E63E89" w:rsidRDefault="00E63E89" w:rsidP="00E63E89">
      <w:pPr>
        <w:pStyle w:val="paragraph"/>
        <w:spacing w:before="0" w:beforeAutospacing="0" w:after="0" w:afterAutospacing="0"/>
        <w:ind w:firstLine="720"/>
        <w:textAlignment w:val="baseline"/>
        <w:rPr>
          <w:rFonts w:ascii="Arial" w:hAnsi="Arial" w:cs="Arial"/>
        </w:rPr>
      </w:pPr>
      <w:r w:rsidRPr="00E63E89">
        <w:rPr>
          <w:rStyle w:val="normaltextrun"/>
          <w:rFonts w:ascii="Arial" w:hAnsi="Arial" w:cs="Arial"/>
        </w:rPr>
        <w:t>AWS – </w:t>
      </w:r>
      <w:r w:rsidRPr="00E63E89">
        <w:rPr>
          <w:rStyle w:val="eop"/>
          <w:rFonts w:ascii="Arial" w:hAnsi="Arial" w:cs="Arial"/>
        </w:rPr>
        <w:t> </w:t>
      </w:r>
    </w:p>
    <w:p w14:paraId="68218D8B" w14:textId="77777777" w:rsidR="00E63E89" w:rsidRPr="00E63E89" w:rsidRDefault="00E63E89" w:rsidP="00FB6289">
      <w:pPr>
        <w:pStyle w:val="paragraph"/>
        <w:numPr>
          <w:ilvl w:val="0"/>
          <w:numId w:val="8"/>
        </w:numPr>
        <w:spacing w:before="0" w:beforeAutospacing="0" w:after="0" w:afterAutospacing="0"/>
        <w:ind w:left="1080" w:firstLine="0"/>
        <w:textAlignment w:val="baseline"/>
        <w:rPr>
          <w:rFonts w:ascii="Arial" w:hAnsi="Arial" w:cs="Arial"/>
        </w:rPr>
      </w:pPr>
      <w:r w:rsidRPr="00E63E89">
        <w:rPr>
          <w:rStyle w:val="normaltextrun"/>
          <w:rFonts w:ascii="Arial" w:hAnsi="Arial" w:cs="Arial"/>
        </w:rPr>
        <w:t>2 staging account (staging Dublin and staging Seoul)</w:t>
      </w:r>
      <w:r w:rsidRPr="00E63E89">
        <w:rPr>
          <w:rStyle w:val="eop"/>
          <w:rFonts w:ascii="Arial" w:hAnsi="Arial" w:cs="Arial"/>
        </w:rPr>
        <w:t> </w:t>
      </w:r>
    </w:p>
    <w:p w14:paraId="6A40065A" w14:textId="77777777" w:rsidR="00E63E89" w:rsidRPr="00E63E89" w:rsidRDefault="00E63E89" w:rsidP="00FB6289">
      <w:pPr>
        <w:pStyle w:val="paragraph"/>
        <w:numPr>
          <w:ilvl w:val="0"/>
          <w:numId w:val="8"/>
        </w:numPr>
        <w:spacing w:before="0" w:beforeAutospacing="0" w:after="0" w:afterAutospacing="0"/>
        <w:ind w:left="1080" w:firstLine="0"/>
        <w:textAlignment w:val="baseline"/>
        <w:rPr>
          <w:rFonts w:ascii="Arial" w:hAnsi="Arial" w:cs="Arial"/>
        </w:rPr>
      </w:pPr>
      <w:r w:rsidRPr="00E63E89">
        <w:rPr>
          <w:rStyle w:val="normaltextrun"/>
          <w:rFonts w:ascii="Arial" w:hAnsi="Arial" w:cs="Arial"/>
        </w:rPr>
        <w:t>2 production account (production Dublin and production Seoul)</w:t>
      </w:r>
      <w:r w:rsidRPr="00E63E89">
        <w:rPr>
          <w:rStyle w:val="eop"/>
          <w:rFonts w:ascii="Arial" w:hAnsi="Arial" w:cs="Arial"/>
        </w:rPr>
        <w:t> </w:t>
      </w:r>
    </w:p>
    <w:p w14:paraId="3540AA60" w14:textId="77777777" w:rsidR="00E63E89" w:rsidRPr="00E63E89" w:rsidRDefault="00E63E89" w:rsidP="00FB6289">
      <w:pPr>
        <w:pStyle w:val="paragraph"/>
        <w:numPr>
          <w:ilvl w:val="0"/>
          <w:numId w:val="9"/>
        </w:numPr>
        <w:spacing w:before="0" w:beforeAutospacing="0" w:after="0" w:afterAutospacing="0"/>
        <w:ind w:left="1080" w:firstLine="0"/>
        <w:textAlignment w:val="baseline"/>
        <w:rPr>
          <w:rFonts w:ascii="Arial" w:hAnsi="Arial" w:cs="Arial"/>
        </w:rPr>
      </w:pPr>
      <w:r w:rsidRPr="00E63E89">
        <w:rPr>
          <w:rStyle w:val="normaltextrun"/>
          <w:rFonts w:ascii="Arial" w:hAnsi="Arial" w:cs="Arial"/>
        </w:rPr>
        <w:t>Four individual AWS accounts.</w:t>
      </w:r>
      <w:r w:rsidRPr="00E63E89">
        <w:rPr>
          <w:rStyle w:val="eop"/>
          <w:rFonts w:ascii="Arial" w:hAnsi="Arial" w:cs="Arial"/>
        </w:rPr>
        <w:t> </w:t>
      </w:r>
    </w:p>
    <w:p w14:paraId="0CD4EC23" w14:textId="77777777" w:rsidR="00E63E89" w:rsidRPr="00E63E89" w:rsidRDefault="00E63E89" w:rsidP="00FB6289">
      <w:pPr>
        <w:pStyle w:val="paragraph"/>
        <w:numPr>
          <w:ilvl w:val="0"/>
          <w:numId w:val="9"/>
        </w:numPr>
        <w:spacing w:before="0" w:beforeAutospacing="0" w:after="0" w:afterAutospacing="0"/>
        <w:ind w:left="1080" w:firstLine="0"/>
        <w:textAlignment w:val="baseline"/>
        <w:rPr>
          <w:rFonts w:ascii="Arial" w:hAnsi="Arial" w:cs="Arial"/>
        </w:rPr>
      </w:pPr>
      <w:r w:rsidRPr="00E63E89">
        <w:rPr>
          <w:rStyle w:val="normaltextrun"/>
          <w:rFonts w:ascii="Arial" w:hAnsi="Arial" w:cs="Arial"/>
        </w:rPr>
        <w:t>Rackspace provides managed AWS account. Need to login Rackspace single sign on and can access AWS console.</w:t>
      </w:r>
      <w:r w:rsidRPr="00E63E89">
        <w:rPr>
          <w:rStyle w:val="eop"/>
          <w:rFonts w:ascii="Arial" w:hAnsi="Arial" w:cs="Arial"/>
        </w:rPr>
        <w:t> </w:t>
      </w:r>
    </w:p>
    <w:p w14:paraId="5F73A439" w14:textId="77777777" w:rsidR="00E63E89" w:rsidRPr="00E63E89" w:rsidRDefault="00E63E89" w:rsidP="00FB6289">
      <w:pPr>
        <w:pStyle w:val="paragraph"/>
        <w:numPr>
          <w:ilvl w:val="0"/>
          <w:numId w:val="9"/>
        </w:numPr>
        <w:spacing w:before="0" w:beforeAutospacing="0" w:after="0" w:afterAutospacing="0"/>
        <w:ind w:left="1080" w:firstLine="0"/>
        <w:textAlignment w:val="baseline"/>
        <w:rPr>
          <w:rFonts w:ascii="Arial" w:hAnsi="Arial" w:cs="Arial"/>
        </w:rPr>
      </w:pPr>
      <w:r w:rsidRPr="00E63E89">
        <w:rPr>
          <w:rStyle w:val="normaltextrun"/>
          <w:rFonts w:ascii="Arial" w:hAnsi="Arial" w:cs="Arial"/>
        </w:rPr>
        <w:t>Rackspace offer 24*7 support</w:t>
      </w:r>
      <w:r w:rsidRPr="00E63E89">
        <w:rPr>
          <w:rStyle w:val="eop"/>
          <w:rFonts w:ascii="Arial" w:hAnsi="Arial" w:cs="Arial"/>
        </w:rPr>
        <w:t> </w:t>
      </w:r>
    </w:p>
    <w:p w14:paraId="727010AC" w14:textId="19AF207C" w:rsidR="00E63E89" w:rsidRDefault="00E63E89" w:rsidP="00FB6289">
      <w:pPr>
        <w:pStyle w:val="paragraph"/>
        <w:numPr>
          <w:ilvl w:val="0"/>
          <w:numId w:val="9"/>
        </w:numPr>
        <w:spacing w:before="0" w:beforeAutospacing="0" w:after="0" w:afterAutospacing="0"/>
        <w:ind w:left="1080" w:firstLine="0"/>
        <w:textAlignment w:val="baseline"/>
        <w:rPr>
          <w:rStyle w:val="eop"/>
          <w:rFonts w:ascii="Arial" w:hAnsi="Arial" w:cs="Arial"/>
        </w:rPr>
      </w:pPr>
      <w:r w:rsidRPr="00E63E89">
        <w:rPr>
          <w:rStyle w:val="normaltextrun"/>
          <w:rFonts w:ascii="Arial" w:hAnsi="Arial" w:cs="Arial"/>
        </w:rPr>
        <w:t>G&amp;V maintains, configure and pay the Rackspace account and invoices Dyson</w:t>
      </w:r>
      <w:r w:rsidRPr="00E63E89">
        <w:rPr>
          <w:rStyle w:val="eop"/>
          <w:rFonts w:ascii="Arial" w:hAnsi="Arial" w:cs="Arial"/>
        </w:rPr>
        <w:t> </w:t>
      </w:r>
    </w:p>
    <w:p w14:paraId="6E7DFA47" w14:textId="77777777" w:rsidR="00E63E89" w:rsidRPr="00E63E89" w:rsidRDefault="00E63E89" w:rsidP="00E63E89">
      <w:pPr>
        <w:pStyle w:val="paragraph"/>
        <w:spacing w:before="0" w:beforeAutospacing="0" w:after="0" w:afterAutospacing="0"/>
        <w:ind w:left="1080"/>
        <w:textAlignment w:val="baseline"/>
        <w:rPr>
          <w:rFonts w:ascii="Arial" w:hAnsi="Arial" w:cs="Arial"/>
        </w:rPr>
      </w:pPr>
    </w:p>
    <w:p w14:paraId="6BB6D649" w14:textId="67B3BD33" w:rsidR="00E63E89" w:rsidRDefault="00E63E89" w:rsidP="00E63E89">
      <w:pPr>
        <w:pStyle w:val="paragraph"/>
        <w:spacing w:before="0" w:beforeAutospacing="0" w:after="0" w:afterAutospacing="0"/>
        <w:ind w:left="720"/>
        <w:textAlignment w:val="baseline"/>
        <w:rPr>
          <w:rFonts w:ascii="Arial" w:hAnsi="Arial" w:cs="Arial"/>
          <w:shd w:val="clear" w:color="auto" w:fill="FAF9F8"/>
        </w:rPr>
      </w:pPr>
      <w:r w:rsidRPr="00E63E89">
        <w:rPr>
          <w:rFonts w:ascii="Arial" w:hAnsi="Arial" w:cs="Arial"/>
          <w:shd w:val="clear" w:color="auto" w:fill="FAF9F8"/>
        </w:rPr>
        <w:t>Digital Ocean</w:t>
      </w:r>
      <w:r>
        <w:rPr>
          <w:rFonts w:ascii="Arial" w:hAnsi="Arial" w:cs="Arial"/>
          <w:shd w:val="clear" w:color="auto" w:fill="FAF9F8"/>
        </w:rPr>
        <w:t xml:space="preserve"> –</w:t>
      </w:r>
    </w:p>
    <w:p w14:paraId="635769E8" w14:textId="7DE04418" w:rsidR="00E63E89" w:rsidRDefault="00E63E89" w:rsidP="00FB6289">
      <w:pPr>
        <w:pStyle w:val="paragraph"/>
        <w:numPr>
          <w:ilvl w:val="0"/>
          <w:numId w:val="10"/>
        </w:numPr>
        <w:spacing w:before="0" w:beforeAutospacing="0" w:after="0" w:afterAutospacing="0"/>
        <w:textAlignment w:val="baseline"/>
        <w:rPr>
          <w:rFonts w:ascii="Arial" w:hAnsi="Arial" w:cs="Arial"/>
          <w:shd w:val="clear" w:color="auto" w:fill="FAF9F8"/>
        </w:rPr>
      </w:pPr>
      <w:r>
        <w:rPr>
          <w:rFonts w:ascii="Arial" w:hAnsi="Arial" w:cs="Arial"/>
          <w:shd w:val="clear" w:color="auto" w:fill="FAF9F8"/>
        </w:rPr>
        <w:t>Preprod</w:t>
      </w:r>
      <w:r w:rsidRPr="00E63E89">
        <w:rPr>
          <w:rFonts w:ascii="Arial" w:hAnsi="Arial" w:cs="Arial"/>
          <w:shd w:val="clear" w:color="auto" w:fill="FAF9F8"/>
        </w:rPr>
        <w:t xml:space="preserve">– we have a single virtual server (called a Droplet) on Digital Ocean which runs virtual hosts for any market we need to. </w:t>
      </w:r>
    </w:p>
    <w:p w14:paraId="439314FC" w14:textId="112FB94C" w:rsidR="00E63E89" w:rsidRDefault="00E63E89" w:rsidP="00FB6289">
      <w:pPr>
        <w:pStyle w:val="paragraph"/>
        <w:numPr>
          <w:ilvl w:val="0"/>
          <w:numId w:val="10"/>
        </w:numPr>
        <w:spacing w:before="0" w:beforeAutospacing="0" w:after="0" w:afterAutospacing="0"/>
        <w:textAlignment w:val="baseline"/>
        <w:rPr>
          <w:rFonts w:ascii="Arial" w:hAnsi="Arial" w:cs="Arial"/>
          <w:shd w:val="clear" w:color="auto" w:fill="FAF9F8"/>
        </w:rPr>
      </w:pPr>
      <w:r w:rsidRPr="00E63E89">
        <w:rPr>
          <w:rFonts w:ascii="Arial" w:hAnsi="Arial" w:cs="Arial"/>
          <w:shd w:val="clear" w:color="auto" w:fill="FAF9F8"/>
        </w:rPr>
        <w:t>Pre-transition, a proposal was submitted to create a proper pre-prod in AWS, not Digital Ocean</w:t>
      </w:r>
    </w:p>
    <w:p w14:paraId="1146E793" w14:textId="7E745D82" w:rsidR="00E63E89" w:rsidRDefault="00E63E89" w:rsidP="00FB6289">
      <w:pPr>
        <w:pStyle w:val="paragraph"/>
        <w:numPr>
          <w:ilvl w:val="0"/>
          <w:numId w:val="10"/>
        </w:numPr>
        <w:spacing w:before="0" w:beforeAutospacing="0" w:after="0" w:afterAutospacing="0"/>
        <w:textAlignment w:val="baseline"/>
        <w:rPr>
          <w:rFonts w:ascii="Arial" w:hAnsi="Arial" w:cs="Arial"/>
          <w:shd w:val="clear" w:color="auto" w:fill="FAF9F8"/>
        </w:rPr>
      </w:pPr>
      <w:r w:rsidRPr="00E63E89">
        <w:rPr>
          <w:rFonts w:ascii="Arial" w:hAnsi="Arial" w:cs="Arial"/>
          <w:shd w:val="clear" w:color="auto" w:fill="FAF9F8"/>
        </w:rPr>
        <w:t>G&amp;V provisions, maintains and configures (no Digital Ocean SLA in place)</w:t>
      </w:r>
    </w:p>
    <w:p w14:paraId="777EC5DE" w14:textId="5D8E7992" w:rsidR="00E63E89" w:rsidRDefault="00E63E89" w:rsidP="00E63E89">
      <w:pPr>
        <w:pStyle w:val="paragraph"/>
        <w:spacing w:before="0" w:beforeAutospacing="0" w:after="0" w:afterAutospacing="0"/>
        <w:textAlignment w:val="baseline"/>
        <w:rPr>
          <w:rFonts w:ascii="Arial" w:hAnsi="Arial" w:cs="Arial"/>
          <w:shd w:val="clear" w:color="auto" w:fill="FAF9F8"/>
        </w:rPr>
      </w:pPr>
      <w:r w:rsidRPr="00E63E89">
        <w:rPr>
          <w:rFonts w:ascii="Arial" w:hAnsi="Arial" w:cs="Arial"/>
          <w:shd w:val="clear" w:color="auto" w:fill="FAF9F8"/>
        </w:rPr>
        <w:t>The local environment called ‘Dyson Vagrant’ also ships with all the required tooling to provision, setup and deploy to not on the local developer environment but also the remote environments</w:t>
      </w:r>
    </w:p>
    <w:p w14:paraId="3DDABA4B" w14:textId="77777777" w:rsidR="00E63E89" w:rsidRPr="00E63E89" w:rsidRDefault="00E63E89" w:rsidP="00E63E89">
      <w:pPr>
        <w:pStyle w:val="paragraph"/>
        <w:spacing w:before="0" w:beforeAutospacing="0" w:after="0" w:afterAutospacing="0"/>
        <w:textAlignment w:val="baseline"/>
        <w:rPr>
          <w:rFonts w:ascii="Arial" w:hAnsi="Arial" w:cs="Arial"/>
        </w:rPr>
      </w:pPr>
    </w:p>
    <w:p w14:paraId="567EDE75" w14:textId="77777777" w:rsidR="00443807" w:rsidRPr="00443807" w:rsidRDefault="00443807" w:rsidP="00443807">
      <w:pPr>
        <w:pStyle w:val="paragraph"/>
        <w:spacing w:before="0" w:beforeAutospacing="0" w:after="0" w:afterAutospacing="0"/>
        <w:textAlignment w:val="baseline"/>
        <w:rPr>
          <w:rFonts w:ascii="Arial" w:hAnsi="Arial" w:cs="Arial"/>
          <w:b/>
        </w:rPr>
      </w:pPr>
      <w:r w:rsidRPr="00443807">
        <w:rPr>
          <w:rStyle w:val="normaltextrun"/>
          <w:rFonts w:ascii="Arial" w:hAnsi="Arial" w:cs="Arial"/>
          <w:b/>
        </w:rPr>
        <w:t>Requirements for the environment setup:</w:t>
      </w:r>
      <w:r w:rsidRPr="00443807">
        <w:rPr>
          <w:rStyle w:val="eop"/>
          <w:rFonts w:ascii="Arial" w:hAnsi="Arial" w:cs="Arial"/>
          <w:b/>
        </w:rPr>
        <w:t> </w:t>
      </w:r>
    </w:p>
    <w:p w14:paraId="5C2920B1" w14:textId="77777777" w:rsidR="00443807" w:rsidRPr="00443807" w:rsidRDefault="00443807" w:rsidP="00FB6289">
      <w:pPr>
        <w:pStyle w:val="ListParagraph"/>
        <w:numPr>
          <w:ilvl w:val="0"/>
          <w:numId w:val="6"/>
        </w:numPr>
        <w:spacing w:before="0" w:after="160" w:afterAutospacing="0" w:line="259" w:lineRule="auto"/>
        <w:jc w:val="left"/>
        <w:rPr>
          <w:rFonts w:cs="Arial"/>
          <w:sz w:val="24"/>
          <w:szCs w:val="24"/>
        </w:rPr>
      </w:pPr>
      <w:r w:rsidRPr="00443807">
        <w:rPr>
          <w:rFonts w:cs="Arial"/>
          <w:sz w:val="24"/>
          <w:szCs w:val="24"/>
        </w:rPr>
        <w:t>AWS account</w:t>
      </w:r>
    </w:p>
    <w:p w14:paraId="30D81F9C" w14:textId="77777777" w:rsidR="00443807" w:rsidRPr="00443807" w:rsidRDefault="00443807" w:rsidP="00FB6289">
      <w:pPr>
        <w:pStyle w:val="ListParagraph"/>
        <w:numPr>
          <w:ilvl w:val="0"/>
          <w:numId w:val="6"/>
        </w:numPr>
        <w:spacing w:before="0" w:after="160" w:afterAutospacing="0" w:line="259" w:lineRule="auto"/>
        <w:jc w:val="left"/>
        <w:rPr>
          <w:rFonts w:cs="Arial"/>
          <w:sz w:val="24"/>
          <w:szCs w:val="24"/>
        </w:rPr>
      </w:pPr>
      <w:r w:rsidRPr="00443807">
        <w:rPr>
          <w:rFonts w:cs="Arial"/>
          <w:sz w:val="24"/>
          <w:szCs w:val="24"/>
        </w:rPr>
        <w:t>Digital Ocean Account</w:t>
      </w:r>
    </w:p>
    <w:p w14:paraId="6E41806E" w14:textId="77777777" w:rsidR="00443807" w:rsidRPr="00443807" w:rsidRDefault="00443807" w:rsidP="00FB6289">
      <w:pPr>
        <w:pStyle w:val="ListParagraph"/>
        <w:numPr>
          <w:ilvl w:val="0"/>
          <w:numId w:val="6"/>
        </w:numPr>
        <w:spacing w:before="0" w:after="160" w:afterAutospacing="0" w:line="259" w:lineRule="auto"/>
        <w:jc w:val="left"/>
        <w:rPr>
          <w:rFonts w:cs="Arial"/>
          <w:sz w:val="24"/>
          <w:szCs w:val="24"/>
        </w:rPr>
      </w:pPr>
      <w:r w:rsidRPr="00443807">
        <w:rPr>
          <w:rFonts w:cs="Arial"/>
          <w:sz w:val="24"/>
          <w:szCs w:val="24"/>
        </w:rPr>
        <w:lastRenderedPageBreak/>
        <w:t>Vagrant</w:t>
      </w:r>
    </w:p>
    <w:p w14:paraId="77574240" w14:textId="44B8AF03" w:rsidR="00AD76C4" w:rsidRPr="00443807" w:rsidRDefault="00443807" w:rsidP="00FB6289">
      <w:pPr>
        <w:pStyle w:val="ListParagraph"/>
        <w:numPr>
          <w:ilvl w:val="0"/>
          <w:numId w:val="6"/>
        </w:numPr>
        <w:spacing w:before="0" w:after="160" w:afterAutospacing="0" w:line="259" w:lineRule="auto"/>
        <w:jc w:val="left"/>
        <w:rPr>
          <w:rFonts w:cs="Arial"/>
          <w:sz w:val="24"/>
          <w:szCs w:val="24"/>
        </w:rPr>
      </w:pPr>
      <w:r w:rsidRPr="00443807">
        <w:rPr>
          <w:rFonts w:cs="Arial"/>
          <w:sz w:val="24"/>
          <w:szCs w:val="24"/>
        </w:rPr>
        <w:t>Ansible</w:t>
      </w:r>
    </w:p>
    <w:p w14:paraId="5A84725F" w14:textId="77777777" w:rsidR="00443807" w:rsidRDefault="006D4E60" w:rsidP="00443807">
      <w:pPr>
        <w:ind w:left="0"/>
        <w:rPr>
          <w:rStyle w:val="eop"/>
          <w:rFonts w:cs="Arial"/>
          <w:color w:val="000000"/>
          <w:sz w:val="24"/>
          <w:szCs w:val="24"/>
          <w:shd w:val="clear" w:color="auto" w:fill="FFFFFF"/>
        </w:rPr>
      </w:pPr>
      <w:bookmarkStart w:id="8" w:name="_Toc68110030"/>
      <w:r w:rsidRPr="006D4E60">
        <w:rPr>
          <w:rFonts w:cs="Arial"/>
          <w:b/>
          <w:sz w:val="24"/>
          <w:szCs w:val="24"/>
        </w:rPr>
        <w:t>2.</w:t>
      </w:r>
      <w:r>
        <w:rPr>
          <w:rFonts w:cs="Arial"/>
          <w:b/>
          <w:sz w:val="24"/>
          <w:szCs w:val="24"/>
        </w:rPr>
        <w:t>1</w:t>
      </w:r>
      <w:r w:rsidRPr="006D4E60">
        <w:rPr>
          <w:rFonts w:cs="Arial"/>
          <w:b/>
          <w:sz w:val="24"/>
          <w:szCs w:val="24"/>
        </w:rPr>
        <w:t xml:space="preserve"> </w:t>
      </w:r>
      <w:r w:rsidR="00AD76C4" w:rsidRPr="006D4E60">
        <w:rPr>
          <w:rFonts w:cs="Arial"/>
          <w:b/>
          <w:sz w:val="24"/>
          <w:szCs w:val="24"/>
        </w:rPr>
        <w:t>Branching</w:t>
      </w:r>
      <w:bookmarkEnd w:id="8"/>
      <w:r>
        <w:rPr>
          <w:rFonts w:cs="Arial"/>
          <w:b/>
          <w:sz w:val="24"/>
          <w:szCs w:val="24"/>
        </w:rPr>
        <w:t xml:space="preserve"> Strategy</w:t>
      </w:r>
      <w:r w:rsidRPr="006D4E60">
        <w:rPr>
          <w:rFonts w:cs="Arial"/>
          <w:b/>
          <w:sz w:val="24"/>
          <w:szCs w:val="24"/>
        </w:rPr>
        <w:t xml:space="preserve">: </w:t>
      </w:r>
      <w:r w:rsidRPr="006D4E60">
        <w:rPr>
          <w:rStyle w:val="normaltextrun"/>
          <w:rFonts w:cs="Arial"/>
          <w:color w:val="000000"/>
          <w:sz w:val="24"/>
          <w:szCs w:val="24"/>
          <w:shd w:val="clear" w:color="auto" w:fill="FFFFFF"/>
        </w:rPr>
        <w:t xml:space="preserve">During the development process, both site and module repositories can be updated depending upon the requirement. Sometimes change might be required in India’s site repository say as it has to deal with payment charge things and sometimes it could be a module change say Dyson CMS just needs to update and in other times, we might need to update both site and module repositories. This process is followed by new feature work as well as fixes for support tickets. Each module has develop/xx branch per market and one for sandbox e.g. for India the branch is develop/in. </w:t>
      </w:r>
      <w:r w:rsidRPr="006D4E60">
        <w:rPr>
          <w:rStyle w:val="normaltextrun"/>
          <w:rFonts w:cs="Arial"/>
          <w:color w:val="000000"/>
          <w:sz w:val="24"/>
          <w:szCs w:val="24"/>
          <w:bdr w:val="none" w:sz="0" w:space="0" w:color="auto" w:frame="1"/>
        </w:rPr>
        <w:t xml:space="preserve">This allows us to merge changes to sites at different times without interruption of the other sites. </w:t>
      </w:r>
      <w:r w:rsidRPr="006D4E60">
        <w:rPr>
          <w:rStyle w:val="normaltextrun"/>
          <w:rFonts w:cs="Arial"/>
          <w:color w:val="000000"/>
          <w:sz w:val="24"/>
          <w:szCs w:val="24"/>
        </w:rPr>
        <w:t xml:space="preserve">Each market has develop, release_candidate and main branch for various phases and environments. The develop branch is for sandbox and staging environments whereas release_candidate is for Pre-Production environment. </w:t>
      </w:r>
      <w:r w:rsidRPr="006D4E60">
        <w:rPr>
          <w:rStyle w:val="normaltextrun"/>
          <w:rFonts w:cs="Arial"/>
          <w:color w:val="000000"/>
          <w:sz w:val="24"/>
          <w:szCs w:val="24"/>
          <w:shd w:val="clear" w:color="auto" w:fill="FFFFFF"/>
        </w:rPr>
        <w:t>Branch names are kept consistent across site and module repositories for easy identification. For e.g. feature/1234-new-feature will be the name of the feature branch for market and module repositories.</w:t>
      </w:r>
      <w:r w:rsidRPr="006D4E60">
        <w:rPr>
          <w:rStyle w:val="eop"/>
          <w:rFonts w:cs="Arial"/>
          <w:color w:val="000000"/>
          <w:sz w:val="24"/>
          <w:szCs w:val="24"/>
          <w:shd w:val="clear" w:color="auto" w:fill="FFFFFF"/>
        </w:rPr>
        <w:t> </w:t>
      </w:r>
    </w:p>
    <w:p w14:paraId="57ED218E" w14:textId="02BC2FA0" w:rsidR="00443807" w:rsidRPr="00443807" w:rsidRDefault="00443807" w:rsidP="00443807">
      <w:pPr>
        <w:ind w:left="0"/>
        <w:rPr>
          <w:rStyle w:val="eop"/>
          <w:rFonts w:cs="Arial"/>
          <w:color w:val="000000"/>
          <w:sz w:val="24"/>
          <w:szCs w:val="24"/>
          <w:shd w:val="clear" w:color="auto" w:fill="FFFFFF"/>
        </w:rPr>
      </w:pPr>
      <w:r w:rsidRPr="00443807">
        <w:rPr>
          <w:rStyle w:val="eop"/>
          <w:rFonts w:cs="Arial"/>
          <w:b/>
          <w:color w:val="000000"/>
          <w:sz w:val="24"/>
          <w:szCs w:val="24"/>
          <w:shd w:val="clear" w:color="auto" w:fill="FFFFFF"/>
        </w:rPr>
        <w:t>Requirements for Branching Strategy</w:t>
      </w:r>
      <w:r w:rsidRPr="00443807">
        <w:rPr>
          <w:rStyle w:val="eop"/>
          <w:rFonts w:cs="Arial"/>
          <w:color w:val="000000"/>
          <w:sz w:val="24"/>
          <w:szCs w:val="24"/>
          <w:shd w:val="clear" w:color="auto" w:fill="FFFFFF"/>
        </w:rPr>
        <w:t>:</w:t>
      </w:r>
    </w:p>
    <w:p w14:paraId="31C6FA82" w14:textId="77777777" w:rsidR="00443807" w:rsidRDefault="00443807" w:rsidP="00FB6289">
      <w:pPr>
        <w:pStyle w:val="ListParagraph"/>
        <w:numPr>
          <w:ilvl w:val="0"/>
          <w:numId w:val="7"/>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43F1AADE" w14:textId="7C390021" w:rsidR="00443807" w:rsidRPr="00443807" w:rsidRDefault="00443807" w:rsidP="00FB6289">
      <w:pPr>
        <w:pStyle w:val="ListParagraph"/>
        <w:numPr>
          <w:ilvl w:val="0"/>
          <w:numId w:val="7"/>
        </w:numPr>
        <w:spacing w:before="0" w:after="160" w:afterAutospacing="0" w:line="259" w:lineRule="auto"/>
        <w:ind w:left="360"/>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4FFA934F" w14:textId="26EB97D5" w:rsidR="006D4E60" w:rsidRDefault="006D4E60" w:rsidP="006D4E60">
      <w:pPr>
        <w:ind w:left="0"/>
        <w:rPr>
          <w:rFonts w:cs="Arial"/>
          <w:color w:val="000000"/>
          <w:sz w:val="24"/>
          <w:szCs w:val="24"/>
          <w:shd w:val="clear" w:color="auto" w:fill="FFFFFF"/>
        </w:rPr>
      </w:pPr>
      <w:r w:rsidRPr="006D4E60">
        <w:rPr>
          <w:rFonts w:cs="Arial"/>
          <w:b/>
          <w:color w:val="000000"/>
          <w:sz w:val="24"/>
          <w:szCs w:val="24"/>
          <w:shd w:val="clear" w:color="auto" w:fill="FFFFFF"/>
        </w:rPr>
        <w:t>2.2</w:t>
      </w:r>
      <w:r>
        <w:rPr>
          <w:rFonts w:cs="Arial"/>
          <w:color w:val="000000"/>
          <w:sz w:val="24"/>
          <w:szCs w:val="24"/>
          <w:shd w:val="clear" w:color="auto" w:fill="FFFFFF"/>
        </w:rPr>
        <w:t xml:space="preserve"> </w:t>
      </w:r>
      <w:r w:rsidRPr="006D4E60">
        <w:rPr>
          <w:rFonts w:cs="Arial"/>
          <w:b/>
          <w:color w:val="000000"/>
          <w:sz w:val="24"/>
          <w:szCs w:val="24"/>
          <w:shd w:val="clear" w:color="auto" w:fill="FFFFFF"/>
        </w:rPr>
        <w:t>Merging Strategy for different environments</w:t>
      </w:r>
      <w:r>
        <w:rPr>
          <w:rFonts w:cs="Arial"/>
          <w:color w:val="000000"/>
          <w:sz w:val="24"/>
          <w:szCs w:val="24"/>
          <w:shd w:val="clear" w:color="auto" w:fill="FFFFFF"/>
        </w:rPr>
        <w:t xml:space="preserve">: </w:t>
      </w:r>
    </w:p>
    <w:p w14:paraId="6698AF74" w14:textId="77777777" w:rsidR="006D4E60" w:rsidRPr="006D4E60" w:rsidRDefault="006D4E60" w:rsidP="006D4E60">
      <w:pPr>
        <w:ind w:left="0"/>
        <w:rPr>
          <w:rStyle w:val="eop"/>
          <w:rFonts w:cs="Arial"/>
          <w:color w:val="000000"/>
          <w:sz w:val="24"/>
          <w:szCs w:val="24"/>
          <w:shd w:val="clear" w:color="auto" w:fill="FFFFFF"/>
        </w:rPr>
      </w:pPr>
      <w:r w:rsidRPr="006D4E60">
        <w:rPr>
          <w:rFonts w:cs="Arial"/>
          <w:b/>
          <w:color w:val="000000"/>
          <w:sz w:val="24"/>
          <w:szCs w:val="24"/>
          <w:shd w:val="clear" w:color="auto" w:fill="FFFFFF"/>
        </w:rPr>
        <w:t>2.2.1</w:t>
      </w:r>
      <w:r w:rsidRPr="006D4E60">
        <w:rPr>
          <w:rFonts w:cs="Arial"/>
          <w:color w:val="000000"/>
          <w:sz w:val="24"/>
          <w:szCs w:val="24"/>
          <w:shd w:val="clear" w:color="auto" w:fill="FFFFFF"/>
        </w:rPr>
        <w:t xml:space="preserve"> </w:t>
      </w:r>
      <w:r w:rsidRPr="006D4E60">
        <w:rPr>
          <w:rFonts w:cs="Arial"/>
          <w:b/>
          <w:sz w:val="24"/>
          <w:szCs w:val="24"/>
        </w:rPr>
        <w:t>Sandbox</w:t>
      </w:r>
      <w:r w:rsidRPr="006D4E60">
        <w:rPr>
          <w:rFonts w:cs="Arial"/>
          <w:sz w:val="24"/>
          <w:szCs w:val="24"/>
        </w:rPr>
        <w:t>: Sandbox is used</w:t>
      </w:r>
      <w:r w:rsidRPr="006D4E60">
        <w:rPr>
          <w:rStyle w:val="normaltextrun"/>
          <w:rFonts w:cs="Arial"/>
          <w:color w:val="000000"/>
          <w:sz w:val="24"/>
          <w:szCs w:val="24"/>
          <w:shd w:val="clear" w:color="auto" w:fill="FFFFFF"/>
        </w:rPr>
        <w:t xml:space="preserve"> to test the features before they’re rolled out to market staging sites. When work is initially complete on local environment, assuming the feature is market-wide, the first step will be to compile the work ready for sandbox. There is no “production” branch or “main” branch for sandbox because there’s no production site as sandbox so we always use the develop branch and merge our feature branch into it: </w:t>
      </w:r>
      <w:r w:rsidRPr="006D4E60">
        <w:rPr>
          <w:rStyle w:val="eop"/>
          <w:rFonts w:cs="Arial"/>
          <w:color w:val="000000"/>
          <w:sz w:val="24"/>
          <w:szCs w:val="24"/>
          <w:shd w:val="clear" w:color="auto" w:fill="FFFFFF"/>
        </w:rPr>
        <w:t> </w:t>
      </w:r>
    </w:p>
    <w:p w14:paraId="0A8FD700" w14:textId="77777777" w:rsidR="006D4E60" w:rsidRPr="006D4E60" w:rsidRDefault="006D4E60" w:rsidP="006D4E60">
      <w:pPr>
        <w:rPr>
          <w:rStyle w:val="eop"/>
          <w:rFonts w:cs="Arial"/>
          <w:color w:val="000000"/>
          <w:sz w:val="24"/>
          <w:szCs w:val="24"/>
          <w:shd w:val="clear" w:color="auto" w:fill="FFFFFF"/>
        </w:rPr>
      </w:pPr>
      <w:r w:rsidRPr="006D4E60">
        <w:rPr>
          <w:rStyle w:val="eop"/>
          <w:rFonts w:cs="Arial"/>
          <w:color w:val="000000"/>
          <w:sz w:val="24"/>
          <w:szCs w:val="24"/>
          <w:shd w:val="clear" w:color="auto" w:fill="FFFFFF"/>
        </w:rPr>
        <w:tab/>
      </w:r>
      <w:r w:rsidRPr="006D4E60">
        <w:rPr>
          <w:rStyle w:val="eop"/>
          <w:rFonts w:cs="Arial"/>
          <w:color w:val="000000"/>
          <w:sz w:val="24"/>
          <w:szCs w:val="24"/>
          <w:shd w:val="clear" w:color="auto" w:fill="FFFFFF"/>
        </w:rPr>
        <w:tab/>
      </w:r>
      <w:r w:rsidRPr="006D4E60">
        <w:rPr>
          <w:rFonts w:cs="Arial"/>
          <w:noProof/>
          <w:sz w:val="24"/>
          <w:szCs w:val="24"/>
        </w:rPr>
        <w:drawing>
          <wp:inline distT="0" distB="0" distL="0" distR="0" wp14:anchorId="2276E433" wp14:editId="461D4B19">
            <wp:extent cx="3495675" cy="23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5675" cy="238125"/>
                    </a:xfrm>
                    <a:prstGeom prst="rect">
                      <a:avLst/>
                    </a:prstGeom>
                  </pic:spPr>
                </pic:pic>
              </a:graphicData>
            </a:graphic>
          </wp:inline>
        </w:drawing>
      </w:r>
    </w:p>
    <w:p w14:paraId="4B37D704" w14:textId="77777777" w:rsidR="006D4E60" w:rsidRPr="006D4E60" w:rsidRDefault="006D4E60" w:rsidP="006D4E60">
      <w:pPr>
        <w:ind w:left="0"/>
        <w:rPr>
          <w:rFonts w:cs="Arial"/>
          <w:sz w:val="24"/>
          <w:szCs w:val="24"/>
        </w:rPr>
      </w:pPr>
      <w:r w:rsidRPr="006D4E60">
        <w:rPr>
          <w:rFonts w:cs="Arial"/>
          <w:sz w:val="24"/>
          <w:szCs w:val="24"/>
        </w:rPr>
        <w:t>If any modules are worked in, these also need to be merged into develop/sandbox branch of those modules:</w:t>
      </w:r>
    </w:p>
    <w:p w14:paraId="3840A140" w14:textId="6DAD70A1" w:rsidR="006D4E60" w:rsidRPr="006D4E60" w:rsidRDefault="006D4E60" w:rsidP="006D4E60">
      <w:pPr>
        <w:rPr>
          <w:rFonts w:cs="Arial"/>
          <w:sz w:val="24"/>
          <w:szCs w:val="24"/>
        </w:rPr>
      </w:pPr>
      <w:r>
        <w:rPr>
          <w:rFonts w:cs="Arial"/>
          <w:sz w:val="24"/>
          <w:szCs w:val="24"/>
        </w:rPr>
        <w:tab/>
      </w:r>
      <w:r w:rsidRPr="006D4E60">
        <w:rPr>
          <w:rFonts w:cs="Arial"/>
          <w:noProof/>
          <w:sz w:val="24"/>
          <w:szCs w:val="24"/>
        </w:rPr>
        <w:drawing>
          <wp:inline distT="0" distB="0" distL="0" distR="0" wp14:anchorId="6CD6DE5D" wp14:editId="0A1D7F4A">
            <wp:extent cx="4914900" cy="238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238125"/>
                    </a:xfrm>
                    <a:prstGeom prst="rect">
                      <a:avLst/>
                    </a:prstGeom>
                  </pic:spPr>
                </pic:pic>
              </a:graphicData>
            </a:graphic>
          </wp:inline>
        </w:drawing>
      </w:r>
    </w:p>
    <w:p w14:paraId="445997E5" w14:textId="77777777" w:rsidR="006D4E60" w:rsidRPr="006D4E60" w:rsidRDefault="006D4E60" w:rsidP="006D4E60">
      <w:pPr>
        <w:ind w:left="0"/>
        <w:rPr>
          <w:rStyle w:val="eop"/>
          <w:rFonts w:cs="Arial"/>
          <w:color w:val="000000"/>
          <w:sz w:val="24"/>
          <w:szCs w:val="24"/>
          <w:shd w:val="clear" w:color="auto" w:fill="FFFFFF"/>
        </w:rPr>
      </w:pPr>
      <w:r w:rsidRPr="006D4E60">
        <w:rPr>
          <w:rFonts w:cs="Arial"/>
          <w:color w:val="000000"/>
          <w:sz w:val="24"/>
          <w:szCs w:val="24"/>
          <w:shd w:val="clear" w:color="auto" w:fill="FFFFFF"/>
        </w:rPr>
        <w:lastRenderedPageBreak/>
        <w:t xml:space="preserve">2.2.2 </w:t>
      </w:r>
      <w:r w:rsidRPr="006D4E60">
        <w:rPr>
          <w:rFonts w:cs="Arial"/>
          <w:b/>
          <w:sz w:val="24"/>
          <w:szCs w:val="24"/>
        </w:rPr>
        <w:t>Staging</w:t>
      </w:r>
      <w:r w:rsidRPr="006D4E60">
        <w:rPr>
          <w:rFonts w:cs="Arial"/>
          <w:sz w:val="24"/>
          <w:szCs w:val="24"/>
        </w:rPr>
        <w:t xml:space="preserve">: </w:t>
      </w:r>
      <w:r w:rsidRPr="006D4E60">
        <w:rPr>
          <w:rStyle w:val="normaltextrun"/>
          <w:rFonts w:cs="Arial"/>
          <w:color w:val="000000"/>
          <w:sz w:val="24"/>
          <w:szCs w:val="24"/>
          <w:shd w:val="clear" w:color="auto" w:fill="FFFFFF"/>
        </w:rPr>
        <w:t>Staging environment will be the first merge to get it to the specific market. Either way, the steps are the same. If the feature is for all markets, we will group markets by certain criteria and deploy to a selected market candidate from each group first. E.g. Magento Commerce sites, Right to Left (RTL) markets etc. By doing this, if any bugs are found on the initial candidates, we can resolve before rolling out to the remaining markets and save time on compiling and deployments. Merging a feature branch into the market repository’s develop branch: </w:t>
      </w:r>
      <w:r w:rsidRPr="006D4E60">
        <w:rPr>
          <w:rStyle w:val="eop"/>
          <w:rFonts w:cs="Arial"/>
          <w:color w:val="000000"/>
          <w:sz w:val="24"/>
          <w:szCs w:val="24"/>
          <w:shd w:val="clear" w:color="auto" w:fill="FFFFFF"/>
        </w:rPr>
        <w:t> </w:t>
      </w:r>
    </w:p>
    <w:p w14:paraId="3C24FE9D" w14:textId="77777777" w:rsidR="006D4E60" w:rsidRPr="006D4E60" w:rsidRDefault="006D4E60" w:rsidP="006D4E60">
      <w:pPr>
        <w:rPr>
          <w:rStyle w:val="eop"/>
          <w:rFonts w:cs="Arial"/>
          <w:color w:val="000000"/>
          <w:sz w:val="24"/>
          <w:szCs w:val="24"/>
          <w:shd w:val="clear" w:color="auto" w:fill="FFFFFF"/>
        </w:rPr>
      </w:pPr>
      <w:r w:rsidRPr="006D4E60">
        <w:rPr>
          <w:rStyle w:val="eop"/>
          <w:rFonts w:cs="Arial"/>
          <w:color w:val="000000"/>
          <w:sz w:val="24"/>
          <w:szCs w:val="24"/>
          <w:shd w:val="clear" w:color="auto" w:fill="FFFFFF"/>
        </w:rPr>
        <w:tab/>
      </w:r>
      <w:r w:rsidRPr="006D4E60">
        <w:rPr>
          <w:rStyle w:val="eop"/>
          <w:rFonts w:cs="Arial"/>
          <w:color w:val="000000"/>
          <w:sz w:val="24"/>
          <w:szCs w:val="24"/>
          <w:shd w:val="clear" w:color="auto" w:fill="FFFFFF"/>
        </w:rPr>
        <w:tab/>
      </w:r>
      <w:r w:rsidRPr="006D4E60">
        <w:rPr>
          <w:rFonts w:cs="Arial"/>
          <w:noProof/>
          <w:sz w:val="24"/>
          <w:szCs w:val="24"/>
        </w:rPr>
        <w:drawing>
          <wp:inline distT="0" distB="0" distL="0" distR="0" wp14:anchorId="67173DFA" wp14:editId="01B195D6">
            <wp:extent cx="424815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8150" cy="323850"/>
                    </a:xfrm>
                    <a:prstGeom prst="rect">
                      <a:avLst/>
                    </a:prstGeom>
                  </pic:spPr>
                </pic:pic>
              </a:graphicData>
            </a:graphic>
          </wp:inline>
        </w:drawing>
      </w:r>
    </w:p>
    <w:p w14:paraId="72489F61" w14:textId="40B7BD05" w:rsidR="006D4E60" w:rsidRDefault="006D4E60" w:rsidP="006D4E60">
      <w:pPr>
        <w:ind w:left="0"/>
        <w:rPr>
          <w:rFonts w:cs="Arial"/>
          <w:sz w:val="24"/>
          <w:szCs w:val="24"/>
        </w:rPr>
      </w:pPr>
      <w:r w:rsidRPr="006D4E60">
        <w:rPr>
          <w:rFonts w:cs="Arial"/>
          <w:sz w:val="24"/>
          <w:szCs w:val="24"/>
        </w:rPr>
        <w:t>For the module work, merging a feature branch into develo</w:t>
      </w:r>
      <w:r>
        <w:rPr>
          <w:rFonts w:cs="Arial"/>
          <w:sz w:val="24"/>
          <w:szCs w:val="24"/>
        </w:rPr>
        <w:t>p/xx branch for that module.</w:t>
      </w:r>
      <w:r w:rsidRPr="006D4E60">
        <w:rPr>
          <w:rFonts w:cs="Arial"/>
          <w:sz w:val="24"/>
          <w:szCs w:val="24"/>
        </w:rPr>
        <w:tab/>
      </w:r>
      <w:r w:rsidRPr="006D4E60">
        <w:rPr>
          <w:rFonts w:cs="Arial"/>
          <w:noProof/>
          <w:sz w:val="24"/>
          <w:szCs w:val="24"/>
        </w:rPr>
        <w:drawing>
          <wp:inline distT="0" distB="0" distL="0" distR="0" wp14:anchorId="14CDE971" wp14:editId="3A815E75">
            <wp:extent cx="5943600" cy="3282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8295"/>
                    </a:xfrm>
                    <a:prstGeom prst="rect">
                      <a:avLst/>
                    </a:prstGeom>
                  </pic:spPr>
                </pic:pic>
              </a:graphicData>
            </a:graphic>
          </wp:inline>
        </w:drawing>
      </w:r>
    </w:p>
    <w:p w14:paraId="09721952" w14:textId="77777777" w:rsidR="006D4E60" w:rsidRDefault="006D4E60" w:rsidP="006D4E60">
      <w:pPr>
        <w:ind w:left="0"/>
        <w:rPr>
          <w:rStyle w:val="normaltextrun"/>
          <w:rFonts w:cs="Arial"/>
          <w:color w:val="000000"/>
          <w:sz w:val="24"/>
          <w:szCs w:val="24"/>
          <w:shd w:val="clear" w:color="auto" w:fill="FFFFFF"/>
        </w:rPr>
      </w:pPr>
      <w:r w:rsidRPr="006D4E60">
        <w:rPr>
          <w:rFonts w:cs="Arial"/>
          <w:sz w:val="24"/>
          <w:szCs w:val="24"/>
        </w:rPr>
        <w:t xml:space="preserve">2.2.3 </w:t>
      </w:r>
      <w:r w:rsidRPr="006D4E60">
        <w:rPr>
          <w:rStyle w:val="normaltextrun"/>
          <w:rFonts w:cs="Arial"/>
          <w:b/>
          <w:bCs/>
          <w:color w:val="000000"/>
          <w:sz w:val="24"/>
          <w:szCs w:val="24"/>
          <w:bdr w:val="none" w:sz="0" w:space="0" w:color="auto" w:frame="1"/>
        </w:rPr>
        <w:t xml:space="preserve">Pre-Production: </w:t>
      </w:r>
      <w:r w:rsidRPr="006D4E60">
        <w:rPr>
          <w:rStyle w:val="normaltextrun"/>
          <w:rFonts w:cs="Arial"/>
          <w:color w:val="000000"/>
          <w:sz w:val="24"/>
          <w:szCs w:val="24"/>
          <w:shd w:val="clear" w:color="auto" w:fill="FFFFFF"/>
        </w:rPr>
        <w:t>When everything goes well in staging environment the next environment is Pre Production where we do final internal smoke tests. Each market has a Pre-Production site which sits on a Digital Ocean droplet.</w:t>
      </w:r>
      <w:r w:rsidRPr="006D4E60">
        <w:rPr>
          <w:rFonts w:cs="Arial"/>
          <w:color w:val="000000"/>
          <w:sz w:val="24"/>
          <w:szCs w:val="24"/>
          <w:shd w:val="clear" w:color="auto" w:fill="FFFFFF"/>
        </w:rPr>
        <w:t xml:space="preserve"> </w:t>
      </w:r>
      <w:r w:rsidRPr="006D4E60">
        <w:rPr>
          <w:rStyle w:val="normaltextrun"/>
          <w:rFonts w:cs="Arial"/>
          <w:color w:val="000000"/>
          <w:sz w:val="24"/>
          <w:szCs w:val="24"/>
          <w:shd w:val="clear" w:color="auto" w:fill="FFFFFF"/>
        </w:rPr>
        <w:t>Each market has a release_candidate branch which is an exact copy of the main branch of the market, and used for deploying to their Pre-Production environment. So this is where our market feature branch is merged into:</w:t>
      </w:r>
    </w:p>
    <w:p w14:paraId="5568B5ED" w14:textId="3C865B87" w:rsidR="006D4E60" w:rsidRPr="006D4E60" w:rsidRDefault="006D4E60" w:rsidP="006D4E60">
      <w:pPr>
        <w:ind w:left="0"/>
        <w:rPr>
          <w:rFonts w:cs="Arial"/>
          <w:color w:val="000000"/>
          <w:sz w:val="24"/>
          <w:szCs w:val="24"/>
          <w:shd w:val="clear" w:color="auto" w:fill="FFFFFF"/>
        </w:rPr>
      </w:pPr>
      <w:r w:rsidRPr="006D4E60">
        <w:rPr>
          <w:rStyle w:val="eop"/>
          <w:rFonts w:cs="Arial"/>
          <w:color w:val="000000"/>
          <w:sz w:val="24"/>
          <w:szCs w:val="24"/>
          <w:shd w:val="clear" w:color="auto" w:fill="FFFFFF"/>
        </w:rPr>
        <w:tab/>
      </w:r>
      <w:r w:rsidRPr="006D4E60">
        <w:rPr>
          <w:rFonts w:cs="Arial"/>
          <w:noProof/>
          <w:sz w:val="24"/>
          <w:szCs w:val="24"/>
        </w:rPr>
        <w:drawing>
          <wp:inline distT="0" distB="0" distL="0" distR="0" wp14:anchorId="6EAFD8B2" wp14:editId="6B190F0F">
            <wp:extent cx="5391150" cy="209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4959" cy="223966"/>
                    </a:xfrm>
                    <a:prstGeom prst="rect">
                      <a:avLst/>
                    </a:prstGeom>
                  </pic:spPr>
                </pic:pic>
              </a:graphicData>
            </a:graphic>
          </wp:inline>
        </w:drawing>
      </w:r>
    </w:p>
    <w:p w14:paraId="2D1833EB" w14:textId="77777777" w:rsidR="006D4E60" w:rsidRPr="006D4E60" w:rsidRDefault="006D4E60" w:rsidP="006D4E60">
      <w:pPr>
        <w:ind w:left="0"/>
        <w:rPr>
          <w:rFonts w:cs="Arial"/>
          <w:sz w:val="24"/>
          <w:szCs w:val="24"/>
        </w:rPr>
      </w:pPr>
      <w:r w:rsidRPr="006D4E60">
        <w:rPr>
          <w:rFonts w:cs="Arial"/>
          <w:sz w:val="24"/>
          <w:szCs w:val="24"/>
        </w:rPr>
        <w:t>For modules, this is the point where we create a new shippable version. To do this we merge the feature branch into the latest main branch of the module:</w:t>
      </w:r>
      <w:r w:rsidRPr="006D4E60">
        <w:rPr>
          <w:rFonts w:cs="Arial"/>
          <w:sz w:val="24"/>
          <w:szCs w:val="24"/>
        </w:rPr>
        <w:tab/>
      </w:r>
      <w:r w:rsidRPr="006D4E60">
        <w:rPr>
          <w:rFonts w:cs="Arial"/>
          <w:noProof/>
          <w:sz w:val="24"/>
          <w:szCs w:val="24"/>
        </w:rPr>
        <w:drawing>
          <wp:inline distT="0" distB="0" distL="0" distR="0" wp14:anchorId="3B63AFF4" wp14:editId="7A620711">
            <wp:extent cx="5943600" cy="1638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63830"/>
                    </a:xfrm>
                    <a:prstGeom prst="rect">
                      <a:avLst/>
                    </a:prstGeom>
                  </pic:spPr>
                </pic:pic>
              </a:graphicData>
            </a:graphic>
          </wp:inline>
        </w:drawing>
      </w:r>
    </w:p>
    <w:p w14:paraId="60923512" w14:textId="77777777" w:rsidR="006D4E60" w:rsidRDefault="006D4E60" w:rsidP="006D4E60">
      <w:pPr>
        <w:ind w:left="0"/>
        <w:rPr>
          <w:rFonts w:cs="Arial"/>
          <w:sz w:val="24"/>
          <w:szCs w:val="24"/>
        </w:rPr>
      </w:pPr>
      <w:r w:rsidRPr="006D4E60">
        <w:rPr>
          <w:rFonts w:cs="Arial"/>
          <w:sz w:val="24"/>
          <w:szCs w:val="24"/>
        </w:rPr>
        <w:t>We then tag the commit according to semantic versioning and use composer to “require” the latest version of the module:</w:t>
      </w:r>
    </w:p>
    <w:p w14:paraId="148C8AA7" w14:textId="6AD11D82" w:rsidR="006D4E60" w:rsidRDefault="006D4E60" w:rsidP="006D4E60">
      <w:pPr>
        <w:ind w:left="0"/>
        <w:rPr>
          <w:rFonts w:cs="Arial"/>
          <w:sz w:val="24"/>
          <w:szCs w:val="24"/>
        </w:rPr>
      </w:pPr>
      <w:r w:rsidRPr="006D4E60">
        <w:rPr>
          <w:rFonts w:cs="Arial"/>
          <w:noProof/>
          <w:sz w:val="24"/>
          <w:szCs w:val="24"/>
        </w:rPr>
        <w:drawing>
          <wp:inline distT="0" distB="0" distL="0" distR="0" wp14:anchorId="1DB618CE" wp14:editId="6DE2539A">
            <wp:extent cx="5943600" cy="1949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94945"/>
                    </a:xfrm>
                    <a:prstGeom prst="rect">
                      <a:avLst/>
                    </a:prstGeom>
                  </pic:spPr>
                </pic:pic>
              </a:graphicData>
            </a:graphic>
          </wp:inline>
        </w:drawing>
      </w:r>
    </w:p>
    <w:p w14:paraId="4F3C1F9A" w14:textId="318F1A4E" w:rsidR="006D4E60" w:rsidRDefault="006D4E60" w:rsidP="006D4E60">
      <w:pPr>
        <w:ind w:left="0"/>
        <w:rPr>
          <w:rFonts w:cs="Arial"/>
          <w:sz w:val="24"/>
          <w:szCs w:val="24"/>
        </w:rPr>
      </w:pPr>
      <w:r w:rsidRPr="00AB0782">
        <w:rPr>
          <w:rFonts w:cs="Arial"/>
          <w:b/>
          <w:sz w:val="24"/>
          <w:szCs w:val="24"/>
        </w:rPr>
        <w:t xml:space="preserve">2.2.4 </w:t>
      </w:r>
      <w:r w:rsidR="00AB0782" w:rsidRPr="00AB0782">
        <w:rPr>
          <w:rFonts w:cs="Arial"/>
          <w:b/>
          <w:sz w:val="24"/>
          <w:szCs w:val="24"/>
        </w:rPr>
        <w:t>Production</w:t>
      </w:r>
      <w:r w:rsidR="00AB0782">
        <w:rPr>
          <w:rFonts w:cs="Arial"/>
          <w:sz w:val="24"/>
          <w:szCs w:val="24"/>
        </w:rPr>
        <w:t xml:space="preserve">: </w:t>
      </w:r>
      <w:r w:rsidR="00AB0782" w:rsidRPr="00AB0782">
        <w:rPr>
          <w:rStyle w:val="normaltextrun"/>
          <w:rFonts w:cs="Arial"/>
          <w:color w:val="000000"/>
          <w:sz w:val="24"/>
          <w:szCs w:val="24"/>
          <w:shd w:val="clear" w:color="auto" w:fill="FFFFFF"/>
        </w:rPr>
        <w:t xml:space="preserve">Everything has been merged into the release_candidate branch in the Pre-Production environment. All the composer changes and feature branches merges </w:t>
      </w:r>
      <w:r w:rsidR="00AB0782" w:rsidRPr="00AB0782">
        <w:rPr>
          <w:rStyle w:val="normaltextrun"/>
          <w:rFonts w:cs="Arial"/>
          <w:color w:val="000000"/>
          <w:sz w:val="24"/>
          <w:szCs w:val="24"/>
          <w:shd w:val="clear" w:color="auto" w:fill="FFFFFF"/>
        </w:rPr>
        <w:lastRenderedPageBreak/>
        <w:t>into the release_candidate branch will become the new shippable version of market and we finally merge our release_candidate branch to ‘main’ branch for the deployment:</w:t>
      </w:r>
      <w:r w:rsidR="00AB0782" w:rsidRPr="00AB0782">
        <w:rPr>
          <w:rStyle w:val="eop"/>
          <w:rFonts w:cs="Arial"/>
          <w:color w:val="000000"/>
          <w:sz w:val="24"/>
          <w:szCs w:val="24"/>
          <w:shd w:val="clear" w:color="auto" w:fill="FFFFFF"/>
        </w:rPr>
        <w:t> </w:t>
      </w:r>
    </w:p>
    <w:p w14:paraId="59F100D2" w14:textId="43E16FBA" w:rsidR="00AB0782" w:rsidRDefault="00AB0782" w:rsidP="006D4E60">
      <w:pPr>
        <w:ind w:left="0"/>
        <w:rPr>
          <w:rFonts w:cs="Arial"/>
          <w:sz w:val="24"/>
          <w:szCs w:val="24"/>
        </w:rPr>
      </w:pPr>
      <w:r>
        <w:rPr>
          <w:rFonts w:cs="Arial"/>
          <w:sz w:val="24"/>
          <w:szCs w:val="24"/>
        </w:rPr>
        <w:tab/>
      </w:r>
      <w:r>
        <w:rPr>
          <w:noProof/>
        </w:rPr>
        <w:drawing>
          <wp:inline distT="0" distB="0" distL="0" distR="0" wp14:anchorId="6C8ED822" wp14:editId="3F0680E5">
            <wp:extent cx="4505325" cy="304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05325" cy="304800"/>
                    </a:xfrm>
                    <a:prstGeom prst="rect">
                      <a:avLst/>
                    </a:prstGeom>
                  </pic:spPr>
                </pic:pic>
              </a:graphicData>
            </a:graphic>
          </wp:inline>
        </w:drawing>
      </w:r>
    </w:p>
    <w:p w14:paraId="65C8A32E" w14:textId="2495C401" w:rsidR="00443807" w:rsidRPr="00443807" w:rsidRDefault="00443807" w:rsidP="00443807">
      <w:pPr>
        <w:ind w:left="0"/>
        <w:rPr>
          <w:rStyle w:val="eop"/>
          <w:rFonts w:cs="Arial"/>
          <w:color w:val="000000"/>
          <w:sz w:val="24"/>
          <w:szCs w:val="24"/>
          <w:shd w:val="clear" w:color="auto" w:fill="FFFFFF"/>
        </w:rPr>
      </w:pPr>
      <w:r>
        <w:rPr>
          <w:rStyle w:val="eop"/>
          <w:rFonts w:cs="Arial"/>
          <w:b/>
          <w:color w:val="000000"/>
          <w:sz w:val="24"/>
          <w:szCs w:val="24"/>
          <w:shd w:val="clear" w:color="auto" w:fill="FFFFFF"/>
        </w:rPr>
        <w:t>Requirements for Merging</w:t>
      </w:r>
      <w:r w:rsidRPr="00443807">
        <w:rPr>
          <w:rStyle w:val="eop"/>
          <w:rFonts w:cs="Arial"/>
          <w:b/>
          <w:color w:val="000000"/>
          <w:sz w:val="24"/>
          <w:szCs w:val="24"/>
          <w:shd w:val="clear" w:color="auto" w:fill="FFFFFF"/>
        </w:rPr>
        <w:t xml:space="preserve"> Strategy</w:t>
      </w:r>
      <w:r w:rsidRPr="00443807">
        <w:rPr>
          <w:rStyle w:val="eop"/>
          <w:rFonts w:cs="Arial"/>
          <w:color w:val="000000"/>
          <w:sz w:val="24"/>
          <w:szCs w:val="24"/>
          <w:shd w:val="clear" w:color="auto" w:fill="FFFFFF"/>
        </w:rPr>
        <w:t>:</w:t>
      </w:r>
    </w:p>
    <w:p w14:paraId="5D28F95F" w14:textId="77777777" w:rsidR="00443807" w:rsidRDefault="00443807" w:rsidP="00FB6289">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07F38D4D" w14:textId="77777777" w:rsidR="00443807" w:rsidRPr="00443807" w:rsidRDefault="00443807" w:rsidP="00FB6289">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68D14E3A" w14:textId="6BCFC854" w:rsidR="00AB0782" w:rsidRPr="00AB0782" w:rsidRDefault="00AB0782" w:rsidP="00AB0782">
      <w:pPr>
        <w:pStyle w:val="paragraph"/>
        <w:spacing w:before="0" w:beforeAutospacing="0" w:after="0" w:afterAutospacing="0"/>
        <w:textAlignment w:val="baseline"/>
        <w:rPr>
          <w:rFonts w:ascii="Arial" w:hAnsi="Arial" w:cs="Arial"/>
        </w:rPr>
      </w:pPr>
      <w:r w:rsidRPr="00AB0782">
        <w:rPr>
          <w:rFonts w:ascii="Arial" w:hAnsi="Arial" w:cs="Arial"/>
          <w:b/>
        </w:rPr>
        <w:t>3. Deployments in Multiple Environments</w:t>
      </w:r>
      <w:r w:rsidRPr="00AB0782">
        <w:rPr>
          <w:rFonts w:cs="Arial"/>
          <w:b/>
        </w:rPr>
        <w:t>:</w:t>
      </w:r>
      <w:r>
        <w:rPr>
          <w:rFonts w:cs="Arial"/>
          <w:b/>
        </w:rPr>
        <w:t xml:space="preserve"> </w:t>
      </w:r>
      <w:r w:rsidRPr="00AB0782">
        <w:rPr>
          <w:rStyle w:val="normaltextrun"/>
          <w:rFonts w:ascii="Arial" w:hAnsi="Arial" w:cs="Arial"/>
          <w:color w:val="000000"/>
          <w:shd w:val="clear" w:color="auto" w:fill="FFFFFF"/>
        </w:rPr>
        <w:t>Irrespective of deployment to various environments, we always use the same tools and commands which are written in ansible. Dyson-cli is a bespoke wrapper for ansible playbooks that semi-automate the config of environments and deployment of code. These will always be executed by a developer from their local or remote vagrant which sits inside a vagrant machine, and uses their ssh-key and the AWS cli to run commands</w:t>
      </w:r>
      <w:r>
        <w:rPr>
          <w:rStyle w:val="normaltextrun"/>
          <w:rFonts w:cs="Arial"/>
          <w:color w:val="000000"/>
          <w:shd w:val="clear" w:color="auto" w:fill="FFFFFF"/>
        </w:rPr>
        <w:t xml:space="preserve">. </w:t>
      </w:r>
      <w:r w:rsidRPr="00AB0782">
        <w:rPr>
          <w:rStyle w:val="normaltextrun"/>
          <w:rFonts w:ascii="Arial" w:hAnsi="Arial" w:cs="Arial"/>
        </w:rPr>
        <w:t>Dyson CLI commands can be re-run without damage to an environment (e.g. site:setup command can be re-used to enable/disable basic auth). These commands uses the vars and state of in dyson-vagrant group_vars where we have all our configurations for e.g. branch names, if branch name is equal to release_candidate for the Pre-Production config etc. If there is an emergency of deploying to a different branch to your staging or pre-production environment. We don’t need to go for merging of newly created branch to develop or release_candidate branch. We can map a new branch name with branch name in dyson-vagrant group-vars for the deployment without altering the common environments. Usage is dyson &lt;command&gt; &lt;environment&gt; &lt;site-code&gt; (can use the same commands on dev, staging, pre-prod, prod). Some of the frequently used commands are: </w:t>
      </w:r>
      <w:r w:rsidRPr="00AB0782">
        <w:rPr>
          <w:rStyle w:val="eop"/>
          <w:rFonts w:ascii="Arial" w:hAnsi="Arial" w:cs="Arial"/>
        </w:rPr>
        <w:t> </w:t>
      </w:r>
    </w:p>
    <w:p w14:paraId="40B2FC69" w14:textId="77777777" w:rsidR="00AB0782" w:rsidRPr="00AB0782" w:rsidRDefault="00AB0782" w:rsidP="00FB6289">
      <w:pPr>
        <w:pStyle w:val="paragraph"/>
        <w:numPr>
          <w:ilvl w:val="0"/>
          <w:numId w:val="3"/>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provision - installs all prerequisites to an environment (php modules, node, local services: mysql, redis, etc) </w:t>
      </w:r>
      <w:r w:rsidRPr="00AB0782">
        <w:rPr>
          <w:rStyle w:val="eop"/>
          <w:rFonts w:ascii="Arial" w:hAnsi="Arial" w:cs="Arial"/>
        </w:rPr>
        <w:t> </w:t>
      </w:r>
    </w:p>
    <w:p w14:paraId="2D8A0CDB" w14:textId="77777777" w:rsidR="00AB0782" w:rsidRPr="00AB0782" w:rsidRDefault="00AB0782" w:rsidP="00FB6289">
      <w:pPr>
        <w:pStyle w:val="paragraph"/>
        <w:numPr>
          <w:ilvl w:val="0"/>
          <w:numId w:val="3"/>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site:setup - configures market-specific settings for the environment (e.g. nginx and postfix configs) </w:t>
      </w:r>
      <w:r w:rsidRPr="00AB0782">
        <w:rPr>
          <w:rStyle w:val="eop"/>
          <w:rFonts w:ascii="Arial" w:hAnsi="Arial" w:cs="Arial"/>
        </w:rPr>
        <w:t> </w:t>
      </w:r>
    </w:p>
    <w:p w14:paraId="241BF6B1" w14:textId="77777777" w:rsidR="00AB0782" w:rsidRPr="00AB0782" w:rsidRDefault="00AB0782" w:rsidP="00FB6289">
      <w:pPr>
        <w:pStyle w:val="paragraph"/>
        <w:numPr>
          <w:ilvl w:val="0"/>
          <w:numId w:val="3"/>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site:db:pull/push - pull or push databases from/to remote and local environment. </w:t>
      </w:r>
      <w:r w:rsidRPr="00AB0782">
        <w:rPr>
          <w:rStyle w:val="eop"/>
          <w:rFonts w:ascii="Arial" w:hAnsi="Arial" w:cs="Arial"/>
        </w:rPr>
        <w:t> </w:t>
      </w:r>
    </w:p>
    <w:p w14:paraId="5FD3A291" w14:textId="77777777" w:rsidR="00AB0782" w:rsidRPr="00AB0782" w:rsidRDefault="00AB0782" w:rsidP="00AB0782">
      <w:pPr>
        <w:pStyle w:val="paragraph"/>
        <w:spacing w:before="0" w:beforeAutospacing="0" w:after="0" w:afterAutospacing="0"/>
        <w:ind w:left="1080"/>
        <w:textAlignment w:val="baseline"/>
        <w:rPr>
          <w:rFonts w:ascii="Arial" w:hAnsi="Arial" w:cs="Arial"/>
        </w:rPr>
      </w:pPr>
      <w:r w:rsidRPr="00AB0782">
        <w:rPr>
          <w:rStyle w:val="normaltextrun"/>
          <w:rFonts w:ascii="Arial" w:hAnsi="Arial" w:cs="Arial"/>
        </w:rPr>
        <w:t>Note, you can only ‘push’ to a Pre-Production environment on Digital Ocean and we can pull from Production environment.</w:t>
      </w:r>
      <w:r w:rsidRPr="00AB0782">
        <w:rPr>
          <w:rStyle w:val="eop"/>
          <w:rFonts w:ascii="Arial" w:hAnsi="Arial" w:cs="Arial"/>
        </w:rPr>
        <w:t> </w:t>
      </w:r>
    </w:p>
    <w:p w14:paraId="55106C57" w14:textId="77777777" w:rsidR="00AB0782" w:rsidRPr="00AB0782" w:rsidRDefault="00AB0782" w:rsidP="00FB6289">
      <w:pPr>
        <w:pStyle w:val="paragraph"/>
        <w:numPr>
          <w:ilvl w:val="0"/>
          <w:numId w:val="4"/>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site:uploads:pull/push - pull or push shared files from/to remote and local environment </w:t>
      </w:r>
      <w:r w:rsidRPr="00AB0782">
        <w:rPr>
          <w:rStyle w:val="eop"/>
          <w:rFonts w:ascii="Arial" w:hAnsi="Arial" w:cs="Arial"/>
        </w:rPr>
        <w:t> </w:t>
      </w:r>
    </w:p>
    <w:p w14:paraId="7219335F" w14:textId="77777777" w:rsidR="00AB0782" w:rsidRPr="00AB0782" w:rsidRDefault="00AB0782" w:rsidP="00FB6289">
      <w:pPr>
        <w:pStyle w:val="paragraph"/>
        <w:numPr>
          <w:ilvl w:val="0"/>
          <w:numId w:val="5"/>
        </w:numPr>
        <w:tabs>
          <w:tab w:val="clear" w:pos="720"/>
          <w:tab w:val="num" w:pos="1080"/>
        </w:tabs>
        <w:spacing w:before="0" w:beforeAutospacing="0" w:after="0" w:afterAutospacing="0"/>
        <w:ind w:firstLine="0"/>
        <w:textAlignment w:val="baseline"/>
        <w:rPr>
          <w:rFonts w:ascii="Arial" w:hAnsi="Arial" w:cs="Arial"/>
        </w:rPr>
      </w:pPr>
      <w:r w:rsidRPr="00AB0782">
        <w:rPr>
          <w:rStyle w:val="normaltextrun"/>
          <w:rFonts w:ascii="Arial" w:hAnsi="Arial" w:cs="Arial"/>
        </w:rPr>
        <w:t>dyson site:admin/frontend:ip - display the IP addresses for admin or frontend EC2 instances</w:t>
      </w:r>
      <w:r w:rsidRPr="00AB0782">
        <w:rPr>
          <w:rStyle w:val="eop"/>
          <w:rFonts w:ascii="Arial" w:hAnsi="Arial" w:cs="Arial"/>
        </w:rPr>
        <w:t> </w:t>
      </w:r>
    </w:p>
    <w:p w14:paraId="7F5AD863" w14:textId="54B271E7" w:rsidR="00AB0782" w:rsidRDefault="000F17FD" w:rsidP="00AB0782">
      <w:pPr>
        <w:ind w:left="0"/>
        <w:rPr>
          <w:rFonts w:cs="Arial"/>
          <w:sz w:val="24"/>
          <w:szCs w:val="24"/>
        </w:rPr>
      </w:pPr>
      <w:r w:rsidRPr="000F17FD">
        <w:rPr>
          <w:rStyle w:val="normaltextrun"/>
          <w:rFonts w:cs="Arial"/>
          <w:color w:val="000000"/>
          <w:sz w:val="24"/>
          <w:szCs w:val="24"/>
          <w:shd w:val="clear" w:color="auto" w:fill="FFFFFF"/>
        </w:rPr>
        <w:t>The above mentioned Dyson CLI commands will run the ansible playbooks and those playbooks were kept in Dyson vagrant repository</w:t>
      </w:r>
      <w:r>
        <w:rPr>
          <w:rStyle w:val="normaltextrun"/>
          <w:rFonts w:ascii="Calibri" w:hAnsi="Calibri" w:cs="Calibri"/>
          <w:color w:val="000000"/>
          <w:sz w:val="22"/>
          <w:szCs w:val="22"/>
          <w:shd w:val="clear" w:color="auto" w:fill="FFFFFF"/>
        </w:rPr>
        <w:t>.</w:t>
      </w:r>
      <w:r>
        <w:rPr>
          <w:rStyle w:val="eop"/>
          <w:rFonts w:ascii="Calibri" w:hAnsi="Calibri" w:cs="Calibri"/>
          <w:color w:val="000000"/>
          <w:sz w:val="22"/>
          <w:szCs w:val="22"/>
          <w:shd w:val="clear" w:color="auto" w:fill="FFFFFF"/>
        </w:rPr>
        <w:t> </w:t>
      </w:r>
      <w:r w:rsidR="00AB0782">
        <w:rPr>
          <w:rFonts w:cs="Arial"/>
          <w:sz w:val="24"/>
          <w:szCs w:val="24"/>
        </w:rPr>
        <w:t xml:space="preserve">For e.g. Deployment command of </w:t>
      </w:r>
      <w:r w:rsidR="00AB0782">
        <w:rPr>
          <w:rFonts w:cs="Arial"/>
          <w:sz w:val="24"/>
          <w:szCs w:val="24"/>
        </w:rPr>
        <w:lastRenderedPageBreak/>
        <w:t>Dyson CLI in Production environment for Australian market is: dyson deploy production aws-au</w:t>
      </w:r>
    </w:p>
    <w:p w14:paraId="21C499A7" w14:textId="04A4D37E" w:rsidR="00443807" w:rsidRPr="00443807" w:rsidRDefault="00443807" w:rsidP="00443807">
      <w:pPr>
        <w:ind w:left="0"/>
        <w:rPr>
          <w:rStyle w:val="eop"/>
          <w:rFonts w:cs="Arial"/>
          <w:color w:val="000000"/>
          <w:sz w:val="24"/>
          <w:szCs w:val="24"/>
          <w:shd w:val="clear" w:color="auto" w:fill="FFFFFF"/>
        </w:rPr>
      </w:pPr>
      <w:r w:rsidRPr="00443807">
        <w:rPr>
          <w:rStyle w:val="eop"/>
          <w:rFonts w:cs="Arial"/>
          <w:b/>
          <w:color w:val="000000"/>
          <w:sz w:val="24"/>
          <w:szCs w:val="24"/>
          <w:shd w:val="clear" w:color="auto" w:fill="FFFFFF"/>
        </w:rPr>
        <w:t>Requirements for</w:t>
      </w:r>
      <w:r>
        <w:rPr>
          <w:rStyle w:val="eop"/>
          <w:rFonts w:cs="Arial"/>
          <w:b/>
          <w:color w:val="000000"/>
          <w:sz w:val="24"/>
          <w:szCs w:val="24"/>
          <w:shd w:val="clear" w:color="auto" w:fill="FFFFFF"/>
        </w:rPr>
        <w:t xml:space="preserve"> Deployments</w:t>
      </w:r>
      <w:r w:rsidRPr="00443807">
        <w:rPr>
          <w:rStyle w:val="eop"/>
          <w:rFonts w:cs="Arial"/>
          <w:color w:val="000000"/>
          <w:sz w:val="24"/>
          <w:szCs w:val="24"/>
          <w:shd w:val="clear" w:color="auto" w:fill="FFFFFF"/>
        </w:rPr>
        <w:t>:</w:t>
      </w:r>
    </w:p>
    <w:p w14:paraId="0E47700A" w14:textId="77777777" w:rsidR="00443807" w:rsidRDefault="00443807" w:rsidP="00FB6289">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65A1F756" w14:textId="28973F72" w:rsidR="00443807" w:rsidRDefault="00443807" w:rsidP="00FB6289">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4D69B7F4" w14:textId="4D444E1D" w:rsidR="00443807" w:rsidRDefault="00443807" w:rsidP="00FB6289">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Pr>
          <w:rStyle w:val="eop"/>
          <w:rFonts w:cs="Arial"/>
          <w:color w:val="000000"/>
          <w:sz w:val="24"/>
          <w:szCs w:val="24"/>
          <w:shd w:val="clear" w:color="auto" w:fill="FFFFFF"/>
        </w:rPr>
        <w:t>Dyson CLI</w:t>
      </w:r>
    </w:p>
    <w:p w14:paraId="507582D4" w14:textId="56217897" w:rsidR="00443807" w:rsidRPr="00443807" w:rsidRDefault="00443807" w:rsidP="00FB6289">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Pr>
          <w:rStyle w:val="eop"/>
          <w:rFonts w:cs="Arial"/>
          <w:color w:val="000000"/>
          <w:sz w:val="24"/>
          <w:szCs w:val="24"/>
          <w:shd w:val="clear" w:color="auto" w:fill="FFFFFF"/>
        </w:rPr>
        <w:t>Dyson Commands</w:t>
      </w:r>
    </w:p>
    <w:p w14:paraId="5B68A6E2" w14:textId="46FB41E3" w:rsidR="00FB6289" w:rsidRPr="00FB6289" w:rsidRDefault="00555218" w:rsidP="00FB6289">
      <w:pPr>
        <w:pStyle w:val="paragraph"/>
        <w:spacing w:before="0" w:beforeAutospacing="0" w:after="0" w:afterAutospacing="0"/>
        <w:textAlignment w:val="baseline"/>
        <w:rPr>
          <w:rFonts w:ascii="Arial" w:hAnsi="Arial" w:cs="Arial"/>
        </w:rPr>
      </w:pPr>
      <w:r w:rsidRPr="00555218">
        <w:rPr>
          <w:rStyle w:val="normaltextrun"/>
          <w:rFonts w:ascii="Arial" w:hAnsi="Arial" w:cs="Arial"/>
          <w:b/>
          <w:bCs/>
          <w:color w:val="000000"/>
          <w:shd w:val="clear" w:color="auto" w:fill="FFFFFF"/>
        </w:rPr>
        <w:t>Pipeline/The Actual Deployment</w:t>
      </w:r>
      <w:r w:rsidRPr="00555218">
        <w:rPr>
          <w:rStyle w:val="normaltextrun"/>
          <w:rFonts w:ascii="Arial" w:hAnsi="Arial" w:cs="Arial"/>
          <w:color w:val="000000"/>
          <w:shd w:val="clear" w:color="auto" w:fill="FFFFFF"/>
        </w:rPr>
        <w:t>: The Dyson CLI doesn’t offer a full end to end automatic CI/CD style pipeline. Dyson-cli plays the Ansible deploy role which includes many sub-tasks and logic to run specific tasks depending on if the environment is AWS (staging/prod) or Digital Ocean (pre-prod). Dyson have a fully automated deployment with manual branch management, merge and release building</w:t>
      </w:r>
      <w:r w:rsidRPr="00FB6289">
        <w:rPr>
          <w:rStyle w:val="normaltextrun"/>
          <w:rFonts w:ascii="Arial" w:hAnsi="Arial" w:cs="Arial"/>
          <w:color w:val="000000"/>
          <w:shd w:val="clear" w:color="auto" w:fill="FFFFFF"/>
        </w:rPr>
        <w:t>.</w:t>
      </w:r>
      <w:r w:rsidR="00FB6289">
        <w:rPr>
          <w:rStyle w:val="normaltextrun"/>
          <w:rFonts w:ascii="Arial" w:hAnsi="Arial" w:cs="Arial"/>
          <w:color w:val="000000"/>
          <w:shd w:val="clear" w:color="auto" w:fill="FFFFFF"/>
        </w:rPr>
        <w:t xml:space="preserve"> The following are the steps for</w:t>
      </w:r>
      <w:r w:rsidR="00FB6289" w:rsidRPr="00FB6289">
        <w:rPr>
          <w:rStyle w:val="normaltextrun"/>
          <w:rFonts w:ascii="Arial" w:hAnsi="Arial" w:cs="Arial"/>
          <w:color w:val="000000"/>
          <w:shd w:val="clear" w:color="auto" w:fill="FFFFFF"/>
        </w:rPr>
        <w:t xml:space="preserve"> </w:t>
      </w:r>
      <w:r w:rsidR="00FB6289" w:rsidRPr="00FB6289">
        <w:rPr>
          <w:rStyle w:val="normaltextrun"/>
          <w:rFonts w:ascii="Arial" w:hAnsi="Arial" w:cs="Arial"/>
        </w:rPr>
        <w:t>what actual</w:t>
      </w:r>
      <w:r w:rsidR="00FB6289">
        <w:rPr>
          <w:rStyle w:val="normaltextrun"/>
          <w:rFonts w:ascii="Arial" w:hAnsi="Arial" w:cs="Arial"/>
        </w:rPr>
        <w:t xml:space="preserve">ly happens when you run </w:t>
      </w:r>
      <w:r w:rsidR="00FB6289" w:rsidRPr="00FB6289">
        <w:rPr>
          <w:rStyle w:val="normaltextrun"/>
          <w:rFonts w:ascii="Arial" w:hAnsi="Arial" w:cs="Arial"/>
        </w:rPr>
        <w:t>deploy on AWS – i.e. dyson deploy prod au (The command is used to deploy in production environment of Australia).</w:t>
      </w:r>
      <w:r w:rsidR="00FB6289" w:rsidRPr="00FB6289">
        <w:rPr>
          <w:rStyle w:val="eop"/>
          <w:rFonts w:ascii="Arial" w:hAnsi="Arial" w:cs="Arial"/>
        </w:rPr>
        <w:t> </w:t>
      </w:r>
    </w:p>
    <w:p w14:paraId="58D7221D" w14:textId="77777777" w:rsidR="00FB6289" w:rsidRPr="00FB6289" w:rsidRDefault="00FB6289" w:rsidP="00FB6289">
      <w:pPr>
        <w:pStyle w:val="paragraph"/>
        <w:numPr>
          <w:ilvl w:val="0"/>
          <w:numId w:val="11"/>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The first step is to trigger a db backup (via AWS lambda function) to s3 Bucket</w:t>
      </w:r>
      <w:r w:rsidRPr="00FB6289">
        <w:rPr>
          <w:rStyle w:val="eop"/>
          <w:rFonts w:ascii="Arial" w:hAnsi="Arial" w:cs="Arial"/>
        </w:rPr>
        <w:t> </w:t>
      </w:r>
    </w:p>
    <w:p w14:paraId="50448F98" w14:textId="77777777" w:rsidR="00FB6289" w:rsidRPr="00FB6289" w:rsidRDefault="00FB6289" w:rsidP="00FB6289">
      <w:pPr>
        <w:pStyle w:val="paragraph"/>
        <w:numPr>
          <w:ilvl w:val="0"/>
          <w:numId w:val="12"/>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Pull latest Magento code from repo into a new release folder with anistrano</w:t>
      </w:r>
      <w:r w:rsidRPr="00FB6289">
        <w:rPr>
          <w:rStyle w:val="eop"/>
          <w:rFonts w:ascii="Arial" w:hAnsi="Arial" w:cs="Arial"/>
        </w:rPr>
        <w:t> </w:t>
      </w:r>
    </w:p>
    <w:p w14:paraId="7145AAFC" w14:textId="77777777" w:rsidR="00FB6289" w:rsidRPr="00FB6289" w:rsidRDefault="00FB6289" w:rsidP="00FB6289">
      <w:pPr>
        <w:pStyle w:val="paragraph"/>
        <w:numPr>
          <w:ilvl w:val="0"/>
          <w:numId w:val="12"/>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Runs composer install on new release</w:t>
      </w:r>
      <w:r w:rsidRPr="00FB6289">
        <w:rPr>
          <w:rStyle w:val="eop"/>
          <w:rFonts w:ascii="Arial" w:hAnsi="Arial" w:cs="Arial"/>
        </w:rPr>
        <w:t> </w:t>
      </w:r>
    </w:p>
    <w:p w14:paraId="18BD6D8D" w14:textId="77777777" w:rsidR="00FB6289" w:rsidRPr="00FB6289" w:rsidRDefault="00FB6289" w:rsidP="00FB6289">
      <w:pPr>
        <w:pStyle w:val="paragraph"/>
        <w:numPr>
          <w:ilvl w:val="0"/>
          <w:numId w:val="12"/>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Pulls latest db backup from s3 bucket and imports it to a local temp db</w:t>
      </w:r>
      <w:r w:rsidRPr="00FB6289">
        <w:rPr>
          <w:rStyle w:val="eop"/>
          <w:rFonts w:ascii="Arial" w:hAnsi="Arial" w:cs="Arial"/>
        </w:rPr>
        <w:t> </w:t>
      </w:r>
    </w:p>
    <w:p w14:paraId="36207232" w14:textId="77777777" w:rsidR="00FB6289" w:rsidRPr="00FB6289" w:rsidRDefault="00FB6289" w:rsidP="00FB6289">
      <w:pPr>
        <w:pStyle w:val="paragraph"/>
        <w:numPr>
          <w:ilvl w:val="0"/>
          <w:numId w:val="12"/>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Applies overrides (files not in market repos) for specific markets/Magento versions</w:t>
      </w:r>
      <w:r w:rsidRPr="00FB6289">
        <w:rPr>
          <w:rStyle w:val="eop"/>
          <w:rFonts w:ascii="Arial" w:hAnsi="Arial" w:cs="Arial"/>
        </w:rPr>
        <w:t> </w:t>
      </w:r>
    </w:p>
    <w:p w14:paraId="15C9B5F1" w14:textId="77777777" w:rsidR="00FB6289" w:rsidRPr="00FB6289" w:rsidRDefault="00FB6289" w:rsidP="00FB6289">
      <w:pPr>
        <w:pStyle w:val="paragraph"/>
        <w:numPr>
          <w:ilvl w:val="0"/>
          <w:numId w:val="12"/>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Runs setup:upgrade command on new release</w:t>
      </w:r>
      <w:r w:rsidRPr="00FB6289">
        <w:rPr>
          <w:rStyle w:val="eop"/>
          <w:rFonts w:ascii="Arial" w:hAnsi="Arial" w:cs="Arial"/>
        </w:rPr>
        <w:t> </w:t>
      </w:r>
    </w:p>
    <w:p w14:paraId="7655A6DB" w14:textId="77777777" w:rsidR="00FB6289" w:rsidRPr="00FB6289" w:rsidRDefault="00FB6289" w:rsidP="00FB6289">
      <w:pPr>
        <w:pStyle w:val="paragraph"/>
        <w:numPr>
          <w:ilvl w:val="0"/>
          <w:numId w:val="13"/>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Sets production mode and runs setup:di:compile on new release</w:t>
      </w:r>
      <w:r w:rsidRPr="00FB6289">
        <w:rPr>
          <w:rStyle w:val="eop"/>
          <w:rFonts w:ascii="Arial" w:hAnsi="Arial" w:cs="Arial"/>
        </w:rPr>
        <w:t> </w:t>
      </w:r>
    </w:p>
    <w:p w14:paraId="4EEF0443" w14:textId="77777777" w:rsidR="00FB6289" w:rsidRPr="00FB6289" w:rsidRDefault="00FB6289" w:rsidP="00FB6289">
      <w:pPr>
        <w:pStyle w:val="paragraph"/>
        <w:numPr>
          <w:ilvl w:val="0"/>
          <w:numId w:val="13"/>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Runs setup:static-content:deploy on new release</w:t>
      </w:r>
      <w:r w:rsidRPr="00FB6289">
        <w:rPr>
          <w:rStyle w:val="eop"/>
          <w:rFonts w:ascii="Arial" w:hAnsi="Arial" w:cs="Arial"/>
        </w:rPr>
        <w:t> </w:t>
      </w:r>
    </w:p>
    <w:p w14:paraId="42835CF9" w14:textId="77777777" w:rsidR="00FB6289" w:rsidRPr="00FB6289" w:rsidRDefault="00FB6289" w:rsidP="00FB6289">
      <w:pPr>
        <w:pStyle w:val="paragraph"/>
        <w:numPr>
          <w:ilvl w:val="0"/>
          <w:numId w:val="13"/>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Installs and runs npm and gulp styles and sets correct file permissions</w:t>
      </w:r>
      <w:r w:rsidRPr="00FB6289">
        <w:rPr>
          <w:rStyle w:val="eop"/>
          <w:rFonts w:ascii="Arial" w:hAnsi="Arial" w:cs="Arial"/>
        </w:rPr>
        <w:t> </w:t>
      </w:r>
    </w:p>
    <w:p w14:paraId="4492A61B" w14:textId="77777777" w:rsidR="00FB6289" w:rsidRPr="00FB6289" w:rsidRDefault="00FB6289" w:rsidP="00FB6289">
      <w:pPr>
        <w:pStyle w:val="paragraph"/>
        <w:numPr>
          <w:ilvl w:val="0"/>
          <w:numId w:val="13"/>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Create/update magento cron jobs on admin instances</w:t>
      </w:r>
      <w:r w:rsidRPr="00FB6289">
        <w:rPr>
          <w:rStyle w:val="eop"/>
          <w:rFonts w:ascii="Arial" w:hAnsi="Arial" w:cs="Arial"/>
        </w:rPr>
        <w:t> </w:t>
      </w:r>
    </w:p>
    <w:p w14:paraId="48FB37FE" w14:textId="77777777" w:rsidR="00FB6289" w:rsidRPr="00FB6289" w:rsidRDefault="00FB6289" w:rsidP="00FB6289">
      <w:pPr>
        <w:pStyle w:val="paragraph"/>
        <w:numPr>
          <w:ilvl w:val="0"/>
          <w:numId w:val="13"/>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Creates env.php file that uses live RDS db (instead of local tmp db)</w:t>
      </w:r>
      <w:r w:rsidRPr="00FB6289">
        <w:rPr>
          <w:rStyle w:val="eop"/>
          <w:rFonts w:ascii="Arial" w:hAnsi="Arial" w:cs="Arial"/>
        </w:rPr>
        <w:t> </w:t>
      </w:r>
    </w:p>
    <w:p w14:paraId="689FF179" w14:textId="77777777" w:rsidR="00FB6289" w:rsidRPr="00FB6289" w:rsidRDefault="00FB6289" w:rsidP="00FB6289">
      <w:pPr>
        <w:pStyle w:val="paragraph"/>
        <w:numPr>
          <w:ilvl w:val="0"/>
          <w:numId w:val="14"/>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Enable maintenance mode and run setup:upgrade --keep-generated</w:t>
      </w:r>
      <w:r w:rsidRPr="00FB6289">
        <w:rPr>
          <w:rStyle w:val="eop"/>
          <w:rFonts w:ascii="Arial" w:hAnsi="Arial" w:cs="Arial"/>
        </w:rPr>
        <w:t> </w:t>
      </w:r>
    </w:p>
    <w:p w14:paraId="5AFFA5DE" w14:textId="77777777" w:rsidR="00FB6289" w:rsidRPr="00FB6289" w:rsidRDefault="00FB6289" w:rsidP="00FB6289">
      <w:pPr>
        <w:pStyle w:val="paragraph"/>
        <w:numPr>
          <w:ilvl w:val="0"/>
          <w:numId w:val="14"/>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Flush magento and php cache and disable maintenance mode</w:t>
      </w:r>
      <w:r w:rsidRPr="00FB6289">
        <w:rPr>
          <w:rStyle w:val="eop"/>
          <w:rFonts w:ascii="Arial" w:hAnsi="Arial" w:cs="Arial"/>
        </w:rPr>
        <w:t> </w:t>
      </w:r>
    </w:p>
    <w:p w14:paraId="1C8B199B" w14:textId="77777777" w:rsidR="00FB6289" w:rsidRPr="00FB6289" w:rsidRDefault="00FB6289" w:rsidP="00FB6289">
      <w:pPr>
        <w:pStyle w:val="paragraph"/>
        <w:numPr>
          <w:ilvl w:val="0"/>
          <w:numId w:val="14"/>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Make new release folder the current release (site is now live) and cleanup old releases</w:t>
      </w:r>
      <w:r w:rsidRPr="00FB6289">
        <w:rPr>
          <w:rStyle w:val="eop"/>
          <w:rFonts w:ascii="Arial" w:hAnsi="Arial" w:cs="Arial"/>
        </w:rPr>
        <w:t> </w:t>
      </w:r>
    </w:p>
    <w:p w14:paraId="1F620EA0" w14:textId="77777777" w:rsidR="00FB6289" w:rsidRPr="00FB6289" w:rsidRDefault="00FB6289" w:rsidP="00FB6289">
      <w:pPr>
        <w:pStyle w:val="paragraph"/>
        <w:numPr>
          <w:ilvl w:val="0"/>
          <w:numId w:val="14"/>
        </w:numPr>
        <w:spacing w:before="0" w:beforeAutospacing="0" w:after="0" w:afterAutospacing="0"/>
        <w:ind w:left="1080" w:firstLine="0"/>
        <w:textAlignment w:val="baseline"/>
        <w:rPr>
          <w:rFonts w:ascii="Arial" w:hAnsi="Arial" w:cs="Arial"/>
        </w:rPr>
      </w:pPr>
      <w:r w:rsidRPr="00FB6289">
        <w:rPr>
          <w:rStyle w:val="normaltextrun"/>
          <w:rFonts w:ascii="Arial" w:hAnsi="Arial" w:cs="Arial"/>
        </w:rPr>
        <w:t>Create new AMI for frontend EC2s and re-create them in ASGs from this new AMI</w:t>
      </w:r>
      <w:r w:rsidRPr="00FB6289">
        <w:rPr>
          <w:rStyle w:val="eop"/>
          <w:rFonts w:ascii="Arial" w:hAnsi="Arial" w:cs="Arial"/>
        </w:rPr>
        <w:t> </w:t>
      </w:r>
    </w:p>
    <w:p w14:paraId="0FD7D643" w14:textId="77777777" w:rsidR="00FB6289" w:rsidRPr="00FB6289" w:rsidRDefault="00FB6289" w:rsidP="00FB6289">
      <w:pPr>
        <w:pStyle w:val="paragraph"/>
        <w:spacing w:before="0" w:beforeAutospacing="0" w:after="0" w:afterAutospacing="0"/>
        <w:textAlignment w:val="baseline"/>
        <w:rPr>
          <w:rFonts w:ascii="Arial" w:hAnsi="Arial" w:cs="Arial"/>
        </w:rPr>
      </w:pPr>
      <w:r w:rsidRPr="00FB6289">
        <w:rPr>
          <w:rStyle w:val="normaltextrun"/>
          <w:rFonts w:ascii="Arial" w:hAnsi="Arial" w:cs="Arial"/>
        </w:rPr>
        <w:t xml:space="preserve">All of these above tasks/steps effectively run into a new folder. If any task fails, the deployment process is aborted and the previously folder is left in touch. If we manage the deployment in all the environments then this make the new release folder as current release. We can abort the deployment at any step manually without any consequences. We run RDS clusters in AWS and we still have MySQL running in localhost so we pull the db backup from cluster and put into localhost so our release </w:t>
      </w:r>
      <w:r w:rsidRPr="00FB6289">
        <w:rPr>
          <w:rStyle w:val="normaltextrun"/>
          <w:rFonts w:ascii="Arial" w:hAnsi="Arial" w:cs="Arial"/>
        </w:rPr>
        <w:lastRenderedPageBreak/>
        <w:t>folder will now got database to work without touching the actual production database over on RDS. We then let magento go through the setup:upgrade; setup:di:compile; setup:static-content:deploy and if those steps works without errors then make that release folder as actual release. Refresh the env.php file which we’ll actually point to the new release to the actual RDS again and then again we’ll do backup with the new release running. We got the Nginx web folder is symlinked to the latest release folder which consists next to it and so without switching instructions around. We got a good release folder that is symlinked to new release folder and then delete the oldest one.</w:t>
      </w:r>
      <w:r w:rsidRPr="00FB6289">
        <w:rPr>
          <w:rStyle w:val="eop"/>
          <w:rFonts w:ascii="Arial" w:hAnsi="Arial" w:cs="Arial"/>
        </w:rPr>
        <w:t> </w:t>
      </w:r>
    </w:p>
    <w:p w14:paraId="4ECEF5AB" w14:textId="620867AC" w:rsidR="00AD76C4" w:rsidRDefault="00AD76C4" w:rsidP="0092194D">
      <w:pPr>
        <w:ind w:left="0"/>
      </w:pPr>
    </w:p>
    <w:p w14:paraId="1316A592" w14:textId="5B4771BE" w:rsidR="0092194D" w:rsidRPr="00443807" w:rsidRDefault="0092194D" w:rsidP="0092194D">
      <w:pPr>
        <w:ind w:left="0"/>
        <w:rPr>
          <w:rStyle w:val="eop"/>
          <w:rFonts w:cs="Arial"/>
          <w:color w:val="000000"/>
          <w:sz w:val="24"/>
          <w:szCs w:val="24"/>
          <w:shd w:val="clear" w:color="auto" w:fill="FFFFFF"/>
        </w:rPr>
      </w:pPr>
      <w:r w:rsidRPr="00443807">
        <w:rPr>
          <w:rStyle w:val="eop"/>
          <w:rFonts w:cs="Arial"/>
          <w:b/>
          <w:color w:val="000000"/>
          <w:sz w:val="24"/>
          <w:szCs w:val="24"/>
          <w:shd w:val="clear" w:color="auto" w:fill="FFFFFF"/>
        </w:rPr>
        <w:t>Requirements for</w:t>
      </w:r>
      <w:r>
        <w:rPr>
          <w:rStyle w:val="eop"/>
          <w:rFonts w:cs="Arial"/>
          <w:b/>
          <w:color w:val="000000"/>
          <w:sz w:val="24"/>
          <w:szCs w:val="24"/>
          <w:shd w:val="clear" w:color="auto" w:fill="FFFFFF"/>
        </w:rPr>
        <w:t xml:space="preserve"> Pipeline/ actual Deployments</w:t>
      </w:r>
      <w:r w:rsidRPr="00443807">
        <w:rPr>
          <w:rStyle w:val="eop"/>
          <w:rFonts w:cs="Arial"/>
          <w:color w:val="000000"/>
          <w:sz w:val="24"/>
          <w:szCs w:val="24"/>
          <w:shd w:val="clear" w:color="auto" w:fill="FFFFFF"/>
        </w:rPr>
        <w:t>:</w:t>
      </w:r>
    </w:p>
    <w:p w14:paraId="66DA9AB8" w14:textId="77777777" w:rsidR="0092194D" w:rsidRDefault="0092194D" w:rsidP="0092194D">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Vagrant</w:t>
      </w:r>
    </w:p>
    <w:p w14:paraId="6B6E6606" w14:textId="77777777" w:rsidR="0092194D" w:rsidRDefault="0092194D" w:rsidP="0092194D">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sidRPr="00443807">
        <w:rPr>
          <w:rStyle w:val="eop"/>
          <w:rFonts w:cs="Arial"/>
          <w:color w:val="000000"/>
          <w:sz w:val="24"/>
          <w:szCs w:val="24"/>
          <w:shd w:val="clear" w:color="auto" w:fill="FFFFFF"/>
        </w:rPr>
        <w:t>Bitbucket Dyson Vagrant repository</w:t>
      </w:r>
    </w:p>
    <w:p w14:paraId="054CE493" w14:textId="77777777" w:rsidR="0092194D" w:rsidRDefault="0092194D" w:rsidP="0092194D">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Pr>
          <w:rStyle w:val="eop"/>
          <w:rFonts w:cs="Arial"/>
          <w:color w:val="000000"/>
          <w:sz w:val="24"/>
          <w:szCs w:val="24"/>
          <w:shd w:val="clear" w:color="auto" w:fill="FFFFFF"/>
        </w:rPr>
        <w:t>Dyson CLI</w:t>
      </w:r>
    </w:p>
    <w:p w14:paraId="71E9A08F" w14:textId="77777777" w:rsidR="0092194D" w:rsidRPr="00443807" w:rsidRDefault="0092194D" w:rsidP="0092194D">
      <w:pPr>
        <w:pStyle w:val="ListParagraph"/>
        <w:numPr>
          <w:ilvl w:val="0"/>
          <w:numId w:val="7"/>
        </w:numPr>
        <w:spacing w:before="0" w:after="160" w:afterAutospacing="0" w:line="259" w:lineRule="auto"/>
        <w:jc w:val="left"/>
        <w:rPr>
          <w:rStyle w:val="eop"/>
          <w:rFonts w:cs="Arial"/>
          <w:color w:val="000000"/>
          <w:sz w:val="24"/>
          <w:szCs w:val="24"/>
          <w:shd w:val="clear" w:color="auto" w:fill="FFFFFF"/>
        </w:rPr>
      </w:pPr>
      <w:r>
        <w:rPr>
          <w:rStyle w:val="eop"/>
          <w:rFonts w:cs="Arial"/>
          <w:color w:val="000000"/>
          <w:sz w:val="24"/>
          <w:szCs w:val="24"/>
          <w:shd w:val="clear" w:color="auto" w:fill="FFFFFF"/>
        </w:rPr>
        <w:t>Dyson Commands</w:t>
      </w:r>
    </w:p>
    <w:p w14:paraId="777E2E63" w14:textId="77777777" w:rsidR="0092194D" w:rsidRDefault="0092194D" w:rsidP="0092194D">
      <w:pPr>
        <w:ind w:left="0"/>
      </w:pPr>
    </w:p>
    <w:p w14:paraId="65F76524" w14:textId="7AE32A4A" w:rsidR="00AD76C4" w:rsidRDefault="00AD76C4" w:rsidP="00AD76C4"/>
    <w:p w14:paraId="4669C8A6" w14:textId="5E3C0EC9" w:rsidR="00AD76C4" w:rsidRPr="00AD76C4" w:rsidRDefault="00AD76C4" w:rsidP="00AD76C4"/>
    <w:p w14:paraId="51072FFD" w14:textId="77777777" w:rsidR="000A3865" w:rsidRPr="006D0AF8" w:rsidRDefault="000A3865" w:rsidP="000A3865">
      <w:pPr>
        <w:pStyle w:val="ListParagraph"/>
        <w:ind w:left="1080"/>
        <w:rPr>
          <w:sz w:val="24"/>
        </w:rPr>
      </w:pPr>
    </w:p>
    <w:p w14:paraId="016A4424" w14:textId="354CA3E1" w:rsidR="00362ECF" w:rsidRPr="00362ECF" w:rsidRDefault="00362ECF" w:rsidP="00865637">
      <w:pPr>
        <w:ind w:left="0"/>
      </w:pPr>
    </w:p>
    <w:p w14:paraId="5D518F8B" w14:textId="1CFCBA10" w:rsidR="00362ECF" w:rsidRDefault="00362ECF" w:rsidP="00362ECF"/>
    <w:p w14:paraId="267AC73D" w14:textId="77777777" w:rsidR="00362ECF" w:rsidRPr="00362ECF" w:rsidRDefault="00362ECF" w:rsidP="00362ECF"/>
    <w:p w14:paraId="6BD1A0CC" w14:textId="370EB337" w:rsidR="005A3C39" w:rsidRPr="00D4468B" w:rsidRDefault="005A3C39" w:rsidP="00AD76C4">
      <w:pPr>
        <w:spacing w:after="200" w:afterAutospacing="0" w:line="276" w:lineRule="auto"/>
        <w:ind w:left="0"/>
        <w:jc w:val="left"/>
      </w:pPr>
    </w:p>
    <w:sectPr w:rsidR="005A3C39" w:rsidRPr="00D4468B" w:rsidSect="008F4B84">
      <w:headerReference w:type="even" r:id="rId20"/>
      <w:headerReference w:type="default" r:id="rId21"/>
      <w:footerReference w:type="even" r:id="rId22"/>
      <w:footerReference w:type="default" r:id="rId23"/>
      <w:headerReference w:type="first" r:id="rId24"/>
      <w:footerReference w:type="first" r:id="rId25"/>
      <w:pgSz w:w="12240" w:h="15840" w:code="1"/>
      <w:pgMar w:top="1800" w:right="1440" w:bottom="1440" w:left="1440" w:header="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914782" w14:textId="77777777" w:rsidR="00AC6A66" w:rsidRDefault="00AC6A66" w:rsidP="00F55123">
      <w:pPr>
        <w:spacing w:line="240" w:lineRule="auto"/>
      </w:pPr>
      <w:r>
        <w:separator/>
      </w:r>
    </w:p>
  </w:endnote>
  <w:endnote w:type="continuationSeparator" w:id="0">
    <w:p w14:paraId="1A6191F8" w14:textId="77777777" w:rsidR="00AC6A66" w:rsidRDefault="00AC6A66" w:rsidP="00F55123">
      <w:pPr>
        <w:spacing w:line="240" w:lineRule="auto"/>
      </w:pPr>
      <w:r>
        <w:continuationSeparator/>
      </w:r>
    </w:p>
  </w:endnote>
  <w:endnote w:type="continuationNotice" w:id="1">
    <w:p w14:paraId="5250E237" w14:textId="77777777" w:rsidR="00AC6A66" w:rsidRDefault="00AC6A6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2DAB" w14:textId="77777777" w:rsidR="00AB0782" w:rsidRDefault="00AB0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16"/>
        <w:szCs w:val="16"/>
      </w:rPr>
      <w:id w:val="1176074860"/>
      <w:docPartObj>
        <w:docPartGallery w:val="Page Numbers (Bottom of Page)"/>
        <w:docPartUnique/>
      </w:docPartObj>
    </w:sdtPr>
    <w:sdtEndPr/>
    <w:sdtContent>
      <w:sdt>
        <w:sdtPr>
          <w:rPr>
            <w:sz w:val="16"/>
            <w:szCs w:val="16"/>
          </w:rPr>
          <w:id w:val="-701865576"/>
          <w:docPartObj>
            <w:docPartGallery w:val="Page Numbers (Top of Page)"/>
            <w:docPartUnique/>
          </w:docPartObj>
        </w:sdtPr>
        <w:sdtEndPr/>
        <w:sdtContent>
          <w:p w14:paraId="5B43400E" w14:textId="02E13035" w:rsidR="00EA74D7" w:rsidRPr="00607FC4" w:rsidRDefault="00EA74D7" w:rsidP="006A4FB2">
            <w:pPr>
              <w:pStyle w:val="Footer"/>
              <w:pBdr>
                <w:top w:val="single" w:sz="4" w:space="9" w:color="4D4F53"/>
              </w:pBdr>
              <w:jc w:val="right"/>
              <w:rPr>
                <w:sz w:val="16"/>
                <w:szCs w:val="16"/>
              </w:rPr>
            </w:pPr>
            <w:r w:rsidRPr="00D35AA4">
              <w:rPr>
                <w:sz w:val="16"/>
                <w:szCs w:val="16"/>
              </w:rPr>
              <w:tab/>
            </w:r>
            <w:r w:rsidRPr="00D35AA4">
              <w:rPr>
                <w:sz w:val="16"/>
                <w:szCs w:val="16"/>
              </w:rPr>
              <w:tab/>
              <w:t xml:space="preserve">Page </w:t>
            </w:r>
            <w:r w:rsidRPr="00D35AA4">
              <w:rPr>
                <w:b/>
                <w:bCs/>
                <w:sz w:val="16"/>
                <w:szCs w:val="16"/>
              </w:rPr>
              <w:fldChar w:fldCharType="begin"/>
            </w:r>
            <w:r w:rsidRPr="00D35AA4">
              <w:rPr>
                <w:b/>
                <w:bCs/>
                <w:sz w:val="16"/>
                <w:szCs w:val="16"/>
              </w:rPr>
              <w:instrText xml:space="preserve"> PAGE </w:instrText>
            </w:r>
            <w:r w:rsidRPr="00D35AA4">
              <w:rPr>
                <w:b/>
                <w:bCs/>
                <w:sz w:val="16"/>
                <w:szCs w:val="16"/>
              </w:rPr>
              <w:fldChar w:fldCharType="separate"/>
            </w:r>
            <w:r w:rsidR="00EF2D0E">
              <w:rPr>
                <w:b/>
                <w:bCs/>
                <w:noProof/>
                <w:sz w:val="16"/>
                <w:szCs w:val="16"/>
              </w:rPr>
              <w:t>5</w:t>
            </w:r>
            <w:r w:rsidRPr="00D35AA4">
              <w:rPr>
                <w:b/>
                <w:bCs/>
                <w:sz w:val="16"/>
                <w:szCs w:val="16"/>
              </w:rPr>
              <w:fldChar w:fldCharType="end"/>
            </w:r>
            <w:r w:rsidRPr="00D35AA4">
              <w:rPr>
                <w:sz w:val="16"/>
                <w:szCs w:val="16"/>
              </w:rPr>
              <w:t xml:space="preserve"> of </w:t>
            </w:r>
            <w:r w:rsidRPr="00D35AA4">
              <w:rPr>
                <w:b/>
                <w:bCs/>
                <w:sz w:val="16"/>
                <w:szCs w:val="16"/>
              </w:rPr>
              <w:fldChar w:fldCharType="begin"/>
            </w:r>
            <w:r w:rsidRPr="00D35AA4">
              <w:rPr>
                <w:b/>
                <w:bCs/>
                <w:sz w:val="16"/>
                <w:szCs w:val="16"/>
              </w:rPr>
              <w:instrText xml:space="preserve"> NUMPAGES  </w:instrText>
            </w:r>
            <w:r w:rsidRPr="00D35AA4">
              <w:rPr>
                <w:b/>
                <w:bCs/>
                <w:sz w:val="16"/>
                <w:szCs w:val="16"/>
              </w:rPr>
              <w:fldChar w:fldCharType="separate"/>
            </w:r>
            <w:r w:rsidR="00EF2D0E">
              <w:rPr>
                <w:b/>
                <w:bCs/>
                <w:noProof/>
                <w:sz w:val="16"/>
                <w:szCs w:val="16"/>
              </w:rPr>
              <w:t>10</w:t>
            </w:r>
            <w:r w:rsidRPr="00D35AA4">
              <w:rPr>
                <w:b/>
                <w:bCs/>
                <w:sz w:val="16"/>
                <w:szCs w:val="16"/>
              </w:rPr>
              <w:fldChar w:fldCharType="end"/>
            </w:r>
          </w:p>
        </w:sdtContent>
      </w:sdt>
    </w:sdtContent>
  </w:sdt>
  <w:p w14:paraId="3DFD511F" w14:textId="77777777" w:rsidR="00EA74D7" w:rsidRPr="006A4FB2" w:rsidRDefault="00EA74D7" w:rsidP="006A4FB2">
    <w:pPr>
      <w:pStyle w:val="Footer"/>
      <w:rPr>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8D9836" w14:textId="77777777" w:rsidR="00AB0782" w:rsidRDefault="00AB0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192D9" w14:textId="77777777" w:rsidR="00AC6A66" w:rsidRDefault="00AC6A66" w:rsidP="00F55123">
      <w:pPr>
        <w:spacing w:line="240" w:lineRule="auto"/>
      </w:pPr>
      <w:r>
        <w:separator/>
      </w:r>
    </w:p>
  </w:footnote>
  <w:footnote w:type="continuationSeparator" w:id="0">
    <w:p w14:paraId="3A63B50D" w14:textId="77777777" w:rsidR="00AC6A66" w:rsidRDefault="00AC6A66" w:rsidP="00F55123">
      <w:pPr>
        <w:spacing w:line="240" w:lineRule="auto"/>
      </w:pPr>
      <w:r>
        <w:continuationSeparator/>
      </w:r>
    </w:p>
  </w:footnote>
  <w:footnote w:type="continuationNotice" w:id="1">
    <w:p w14:paraId="21448408" w14:textId="77777777" w:rsidR="00AC6A66" w:rsidRDefault="00AC6A6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3147F" w14:textId="77777777" w:rsidR="00AB0782" w:rsidRDefault="00AB0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D78E97" w14:textId="34E25133" w:rsidR="00EA74D7" w:rsidRDefault="00EA74D7" w:rsidP="00F55123">
    <w:pPr>
      <w:pStyle w:val="Header"/>
      <w:ind w:left="-1440"/>
      <w:rPr>
        <w:noProof/>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88607" w14:textId="77777777" w:rsidR="00AB0782" w:rsidRDefault="00AB07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B688A"/>
    <w:multiLevelType w:val="hybridMultilevel"/>
    <w:tmpl w:val="78027D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6602A0"/>
    <w:multiLevelType w:val="multilevel"/>
    <w:tmpl w:val="B0461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3B632A"/>
    <w:multiLevelType w:val="hybridMultilevel"/>
    <w:tmpl w:val="B7A6FF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6A39DB"/>
    <w:multiLevelType w:val="multilevel"/>
    <w:tmpl w:val="70AC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A11FD4"/>
    <w:multiLevelType w:val="hybridMultilevel"/>
    <w:tmpl w:val="A426D02E"/>
    <w:lvl w:ilvl="0" w:tplc="944E134A">
      <w:start w:val="5"/>
      <w:numFmt w:val="bullet"/>
      <w:lvlText w:val=""/>
      <w:lvlJc w:val="left"/>
      <w:pPr>
        <w:ind w:left="1800" w:hanging="360"/>
      </w:pPr>
      <w:rPr>
        <w:rFonts w:ascii="Symbol" w:eastAsia="Times New Roman" w:hAnsi="Symbol"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8EF4AFA"/>
    <w:multiLevelType w:val="multilevel"/>
    <w:tmpl w:val="21BA3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9A04507"/>
    <w:multiLevelType w:val="multilevel"/>
    <w:tmpl w:val="DC06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D697695"/>
    <w:multiLevelType w:val="multilevel"/>
    <w:tmpl w:val="E8F82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E81C15"/>
    <w:multiLevelType w:val="multilevel"/>
    <w:tmpl w:val="02F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3F406E"/>
    <w:multiLevelType w:val="multilevel"/>
    <w:tmpl w:val="FFBC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6191EA9"/>
    <w:multiLevelType w:val="hybridMultilevel"/>
    <w:tmpl w:val="EA1AA20C"/>
    <w:lvl w:ilvl="0" w:tplc="944E134A">
      <w:start w:val="5"/>
      <w:numFmt w:val="bullet"/>
      <w:lvlText w:val=""/>
      <w:lvlJc w:val="left"/>
      <w:pPr>
        <w:ind w:left="108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1102C1"/>
    <w:multiLevelType w:val="multilevel"/>
    <w:tmpl w:val="D256D77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772A69CD"/>
    <w:multiLevelType w:val="multilevel"/>
    <w:tmpl w:val="4194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9CA1A35"/>
    <w:multiLevelType w:val="multilevel"/>
    <w:tmpl w:val="12DCD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2"/>
  </w:num>
  <w:num w:numId="3">
    <w:abstractNumId w:val="1"/>
  </w:num>
  <w:num w:numId="4">
    <w:abstractNumId w:val="9"/>
  </w:num>
  <w:num w:numId="5">
    <w:abstractNumId w:val="13"/>
  </w:num>
  <w:num w:numId="6">
    <w:abstractNumId w:val="10"/>
  </w:num>
  <w:num w:numId="7">
    <w:abstractNumId w:val="4"/>
  </w:num>
  <w:num w:numId="8">
    <w:abstractNumId w:val="8"/>
  </w:num>
  <w:num w:numId="9">
    <w:abstractNumId w:val="12"/>
  </w:num>
  <w:num w:numId="10">
    <w:abstractNumId w:val="0"/>
  </w:num>
  <w:num w:numId="11">
    <w:abstractNumId w:val="5"/>
  </w:num>
  <w:num w:numId="12">
    <w:abstractNumId w:val="6"/>
  </w:num>
  <w:num w:numId="13">
    <w:abstractNumId w:val="3"/>
  </w:num>
  <w:num w:numId="14">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50D"/>
    <w:rsid w:val="0000011C"/>
    <w:rsid w:val="00000121"/>
    <w:rsid w:val="00000258"/>
    <w:rsid w:val="00000645"/>
    <w:rsid w:val="00000869"/>
    <w:rsid w:val="00000900"/>
    <w:rsid w:val="00000C00"/>
    <w:rsid w:val="00000D5D"/>
    <w:rsid w:val="00000DE1"/>
    <w:rsid w:val="00000EAB"/>
    <w:rsid w:val="0000125F"/>
    <w:rsid w:val="0000133C"/>
    <w:rsid w:val="00001384"/>
    <w:rsid w:val="0000138F"/>
    <w:rsid w:val="000013CA"/>
    <w:rsid w:val="000015D5"/>
    <w:rsid w:val="000017E9"/>
    <w:rsid w:val="000018D4"/>
    <w:rsid w:val="0000196F"/>
    <w:rsid w:val="00001ABE"/>
    <w:rsid w:val="00001B08"/>
    <w:rsid w:val="000027FB"/>
    <w:rsid w:val="0000298A"/>
    <w:rsid w:val="00002A42"/>
    <w:rsid w:val="00002A6D"/>
    <w:rsid w:val="00002AEF"/>
    <w:rsid w:val="00002D6A"/>
    <w:rsid w:val="00002E38"/>
    <w:rsid w:val="0000307D"/>
    <w:rsid w:val="0000346E"/>
    <w:rsid w:val="000034C3"/>
    <w:rsid w:val="000036B0"/>
    <w:rsid w:val="00003903"/>
    <w:rsid w:val="00003A64"/>
    <w:rsid w:val="00003EDF"/>
    <w:rsid w:val="00003EF6"/>
    <w:rsid w:val="00003F24"/>
    <w:rsid w:val="00003FCE"/>
    <w:rsid w:val="000040C8"/>
    <w:rsid w:val="0000432A"/>
    <w:rsid w:val="00004514"/>
    <w:rsid w:val="0000498E"/>
    <w:rsid w:val="00004EB4"/>
    <w:rsid w:val="00004F48"/>
    <w:rsid w:val="00005473"/>
    <w:rsid w:val="00005616"/>
    <w:rsid w:val="0000570C"/>
    <w:rsid w:val="00005878"/>
    <w:rsid w:val="00005ADC"/>
    <w:rsid w:val="00005B04"/>
    <w:rsid w:val="00005F58"/>
    <w:rsid w:val="000060AB"/>
    <w:rsid w:val="00006533"/>
    <w:rsid w:val="00006736"/>
    <w:rsid w:val="000069AB"/>
    <w:rsid w:val="00006A17"/>
    <w:rsid w:val="00006C48"/>
    <w:rsid w:val="00006CD6"/>
    <w:rsid w:val="00006FF5"/>
    <w:rsid w:val="0000725A"/>
    <w:rsid w:val="000072B3"/>
    <w:rsid w:val="000077E6"/>
    <w:rsid w:val="00007975"/>
    <w:rsid w:val="00007C99"/>
    <w:rsid w:val="00007DE7"/>
    <w:rsid w:val="0001008F"/>
    <w:rsid w:val="000102F9"/>
    <w:rsid w:val="00010388"/>
    <w:rsid w:val="0001039A"/>
    <w:rsid w:val="000106D3"/>
    <w:rsid w:val="0001075D"/>
    <w:rsid w:val="000107A2"/>
    <w:rsid w:val="00010CFD"/>
    <w:rsid w:val="00010F3C"/>
    <w:rsid w:val="00010FB9"/>
    <w:rsid w:val="00010FFE"/>
    <w:rsid w:val="000112B1"/>
    <w:rsid w:val="00011360"/>
    <w:rsid w:val="0001171F"/>
    <w:rsid w:val="000117AD"/>
    <w:rsid w:val="000117D5"/>
    <w:rsid w:val="000118D2"/>
    <w:rsid w:val="00011CFC"/>
    <w:rsid w:val="000121D0"/>
    <w:rsid w:val="0001244F"/>
    <w:rsid w:val="00012659"/>
    <w:rsid w:val="000129A3"/>
    <w:rsid w:val="000129F2"/>
    <w:rsid w:val="00012A01"/>
    <w:rsid w:val="00012E69"/>
    <w:rsid w:val="00012ED2"/>
    <w:rsid w:val="00012F88"/>
    <w:rsid w:val="000130C8"/>
    <w:rsid w:val="00013250"/>
    <w:rsid w:val="000132C1"/>
    <w:rsid w:val="0001338E"/>
    <w:rsid w:val="000134C0"/>
    <w:rsid w:val="00013BB8"/>
    <w:rsid w:val="0001444A"/>
    <w:rsid w:val="0001488E"/>
    <w:rsid w:val="000149A7"/>
    <w:rsid w:val="00014F87"/>
    <w:rsid w:val="0001504B"/>
    <w:rsid w:val="00015449"/>
    <w:rsid w:val="00015BCB"/>
    <w:rsid w:val="00015BFC"/>
    <w:rsid w:val="00015CCE"/>
    <w:rsid w:val="00015FA2"/>
    <w:rsid w:val="00016221"/>
    <w:rsid w:val="00016226"/>
    <w:rsid w:val="000162A4"/>
    <w:rsid w:val="000163DE"/>
    <w:rsid w:val="0001662A"/>
    <w:rsid w:val="00016885"/>
    <w:rsid w:val="000169AA"/>
    <w:rsid w:val="00016ACF"/>
    <w:rsid w:val="00016B36"/>
    <w:rsid w:val="00016C86"/>
    <w:rsid w:val="00016CDC"/>
    <w:rsid w:val="00016E1C"/>
    <w:rsid w:val="00016F5C"/>
    <w:rsid w:val="000172EC"/>
    <w:rsid w:val="000173EE"/>
    <w:rsid w:val="000175D7"/>
    <w:rsid w:val="000175E5"/>
    <w:rsid w:val="00017780"/>
    <w:rsid w:val="000177BE"/>
    <w:rsid w:val="00017982"/>
    <w:rsid w:val="00017A3E"/>
    <w:rsid w:val="00017BB7"/>
    <w:rsid w:val="00017D00"/>
    <w:rsid w:val="00020062"/>
    <w:rsid w:val="0002006F"/>
    <w:rsid w:val="00020714"/>
    <w:rsid w:val="00020964"/>
    <w:rsid w:val="00020E72"/>
    <w:rsid w:val="00021115"/>
    <w:rsid w:val="00021741"/>
    <w:rsid w:val="00021D23"/>
    <w:rsid w:val="00022843"/>
    <w:rsid w:val="00022A6F"/>
    <w:rsid w:val="00022C00"/>
    <w:rsid w:val="00022C7E"/>
    <w:rsid w:val="0002305D"/>
    <w:rsid w:val="0002315C"/>
    <w:rsid w:val="00023444"/>
    <w:rsid w:val="00023ACA"/>
    <w:rsid w:val="00023D28"/>
    <w:rsid w:val="00023DD7"/>
    <w:rsid w:val="00023E64"/>
    <w:rsid w:val="00023EB4"/>
    <w:rsid w:val="00024138"/>
    <w:rsid w:val="00024911"/>
    <w:rsid w:val="00024ACB"/>
    <w:rsid w:val="00024D43"/>
    <w:rsid w:val="000252F8"/>
    <w:rsid w:val="000253B5"/>
    <w:rsid w:val="00025558"/>
    <w:rsid w:val="00025895"/>
    <w:rsid w:val="0002589B"/>
    <w:rsid w:val="00025BCE"/>
    <w:rsid w:val="00025C8E"/>
    <w:rsid w:val="00025FA2"/>
    <w:rsid w:val="0002605C"/>
    <w:rsid w:val="0002609E"/>
    <w:rsid w:val="000260A5"/>
    <w:rsid w:val="000264AF"/>
    <w:rsid w:val="0002697D"/>
    <w:rsid w:val="00026E42"/>
    <w:rsid w:val="00027314"/>
    <w:rsid w:val="000274F1"/>
    <w:rsid w:val="00027793"/>
    <w:rsid w:val="00027860"/>
    <w:rsid w:val="00027A63"/>
    <w:rsid w:val="00027B1E"/>
    <w:rsid w:val="00027D86"/>
    <w:rsid w:val="00027E7A"/>
    <w:rsid w:val="00027EA6"/>
    <w:rsid w:val="00027EBC"/>
    <w:rsid w:val="00027FAB"/>
    <w:rsid w:val="00030095"/>
    <w:rsid w:val="00030196"/>
    <w:rsid w:val="00030590"/>
    <w:rsid w:val="00030669"/>
    <w:rsid w:val="00030C22"/>
    <w:rsid w:val="00030DAF"/>
    <w:rsid w:val="00031348"/>
    <w:rsid w:val="000313A9"/>
    <w:rsid w:val="00031857"/>
    <w:rsid w:val="00031E55"/>
    <w:rsid w:val="00031FA5"/>
    <w:rsid w:val="0003219D"/>
    <w:rsid w:val="00032308"/>
    <w:rsid w:val="00032386"/>
    <w:rsid w:val="00032EC6"/>
    <w:rsid w:val="00032FD9"/>
    <w:rsid w:val="000330F5"/>
    <w:rsid w:val="00033217"/>
    <w:rsid w:val="00033273"/>
    <w:rsid w:val="000332B2"/>
    <w:rsid w:val="000333E2"/>
    <w:rsid w:val="00033527"/>
    <w:rsid w:val="00033686"/>
    <w:rsid w:val="0003378F"/>
    <w:rsid w:val="000337CB"/>
    <w:rsid w:val="00033857"/>
    <w:rsid w:val="00033890"/>
    <w:rsid w:val="00033AE9"/>
    <w:rsid w:val="00033BF3"/>
    <w:rsid w:val="00033CA8"/>
    <w:rsid w:val="00033CB0"/>
    <w:rsid w:val="00034039"/>
    <w:rsid w:val="000342F5"/>
    <w:rsid w:val="0003446E"/>
    <w:rsid w:val="000345AB"/>
    <w:rsid w:val="00034654"/>
    <w:rsid w:val="00034E5D"/>
    <w:rsid w:val="00034FAC"/>
    <w:rsid w:val="00035070"/>
    <w:rsid w:val="000350C9"/>
    <w:rsid w:val="000352BE"/>
    <w:rsid w:val="000354A9"/>
    <w:rsid w:val="000356D8"/>
    <w:rsid w:val="00035849"/>
    <w:rsid w:val="00035B7E"/>
    <w:rsid w:val="000360E2"/>
    <w:rsid w:val="000361A5"/>
    <w:rsid w:val="000363D0"/>
    <w:rsid w:val="00036A35"/>
    <w:rsid w:val="00036F94"/>
    <w:rsid w:val="0003710E"/>
    <w:rsid w:val="000374FC"/>
    <w:rsid w:val="00037567"/>
    <w:rsid w:val="0003759E"/>
    <w:rsid w:val="00037CD1"/>
    <w:rsid w:val="00037DC3"/>
    <w:rsid w:val="0004010D"/>
    <w:rsid w:val="00040565"/>
    <w:rsid w:val="000405AE"/>
    <w:rsid w:val="0004084D"/>
    <w:rsid w:val="00040C33"/>
    <w:rsid w:val="00040C99"/>
    <w:rsid w:val="00040D0A"/>
    <w:rsid w:val="00040F25"/>
    <w:rsid w:val="000416D1"/>
    <w:rsid w:val="000416DA"/>
    <w:rsid w:val="000418C1"/>
    <w:rsid w:val="00041E6B"/>
    <w:rsid w:val="00042061"/>
    <w:rsid w:val="00042067"/>
    <w:rsid w:val="000422E4"/>
    <w:rsid w:val="000424BB"/>
    <w:rsid w:val="000424BD"/>
    <w:rsid w:val="000428B7"/>
    <w:rsid w:val="00042C1B"/>
    <w:rsid w:val="00042ECC"/>
    <w:rsid w:val="00043243"/>
    <w:rsid w:val="000432A9"/>
    <w:rsid w:val="000432C6"/>
    <w:rsid w:val="00043387"/>
    <w:rsid w:val="000433D0"/>
    <w:rsid w:val="000434E5"/>
    <w:rsid w:val="00043A49"/>
    <w:rsid w:val="00043DD7"/>
    <w:rsid w:val="00043EE6"/>
    <w:rsid w:val="0004413C"/>
    <w:rsid w:val="000444B1"/>
    <w:rsid w:val="000444F9"/>
    <w:rsid w:val="0004496C"/>
    <w:rsid w:val="000449F0"/>
    <w:rsid w:val="00044A1D"/>
    <w:rsid w:val="00044ACD"/>
    <w:rsid w:val="00044EA9"/>
    <w:rsid w:val="00044F4C"/>
    <w:rsid w:val="00044FA1"/>
    <w:rsid w:val="00045512"/>
    <w:rsid w:val="00045733"/>
    <w:rsid w:val="0004586F"/>
    <w:rsid w:val="00045B10"/>
    <w:rsid w:val="00045D38"/>
    <w:rsid w:val="00045E5A"/>
    <w:rsid w:val="00045F81"/>
    <w:rsid w:val="000461F4"/>
    <w:rsid w:val="000465B5"/>
    <w:rsid w:val="00046742"/>
    <w:rsid w:val="000467B4"/>
    <w:rsid w:val="00046A09"/>
    <w:rsid w:val="00046AFF"/>
    <w:rsid w:val="00046D3B"/>
    <w:rsid w:val="00046E25"/>
    <w:rsid w:val="00046FB7"/>
    <w:rsid w:val="0004701C"/>
    <w:rsid w:val="000471EF"/>
    <w:rsid w:val="00047492"/>
    <w:rsid w:val="000478AA"/>
    <w:rsid w:val="00047BFD"/>
    <w:rsid w:val="00047D4D"/>
    <w:rsid w:val="00047E99"/>
    <w:rsid w:val="00047EFA"/>
    <w:rsid w:val="00050925"/>
    <w:rsid w:val="0005097B"/>
    <w:rsid w:val="00050D6B"/>
    <w:rsid w:val="00050E86"/>
    <w:rsid w:val="00050F5C"/>
    <w:rsid w:val="00050F6D"/>
    <w:rsid w:val="00051488"/>
    <w:rsid w:val="0005159C"/>
    <w:rsid w:val="00051883"/>
    <w:rsid w:val="000519B7"/>
    <w:rsid w:val="00051C65"/>
    <w:rsid w:val="00051F41"/>
    <w:rsid w:val="000526B5"/>
    <w:rsid w:val="000526F7"/>
    <w:rsid w:val="00052780"/>
    <w:rsid w:val="0005288B"/>
    <w:rsid w:val="00052A54"/>
    <w:rsid w:val="00052BA4"/>
    <w:rsid w:val="00052C1D"/>
    <w:rsid w:val="00052D08"/>
    <w:rsid w:val="00052F34"/>
    <w:rsid w:val="00053143"/>
    <w:rsid w:val="00053392"/>
    <w:rsid w:val="000533B8"/>
    <w:rsid w:val="00053522"/>
    <w:rsid w:val="00053567"/>
    <w:rsid w:val="00053636"/>
    <w:rsid w:val="00054282"/>
    <w:rsid w:val="00054306"/>
    <w:rsid w:val="00054363"/>
    <w:rsid w:val="00054411"/>
    <w:rsid w:val="00054580"/>
    <w:rsid w:val="000547EF"/>
    <w:rsid w:val="00054DAE"/>
    <w:rsid w:val="00054F2F"/>
    <w:rsid w:val="00055931"/>
    <w:rsid w:val="00055A39"/>
    <w:rsid w:val="00055BD8"/>
    <w:rsid w:val="00055DE2"/>
    <w:rsid w:val="00055E8C"/>
    <w:rsid w:val="00055FD3"/>
    <w:rsid w:val="00056057"/>
    <w:rsid w:val="00056110"/>
    <w:rsid w:val="00056231"/>
    <w:rsid w:val="000566CC"/>
    <w:rsid w:val="000568A7"/>
    <w:rsid w:val="00056D61"/>
    <w:rsid w:val="00056DBF"/>
    <w:rsid w:val="0005700E"/>
    <w:rsid w:val="000571B4"/>
    <w:rsid w:val="0005722B"/>
    <w:rsid w:val="00057717"/>
    <w:rsid w:val="0005781E"/>
    <w:rsid w:val="00057BB4"/>
    <w:rsid w:val="00057C43"/>
    <w:rsid w:val="00060661"/>
    <w:rsid w:val="0006068D"/>
    <w:rsid w:val="000607F5"/>
    <w:rsid w:val="00060A89"/>
    <w:rsid w:val="000619B6"/>
    <w:rsid w:val="00061E12"/>
    <w:rsid w:val="00062100"/>
    <w:rsid w:val="00062124"/>
    <w:rsid w:val="000621F2"/>
    <w:rsid w:val="00062320"/>
    <w:rsid w:val="000623D9"/>
    <w:rsid w:val="00062493"/>
    <w:rsid w:val="00062591"/>
    <w:rsid w:val="000627DB"/>
    <w:rsid w:val="000628FE"/>
    <w:rsid w:val="000629B0"/>
    <w:rsid w:val="00062DBA"/>
    <w:rsid w:val="00063285"/>
    <w:rsid w:val="00063539"/>
    <w:rsid w:val="00063A3C"/>
    <w:rsid w:val="00063AAD"/>
    <w:rsid w:val="00063B4E"/>
    <w:rsid w:val="00063D03"/>
    <w:rsid w:val="00063F11"/>
    <w:rsid w:val="00064269"/>
    <w:rsid w:val="000643EC"/>
    <w:rsid w:val="000643FA"/>
    <w:rsid w:val="00064868"/>
    <w:rsid w:val="00064A6B"/>
    <w:rsid w:val="00064FC2"/>
    <w:rsid w:val="00065086"/>
    <w:rsid w:val="000650BE"/>
    <w:rsid w:val="000650E5"/>
    <w:rsid w:val="00065272"/>
    <w:rsid w:val="000653E4"/>
    <w:rsid w:val="000654F0"/>
    <w:rsid w:val="000658F1"/>
    <w:rsid w:val="00065935"/>
    <w:rsid w:val="000659B6"/>
    <w:rsid w:val="00065E56"/>
    <w:rsid w:val="00065EBC"/>
    <w:rsid w:val="00065F45"/>
    <w:rsid w:val="00066075"/>
    <w:rsid w:val="000660B3"/>
    <w:rsid w:val="000662D0"/>
    <w:rsid w:val="00066378"/>
    <w:rsid w:val="00066856"/>
    <w:rsid w:val="00066898"/>
    <w:rsid w:val="000668E8"/>
    <w:rsid w:val="00066F02"/>
    <w:rsid w:val="00067001"/>
    <w:rsid w:val="00067131"/>
    <w:rsid w:val="000672AB"/>
    <w:rsid w:val="0006753B"/>
    <w:rsid w:val="0006754A"/>
    <w:rsid w:val="000677B1"/>
    <w:rsid w:val="00067849"/>
    <w:rsid w:val="00067AB0"/>
    <w:rsid w:val="00067D03"/>
    <w:rsid w:val="00067D3B"/>
    <w:rsid w:val="000704F5"/>
    <w:rsid w:val="00070601"/>
    <w:rsid w:val="00071283"/>
    <w:rsid w:val="000713A9"/>
    <w:rsid w:val="000716D6"/>
    <w:rsid w:val="000718B2"/>
    <w:rsid w:val="00071CBD"/>
    <w:rsid w:val="00071F10"/>
    <w:rsid w:val="00072033"/>
    <w:rsid w:val="00072201"/>
    <w:rsid w:val="00072208"/>
    <w:rsid w:val="0007222F"/>
    <w:rsid w:val="0007224D"/>
    <w:rsid w:val="000722BB"/>
    <w:rsid w:val="00072567"/>
    <w:rsid w:val="0007277D"/>
    <w:rsid w:val="000729FF"/>
    <w:rsid w:val="00072A8A"/>
    <w:rsid w:val="00072AB9"/>
    <w:rsid w:val="000733AF"/>
    <w:rsid w:val="0007342D"/>
    <w:rsid w:val="000736FB"/>
    <w:rsid w:val="0007380F"/>
    <w:rsid w:val="0007398D"/>
    <w:rsid w:val="00073A0B"/>
    <w:rsid w:val="00073CDF"/>
    <w:rsid w:val="00073E50"/>
    <w:rsid w:val="00073E6F"/>
    <w:rsid w:val="00073FC0"/>
    <w:rsid w:val="0007429A"/>
    <w:rsid w:val="00074329"/>
    <w:rsid w:val="00074347"/>
    <w:rsid w:val="0007445A"/>
    <w:rsid w:val="000749A3"/>
    <w:rsid w:val="00074CFC"/>
    <w:rsid w:val="00074D5B"/>
    <w:rsid w:val="00074E7C"/>
    <w:rsid w:val="00074F30"/>
    <w:rsid w:val="00074FAB"/>
    <w:rsid w:val="00075042"/>
    <w:rsid w:val="000759A9"/>
    <w:rsid w:val="00075AC6"/>
    <w:rsid w:val="00075BAE"/>
    <w:rsid w:val="00075C4B"/>
    <w:rsid w:val="00075C9A"/>
    <w:rsid w:val="00075D93"/>
    <w:rsid w:val="00075DAD"/>
    <w:rsid w:val="00075DDF"/>
    <w:rsid w:val="00076FF4"/>
    <w:rsid w:val="000771EB"/>
    <w:rsid w:val="0007738B"/>
    <w:rsid w:val="000773F9"/>
    <w:rsid w:val="00077426"/>
    <w:rsid w:val="000774E4"/>
    <w:rsid w:val="00077D62"/>
    <w:rsid w:val="00080078"/>
    <w:rsid w:val="0008057F"/>
    <w:rsid w:val="0008075C"/>
    <w:rsid w:val="00080816"/>
    <w:rsid w:val="00080A30"/>
    <w:rsid w:val="00080B32"/>
    <w:rsid w:val="00080ED7"/>
    <w:rsid w:val="00080F5B"/>
    <w:rsid w:val="0008101C"/>
    <w:rsid w:val="00081119"/>
    <w:rsid w:val="00081124"/>
    <w:rsid w:val="00081246"/>
    <w:rsid w:val="00081403"/>
    <w:rsid w:val="000814AF"/>
    <w:rsid w:val="000816E5"/>
    <w:rsid w:val="00081998"/>
    <w:rsid w:val="000819C8"/>
    <w:rsid w:val="00081B12"/>
    <w:rsid w:val="00081E16"/>
    <w:rsid w:val="00082024"/>
    <w:rsid w:val="0008203E"/>
    <w:rsid w:val="000820D6"/>
    <w:rsid w:val="000822A8"/>
    <w:rsid w:val="000828F8"/>
    <w:rsid w:val="00082A8E"/>
    <w:rsid w:val="00082C89"/>
    <w:rsid w:val="00082F42"/>
    <w:rsid w:val="00083075"/>
    <w:rsid w:val="00083387"/>
    <w:rsid w:val="00083ADE"/>
    <w:rsid w:val="00083CB0"/>
    <w:rsid w:val="00083F16"/>
    <w:rsid w:val="000843F6"/>
    <w:rsid w:val="000844FA"/>
    <w:rsid w:val="000847C4"/>
    <w:rsid w:val="000847CC"/>
    <w:rsid w:val="00084821"/>
    <w:rsid w:val="000849B6"/>
    <w:rsid w:val="00084A72"/>
    <w:rsid w:val="00084BEC"/>
    <w:rsid w:val="00085160"/>
    <w:rsid w:val="00085640"/>
    <w:rsid w:val="0008567E"/>
    <w:rsid w:val="000856B8"/>
    <w:rsid w:val="00085A12"/>
    <w:rsid w:val="00085CDB"/>
    <w:rsid w:val="00085E5D"/>
    <w:rsid w:val="00085F2B"/>
    <w:rsid w:val="00085F58"/>
    <w:rsid w:val="000862D1"/>
    <w:rsid w:val="000864EF"/>
    <w:rsid w:val="00086D33"/>
    <w:rsid w:val="00086D97"/>
    <w:rsid w:val="00086DA5"/>
    <w:rsid w:val="00086EE1"/>
    <w:rsid w:val="000875A3"/>
    <w:rsid w:val="00087697"/>
    <w:rsid w:val="0008788F"/>
    <w:rsid w:val="00090694"/>
    <w:rsid w:val="0009094B"/>
    <w:rsid w:val="00090E6E"/>
    <w:rsid w:val="00091154"/>
    <w:rsid w:val="00091605"/>
    <w:rsid w:val="000917D7"/>
    <w:rsid w:val="00091DFA"/>
    <w:rsid w:val="0009206B"/>
    <w:rsid w:val="0009220E"/>
    <w:rsid w:val="000922B9"/>
    <w:rsid w:val="00092317"/>
    <w:rsid w:val="00092722"/>
    <w:rsid w:val="0009281D"/>
    <w:rsid w:val="000929A3"/>
    <w:rsid w:val="000929E5"/>
    <w:rsid w:val="00092A77"/>
    <w:rsid w:val="00092D0C"/>
    <w:rsid w:val="00092DC4"/>
    <w:rsid w:val="00093046"/>
    <w:rsid w:val="00093203"/>
    <w:rsid w:val="000932E2"/>
    <w:rsid w:val="00093A82"/>
    <w:rsid w:val="00093AF1"/>
    <w:rsid w:val="00093C9C"/>
    <w:rsid w:val="00093D47"/>
    <w:rsid w:val="00094002"/>
    <w:rsid w:val="000943CD"/>
    <w:rsid w:val="0009489A"/>
    <w:rsid w:val="000949AD"/>
    <w:rsid w:val="00094A56"/>
    <w:rsid w:val="00094D11"/>
    <w:rsid w:val="0009579C"/>
    <w:rsid w:val="00095B98"/>
    <w:rsid w:val="00095D06"/>
    <w:rsid w:val="00095F5F"/>
    <w:rsid w:val="000961B4"/>
    <w:rsid w:val="00096495"/>
    <w:rsid w:val="00096509"/>
    <w:rsid w:val="000968E7"/>
    <w:rsid w:val="00096E41"/>
    <w:rsid w:val="00097090"/>
    <w:rsid w:val="000971BA"/>
    <w:rsid w:val="0009747E"/>
    <w:rsid w:val="000975A5"/>
    <w:rsid w:val="00097A1C"/>
    <w:rsid w:val="00097A4C"/>
    <w:rsid w:val="00097B76"/>
    <w:rsid w:val="00097E73"/>
    <w:rsid w:val="00097EBF"/>
    <w:rsid w:val="00097F6F"/>
    <w:rsid w:val="00097FF3"/>
    <w:rsid w:val="000A0086"/>
    <w:rsid w:val="000A09CD"/>
    <w:rsid w:val="000A09F2"/>
    <w:rsid w:val="000A0A5F"/>
    <w:rsid w:val="000A0C29"/>
    <w:rsid w:val="000A1099"/>
    <w:rsid w:val="000A10A0"/>
    <w:rsid w:val="000A172C"/>
    <w:rsid w:val="000A17D4"/>
    <w:rsid w:val="000A1AE7"/>
    <w:rsid w:val="000A1B29"/>
    <w:rsid w:val="000A1F0A"/>
    <w:rsid w:val="000A2117"/>
    <w:rsid w:val="000A21D5"/>
    <w:rsid w:val="000A274C"/>
    <w:rsid w:val="000A27F0"/>
    <w:rsid w:val="000A29A4"/>
    <w:rsid w:val="000A29F2"/>
    <w:rsid w:val="000A2A63"/>
    <w:rsid w:val="000A2D26"/>
    <w:rsid w:val="000A2DF2"/>
    <w:rsid w:val="000A2E72"/>
    <w:rsid w:val="000A2E92"/>
    <w:rsid w:val="000A3019"/>
    <w:rsid w:val="000A30E1"/>
    <w:rsid w:val="000A3378"/>
    <w:rsid w:val="000A33A0"/>
    <w:rsid w:val="000A34B1"/>
    <w:rsid w:val="000A3865"/>
    <w:rsid w:val="000A3C09"/>
    <w:rsid w:val="000A3F63"/>
    <w:rsid w:val="000A4002"/>
    <w:rsid w:val="000A46D3"/>
    <w:rsid w:val="000A47D4"/>
    <w:rsid w:val="000A48CB"/>
    <w:rsid w:val="000A4F17"/>
    <w:rsid w:val="000A4F28"/>
    <w:rsid w:val="000A5156"/>
    <w:rsid w:val="000A54FA"/>
    <w:rsid w:val="000A55D5"/>
    <w:rsid w:val="000A5693"/>
    <w:rsid w:val="000A5ABE"/>
    <w:rsid w:val="000A5CA7"/>
    <w:rsid w:val="000A6127"/>
    <w:rsid w:val="000A6176"/>
    <w:rsid w:val="000A6240"/>
    <w:rsid w:val="000A6BF7"/>
    <w:rsid w:val="000A6F24"/>
    <w:rsid w:val="000A7306"/>
    <w:rsid w:val="000A791C"/>
    <w:rsid w:val="000A7BBE"/>
    <w:rsid w:val="000A7DF1"/>
    <w:rsid w:val="000A7F59"/>
    <w:rsid w:val="000B0101"/>
    <w:rsid w:val="000B01DE"/>
    <w:rsid w:val="000B02C8"/>
    <w:rsid w:val="000B03AC"/>
    <w:rsid w:val="000B0516"/>
    <w:rsid w:val="000B08E5"/>
    <w:rsid w:val="000B093B"/>
    <w:rsid w:val="000B0B26"/>
    <w:rsid w:val="000B0C19"/>
    <w:rsid w:val="000B1139"/>
    <w:rsid w:val="000B1271"/>
    <w:rsid w:val="000B14E2"/>
    <w:rsid w:val="000B181D"/>
    <w:rsid w:val="000B1BA7"/>
    <w:rsid w:val="000B1BCB"/>
    <w:rsid w:val="000B1F00"/>
    <w:rsid w:val="000B201A"/>
    <w:rsid w:val="000B2195"/>
    <w:rsid w:val="000B2442"/>
    <w:rsid w:val="000B250C"/>
    <w:rsid w:val="000B2565"/>
    <w:rsid w:val="000B2742"/>
    <w:rsid w:val="000B2871"/>
    <w:rsid w:val="000B2B67"/>
    <w:rsid w:val="000B2C5F"/>
    <w:rsid w:val="000B37E5"/>
    <w:rsid w:val="000B39CF"/>
    <w:rsid w:val="000B3D58"/>
    <w:rsid w:val="000B3F23"/>
    <w:rsid w:val="000B4219"/>
    <w:rsid w:val="000B424A"/>
    <w:rsid w:val="000B4540"/>
    <w:rsid w:val="000B4577"/>
    <w:rsid w:val="000B45B1"/>
    <w:rsid w:val="000B4718"/>
    <w:rsid w:val="000B479E"/>
    <w:rsid w:val="000B49B9"/>
    <w:rsid w:val="000B4CBD"/>
    <w:rsid w:val="000B4EB6"/>
    <w:rsid w:val="000B5126"/>
    <w:rsid w:val="000B52E2"/>
    <w:rsid w:val="000B5370"/>
    <w:rsid w:val="000B5419"/>
    <w:rsid w:val="000B577D"/>
    <w:rsid w:val="000B58DB"/>
    <w:rsid w:val="000B6011"/>
    <w:rsid w:val="000B623C"/>
    <w:rsid w:val="000B62C6"/>
    <w:rsid w:val="000B708D"/>
    <w:rsid w:val="000B72B9"/>
    <w:rsid w:val="000B7342"/>
    <w:rsid w:val="000B74C5"/>
    <w:rsid w:val="000B7606"/>
    <w:rsid w:val="000B7686"/>
    <w:rsid w:val="000B7777"/>
    <w:rsid w:val="000B7BF3"/>
    <w:rsid w:val="000B7C1A"/>
    <w:rsid w:val="000B7CD0"/>
    <w:rsid w:val="000B7D2F"/>
    <w:rsid w:val="000C00E3"/>
    <w:rsid w:val="000C0725"/>
    <w:rsid w:val="000C0883"/>
    <w:rsid w:val="000C0B88"/>
    <w:rsid w:val="000C0F18"/>
    <w:rsid w:val="000C0FA8"/>
    <w:rsid w:val="000C101D"/>
    <w:rsid w:val="000C123D"/>
    <w:rsid w:val="000C12A8"/>
    <w:rsid w:val="000C1653"/>
    <w:rsid w:val="000C19EC"/>
    <w:rsid w:val="000C1C6D"/>
    <w:rsid w:val="000C2210"/>
    <w:rsid w:val="000C2223"/>
    <w:rsid w:val="000C225A"/>
    <w:rsid w:val="000C22D4"/>
    <w:rsid w:val="000C2470"/>
    <w:rsid w:val="000C2864"/>
    <w:rsid w:val="000C2926"/>
    <w:rsid w:val="000C29A5"/>
    <w:rsid w:val="000C2B3E"/>
    <w:rsid w:val="000C2C8D"/>
    <w:rsid w:val="000C2D90"/>
    <w:rsid w:val="000C2E1F"/>
    <w:rsid w:val="000C30E8"/>
    <w:rsid w:val="000C324E"/>
    <w:rsid w:val="000C32A3"/>
    <w:rsid w:val="000C336D"/>
    <w:rsid w:val="000C3551"/>
    <w:rsid w:val="000C36FA"/>
    <w:rsid w:val="000C370F"/>
    <w:rsid w:val="000C3870"/>
    <w:rsid w:val="000C3C51"/>
    <w:rsid w:val="000C3D67"/>
    <w:rsid w:val="000C3E94"/>
    <w:rsid w:val="000C3FF2"/>
    <w:rsid w:val="000C40F2"/>
    <w:rsid w:val="000C42F2"/>
    <w:rsid w:val="000C46F7"/>
    <w:rsid w:val="000C48B1"/>
    <w:rsid w:val="000C49BD"/>
    <w:rsid w:val="000C4B3E"/>
    <w:rsid w:val="000C4D62"/>
    <w:rsid w:val="000C4E43"/>
    <w:rsid w:val="000C534D"/>
    <w:rsid w:val="000C53D4"/>
    <w:rsid w:val="000C570A"/>
    <w:rsid w:val="000C5ABC"/>
    <w:rsid w:val="000C5AD2"/>
    <w:rsid w:val="000C5BCC"/>
    <w:rsid w:val="000C5C4C"/>
    <w:rsid w:val="000C5D50"/>
    <w:rsid w:val="000C6076"/>
    <w:rsid w:val="000C60DC"/>
    <w:rsid w:val="000C6225"/>
    <w:rsid w:val="000C654F"/>
    <w:rsid w:val="000C6587"/>
    <w:rsid w:val="000C67A3"/>
    <w:rsid w:val="000C6AF4"/>
    <w:rsid w:val="000C6CD0"/>
    <w:rsid w:val="000C760F"/>
    <w:rsid w:val="000C7C14"/>
    <w:rsid w:val="000C7D5F"/>
    <w:rsid w:val="000D020B"/>
    <w:rsid w:val="000D045A"/>
    <w:rsid w:val="000D050A"/>
    <w:rsid w:val="000D0E44"/>
    <w:rsid w:val="000D13ED"/>
    <w:rsid w:val="000D1685"/>
    <w:rsid w:val="000D16F8"/>
    <w:rsid w:val="000D2226"/>
    <w:rsid w:val="000D222A"/>
    <w:rsid w:val="000D2485"/>
    <w:rsid w:val="000D24A1"/>
    <w:rsid w:val="000D261F"/>
    <w:rsid w:val="000D28F1"/>
    <w:rsid w:val="000D2A72"/>
    <w:rsid w:val="000D2BCD"/>
    <w:rsid w:val="000D2C23"/>
    <w:rsid w:val="000D3015"/>
    <w:rsid w:val="000D3269"/>
    <w:rsid w:val="000D34EC"/>
    <w:rsid w:val="000D35D2"/>
    <w:rsid w:val="000D367F"/>
    <w:rsid w:val="000D37BD"/>
    <w:rsid w:val="000D38BB"/>
    <w:rsid w:val="000D3B2D"/>
    <w:rsid w:val="000D3B88"/>
    <w:rsid w:val="000D3CF7"/>
    <w:rsid w:val="000D3D50"/>
    <w:rsid w:val="000D3D52"/>
    <w:rsid w:val="000D3E7B"/>
    <w:rsid w:val="000D3F9E"/>
    <w:rsid w:val="000D3FEF"/>
    <w:rsid w:val="000D3FF2"/>
    <w:rsid w:val="000D4288"/>
    <w:rsid w:val="000D454B"/>
    <w:rsid w:val="000D47FF"/>
    <w:rsid w:val="000D484B"/>
    <w:rsid w:val="000D4965"/>
    <w:rsid w:val="000D4A89"/>
    <w:rsid w:val="000D4B3B"/>
    <w:rsid w:val="000D5A98"/>
    <w:rsid w:val="000D5B1F"/>
    <w:rsid w:val="000D5B53"/>
    <w:rsid w:val="000D5C0B"/>
    <w:rsid w:val="000D5CC2"/>
    <w:rsid w:val="000D603B"/>
    <w:rsid w:val="000D6213"/>
    <w:rsid w:val="000D6394"/>
    <w:rsid w:val="000D64A0"/>
    <w:rsid w:val="000D6823"/>
    <w:rsid w:val="000D68C6"/>
    <w:rsid w:val="000D68F3"/>
    <w:rsid w:val="000D6949"/>
    <w:rsid w:val="000D69BE"/>
    <w:rsid w:val="000D6A79"/>
    <w:rsid w:val="000D6AD0"/>
    <w:rsid w:val="000D6E8D"/>
    <w:rsid w:val="000D6E97"/>
    <w:rsid w:val="000D70EB"/>
    <w:rsid w:val="000D7990"/>
    <w:rsid w:val="000D7995"/>
    <w:rsid w:val="000D7B1F"/>
    <w:rsid w:val="000D7BBE"/>
    <w:rsid w:val="000D7D82"/>
    <w:rsid w:val="000D7E1E"/>
    <w:rsid w:val="000D7EE6"/>
    <w:rsid w:val="000E01D5"/>
    <w:rsid w:val="000E0286"/>
    <w:rsid w:val="000E0BBB"/>
    <w:rsid w:val="000E108F"/>
    <w:rsid w:val="000E1731"/>
    <w:rsid w:val="000E1A05"/>
    <w:rsid w:val="000E1CA2"/>
    <w:rsid w:val="000E1CAC"/>
    <w:rsid w:val="000E1DCD"/>
    <w:rsid w:val="000E2029"/>
    <w:rsid w:val="000E22CC"/>
    <w:rsid w:val="000E2515"/>
    <w:rsid w:val="000E2631"/>
    <w:rsid w:val="000E2923"/>
    <w:rsid w:val="000E2B2D"/>
    <w:rsid w:val="000E3218"/>
    <w:rsid w:val="000E322A"/>
    <w:rsid w:val="000E3566"/>
    <w:rsid w:val="000E3C64"/>
    <w:rsid w:val="000E4316"/>
    <w:rsid w:val="000E43CD"/>
    <w:rsid w:val="000E44CF"/>
    <w:rsid w:val="000E44E2"/>
    <w:rsid w:val="000E47DD"/>
    <w:rsid w:val="000E49E6"/>
    <w:rsid w:val="000E4AD7"/>
    <w:rsid w:val="000E4B40"/>
    <w:rsid w:val="000E4C60"/>
    <w:rsid w:val="000E5016"/>
    <w:rsid w:val="000E566C"/>
    <w:rsid w:val="000E57B6"/>
    <w:rsid w:val="000E5ED7"/>
    <w:rsid w:val="000E6484"/>
    <w:rsid w:val="000E6614"/>
    <w:rsid w:val="000E6C0A"/>
    <w:rsid w:val="000E7033"/>
    <w:rsid w:val="000E7051"/>
    <w:rsid w:val="000E71F5"/>
    <w:rsid w:val="000E74A5"/>
    <w:rsid w:val="000E78B3"/>
    <w:rsid w:val="000E792B"/>
    <w:rsid w:val="000E7AF5"/>
    <w:rsid w:val="000E7B1F"/>
    <w:rsid w:val="000F01BA"/>
    <w:rsid w:val="000F030E"/>
    <w:rsid w:val="000F03AA"/>
    <w:rsid w:val="000F0441"/>
    <w:rsid w:val="000F0639"/>
    <w:rsid w:val="000F0E58"/>
    <w:rsid w:val="000F1165"/>
    <w:rsid w:val="000F1307"/>
    <w:rsid w:val="000F1402"/>
    <w:rsid w:val="000F14D6"/>
    <w:rsid w:val="000F17FD"/>
    <w:rsid w:val="000F19C6"/>
    <w:rsid w:val="000F1AF6"/>
    <w:rsid w:val="000F20E2"/>
    <w:rsid w:val="000F214D"/>
    <w:rsid w:val="000F220D"/>
    <w:rsid w:val="000F221E"/>
    <w:rsid w:val="000F23AE"/>
    <w:rsid w:val="000F23E6"/>
    <w:rsid w:val="000F2840"/>
    <w:rsid w:val="000F2A02"/>
    <w:rsid w:val="000F2A62"/>
    <w:rsid w:val="000F2F23"/>
    <w:rsid w:val="000F2F97"/>
    <w:rsid w:val="000F2FCD"/>
    <w:rsid w:val="000F3430"/>
    <w:rsid w:val="000F3625"/>
    <w:rsid w:val="000F3719"/>
    <w:rsid w:val="000F3D78"/>
    <w:rsid w:val="000F3DDF"/>
    <w:rsid w:val="000F3EA7"/>
    <w:rsid w:val="000F4155"/>
    <w:rsid w:val="000F45EA"/>
    <w:rsid w:val="000F4BF0"/>
    <w:rsid w:val="000F4DCB"/>
    <w:rsid w:val="000F4E42"/>
    <w:rsid w:val="000F4F23"/>
    <w:rsid w:val="000F5178"/>
    <w:rsid w:val="000F54A6"/>
    <w:rsid w:val="000F5844"/>
    <w:rsid w:val="000F5AD3"/>
    <w:rsid w:val="000F5D16"/>
    <w:rsid w:val="000F5D73"/>
    <w:rsid w:val="000F5F60"/>
    <w:rsid w:val="000F63B6"/>
    <w:rsid w:val="000F6636"/>
    <w:rsid w:val="000F6673"/>
    <w:rsid w:val="000F6795"/>
    <w:rsid w:val="000F67EA"/>
    <w:rsid w:val="000F6959"/>
    <w:rsid w:val="000F6E34"/>
    <w:rsid w:val="000F6E64"/>
    <w:rsid w:val="000F6EFD"/>
    <w:rsid w:val="000F720B"/>
    <w:rsid w:val="000F72B4"/>
    <w:rsid w:val="000F7632"/>
    <w:rsid w:val="000F7666"/>
    <w:rsid w:val="000F7F2E"/>
    <w:rsid w:val="00100009"/>
    <w:rsid w:val="00100109"/>
    <w:rsid w:val="00100413"/>
    <w:rsid w:val="00100578"/>
    <w:rsid w:val="001007C1"/>
    <w:rsid w:val="00100B10"/>
    <w:rsid w:val="00100BDE"/>
    <w:rsid w:val="00100C33"/>
    <w:rsid w:val="00100CCE"/>
    <w:rsid w:val="00100CE9"/>
    <w:rsid w:val="00100FD6"/>
    <w:rsid w:val="00101001"/>
    <w:rsid w:val="00101200"/>
    <w:rsid w:val="0010131D"/>
    <w:rsid w:val="00101391"/>
    <w:rsid w:val="001017C2"/>
    <w:rsid w:val="00101A3D"/>
    <w:rsid w:val="00101BD6"/>
    <w:rsid w:val="00101CE5"/>
    <w:rsid w:val="0010221F"/>
    <w:rsid w:val="0010235E"/>
    <w:rsid w:val="0010246A"/>
    <w:rsid w:val="00102701"/>
    <w:rsid w:val="00102B02"/>
    <w:rsid w:val="00102B84"/>
    <w:rsid w:val="00102F87"/>
    <w:rsid w:val="001030AC"/>
    <w:rsid w:val="0010311E"/>
    <w:rsid w:val="001036B4"/>
    <w:rsid w:val="00103A76"/>
    <w:rsid w:val="00103B91"/>
    <w:rsid w:val="00103BEF"/>
    <w:rsid w:val="00103C6D"/>
    <w:rsid w:val="00103E7F"/>
    <w:rsid w:val="00103E8F"/>
    <w:rsid w:val="001046B6"/>
    <w:rsid w:val="001046BF"/>
    <w:rsid w:val="00104730"/>
    <w:rsid w:val="00104F43"/>
    <w:rsid w:val="00105163"/>
    <w:rsid w:val="0010530C"/>
    <w:rsid w:val="001056C3"/>
    <w:rsid w:val="00105BD7"/>
    <w:rsid w:val="00106129"/>
    <w:rsid w:val="001064A2"/>
    <w:rsid w:val="00106894"/>
    <w:rsid w:val="00106AF2"/>
    <w:rsid w:val="00106AF9"/>
    <w:rsid w:val="00106D64"/>
    <w:rsid w:val="001070D5"/>
    <w:rsid w:val="00107258"/>
    <w:rsid w:val="00107344"/>
    <w:rsid w:val="00107872"/>
    <w:rsid w:val="001078CB"/>
    <w:rsid w:val="0010790C"/>
    <w:rsid w:val="00107BA5"/>
    <w:rsid w:val="00107DE4"/>
    <w:rsid w:val="00107EEA"/>
    <w:rsid w:val="0011021A"/>
    <w:rsid w:val="001102A7"/>
    <w:rsid w:val="001105C1"/>
    <w:rsid w:val="00110878"/>
    <w:rsid w:val="001108B5"/>
    <w:rsid w:val="00110BF3"/>
    <w:rsid w:val="00111093"/>
    <w:rsid w:val="001114DE"/>
    <w:rsid w:val="001115A7"/>
    <w:rsid w:val="00111707"/>
    <w:rsid w:val="00111711"/>
    <w:rsid w:val="00111919"/>
    <w:rsid w:val="00111A34"/>
    <w:rsid w:val="00111B64"/>
    <w:rsid w:val="00111B7B"/>
    <w:rsid w:val="00111B9A"/>
    <w:rsid w:val="00111BBF"/>
    <w:rsid w:val="00111CCE"/>
    <w:rsid w:val="001122F3"/>
    <w:rsid w:val="00112313"/>
    <w:rsid w:val="0011241D"/>
    <w:rsid w:val="001124ED"/>
    <w:rsid w:val="00112544"/>
    <w:rsid w:val="00112789"/>
    <w:rsid w:val="001129CE"/>
    <w:rsid w:val="00112AB0"/>
    <w:rsid w:val="00112C72"/>
    <w:rsid w:val="00112D83"/>
    <w:rsid w:val="00112E12"/>
    <w:rsid w:val="001132B0"/>
    <w:rsid w:val="00113304"/>
    <w:rsid w:val="001133D8"/>
    <w:rsid w:val="001136B5"/>
    <w:rsid w:val="001136FC"/>
    <w:rsid w:val="00113864"/>
    <w:rsid w:val="00113889"/>
    <w:rsid w:val="001139D6"/>
    <w:rsid w:val="00114256"/>
    <w:rsid w:val="00114270"/>
    <w:rsid w:val="001142EC"/>
    <w:rsid w:val="0011475E"/>
    <w:rsid w:val="0011487E"/>
    <w:rsid w:val="00114888"/>
    <w:rsid w:val="00114966"/>
    <w:rsid w:val="00114A2C"/>
    <w:rsid w:val="00114DBC"/>
    <w:rsid w:val="00115110"/>
    <w:rsid w:val="00115634"/>
    <w:rsid w:val="00115932"/>
    <w:rsid w:val="00115F1C"/>
    <w:rsid w:val="001163D9"/>
    <w:rsid w:val="001165CD"/>
    <w:rsid w:val="00116755"/>
    <w:rsid w:val="001167E2"/>
    <w:rsid w:val="00116ABE"/>
    <w:rsid w:val="00116C1A"/>
    <w:rsid w:val="00116E4A"/>
    <w:rsid w:val="00117096"/>
    <w:rsid w:val="0011717B"/>
    <w:rsid w:val="0011749E"/>
    <w:rsid w:val="001177BE"/>
    <w:rsid w:val="0011783D"/>
    <w:rsid w:val="00117D3A"/>
    <w:rsid w:val="00117ECB"/>
    <w:rsid w:val="00120091"/>
    <w:rsid w:val="0012032C"/>
    <w:rsid w:val="001206C8"/>
    <w:rsid w:val="001206CF"/>
    <w:rsid w:val="00120917"/>
    <w:rsid w:val="00120D88"/>
    <w:rsid w:val="00120E53"/>
    <w:rsid w:val="00120F8D"/>
    <w:rsid w:val="00121172"/>
    <w:rsid w:val="00121221"/>
    <w:rsid w:val="0012142C"/>
    <w:rsid w:val="0012193D"/>
    <w:rsid w:val="00121A81"/>
    <w:rsid w:val="00121B83"/>
    <w:rsid w:val="00121F0E"/>
    <w:rsid w:val="00121F4F"/>
    <w:rsid w:val="001222B7"/>
    <w:rsid w:val="00122303"/>
    <w:rsid w:val="00122892"/>
    <w:rsid w:val="001229D3"/>
    <w:rsid w:val="00122F0A"/>
    <w:rsid w:val="0012363F"/>
    <w:rsid w:val="00123688"/>
    <w:rsid w:val="001236D9"/>
    <w:rsid w:val="00123986"/>
    <w:rsid w:val="00123A49"/>
    <w:rsid w:val="00123C36"/>
    <w:rsid w:val="00124203"/>
    <w:rsid w:val="00124922"/>
    <w:rsid w:val="00124A14"/>
    <w:rsid w:val="00124A1C"/>
    <w:rsid w:val="00124AE0"/>
    <w:rsid w:val="00124B51"/>
    <w:rsid w:val="00124B5D"/>
    <w:rsid w:val="00125A21"/>
    <w:rsid w:val="00125B00"/>
    <w:rsid w:val="00125B87"/>
    <w:rsid w:val="001262D4"/>
    <w:rsid w:val="001263EF"/>
    <w:rsid w:val="001265EF"/>
    <w:rsid w:val="00126AE2"/>
    <w:rsid w:val="00126D3C"/>
    <w:rsid w:val="00126DB4"/>
    <w:rsid w:val="001270D0"/>
    <w:rsid w:val="001273C5"/>
    <w:rsid w:val="00127599"/>
    <w:rsid w:val="00127665"/>
    <w:rsid w:val="001277D5"/>
    <w:rsid w:val="001277FB"/>
    <w:rsid w:val="00127890"/>
    <w:rsid w:val="00127911"/>
    <w:rsid w:val="00127D77"/>
    <w:rsid w:val="00127DAE"/>
    <w:rsid w:val="00127DB2"/>
    <w:rsid w:val="001300C5"/>
    <w:rsid w:val="0013056C"/>
    <w:rsid w:val="00130648"/>
    <w:rsid w:val="001306AD"/>
    <w:rsid w:val="001307D5"/>
    <w:rsid w:val="0013084D"/>
    <w:rsid w:val="00130DD5"/>
    <w:rsid w:val="00130F8D"/>
    <w:rsid w:val="00130FD0"/>
    <w:rsid w:val="00131139"/>
    <w:rsid w:val="00131432"/>
    <w:rsid w:val="00131461"/>
    <w:rsid w:val="00131F5B"/>
    <w:rsid w:val="001320E2"/>
    <w:rsid w:val="001326F2"/>
    <w:rsid w:val="001328DD"/>
    <w:rsid w:val="001329C9"/>
    <w:rsid w:val="00132A97"/>
    <w:rsid w:val="00132C56"/>
    <w:rsid w:val="00132FB5"/>
    <w:rsid w:val="0013301F"/>
    <w:rsid w:val="0013314A"/>
    <w:rsid w:val="001331AC"/>
    <w:rsid w:val="0013324A"/>
    <w:rsid w:val="00133596"/>
    <w:rsid w:val="0013388A"/>
    <w:rsid w:val="00133945"/>
    <w:rsid w:val="001339FF"/>
    <w:rsid w:val="00133A33"/>
    <w:rsid w:val="00133F31"/>
    <w:rsid w:val="0013462F"/>
    <w:rsid w:val="001347EA"/>
    <w:rsid w:val="00134929"/>
    <w:rsid w:val="00134CB8"/>
    <w:rsid w:val="00134E18"/>
    <w:rsid w:val="0013542E"/>
    <w:rsid w:val="0013567A"/>
    <w:rsid w:val="00135779"/>
    <w:rsid w:val="00135940"/>
    <w:rsid w:val="00135A11"/>
    <w:rsid w:val="00135FFE"/>
    <w:rsid w:val="0013613D"/>
    <w:rsid w:val="001362A8"/>
    <w:rsid w:val="001363BA"/>
    <w:rsid w:val="00136B1A"/>
    <w:rsid w:val="00136E54"/>
    <w:rsid w:val="00137034"/>
    <w:rsid w:val="001374CD"/>
    <w:rsid w:val="001374F0"/>
    <w:rsid w:val="0013774C"/>
    <w:rsid w:val="00137D65"/>
    <w:rsid w:val="00137F54"/>
    <w:rsid w:val="001401E1"/>
    <w:rsid w:val="00140581"/>
    <w:rsid w:val="00140598"/>
    <w:rsid w:val="00140675"/>
    <w:rsid w:val="0014068A"/>
    <w:rsid w:val="00140B0D"/>
    <w:rsid w:val="00140EC5"/>
    <w:rsid w:val="00141167"/>
    <w:rsid w:val="00141DF2"/>
    <w:rsid w:val="00142040"/>
    <w:rsid w:val="001420C0"/>
    <w:rsid w:val="00142286"/>
    <w:rsid w:val="0014232C"/>
    <w:rsid w:val="00142504"/>
    <w:rsid w:val="0014274A"/>
    <w:rsid w:val="001427CF"/>
    <w:rsid w:val="00142883"/>
    <w:rsid w:val="00142A49"/>
    <w:rsid w:val="00142C3A"/>
    <w:rsid w:val="00142CFB"/>
    <w:rsid w:val="0014334A"/>
    <w:rsid w:val="00143463"/>
    <w:rsid w:val="001435FD"/>
    <w:rsid w:val="00143AAB"/>
    <w:rsid w:val="00143C6D"/>
    <w:rsid w:val="00143CF9"/>
    <w:rsid w:val="00143D7C"/>
    <w:rsid w:val="00143E06"/>
    <w:rsid w:val="0014401E"/>
    <w:rsid w:val="00144047"/>
    <w:rsid w:val="0014440A"/>
    <w:rsid w:val="0014448B"/>
    <w:rsid w:val="00144505"/>
    <w:rsid w:val="0014453A"/>
    <w:rsid w:val="0014479F"/>
    <w:rsid w:val="0014482D"/>
    <w:rsid w:val="0014493A"/>
    <w:rsid w:val="00144A64"/>
    <w:rsid w:val="00144B08"/>
    <w:rsid w:val="00144C01"/>
    <w:rsid w:val="00144CE8"/>
    <w:rsid w:val="00144D40"/>
    <w:rsid w:val="00144FD5"/>
    <w:rsid w:val="001451D5"/>
    <w:rsid w:val="0014539A"/>
    <w:rsid w:val="001453CE"/>
    <w:rsid w:val="001455EF"/>
    <w:rsid w:val="001457FE"/>
    <w:rsid w:val="00145A53"/>
    <w:rsid w:val="00145ADA"/>
    <w:rsid w:val="00146443"/>
    <w:rsid w:val="0014645F"/>
    <w:rsid w:val="00146B8B"/>
    <w:rsid w:val="00146DDD"/>
    <w:rsid w:val="0014725A"/>
    <w:rsid w:val="001477BD"/>
    <w:rsid w:val="001478E8"/>
    <w:rsid w:val="00147BC0"/>
    <w:rsid w:val="00147DB2"/>
    <w:rsid w:val="0015002D"/>
    <w:rsid w:val="0015012F"/>
    <w:rsid w:val="00150264"/>
    <w:rsid w:val="001506C1"/>
    <w:rsid w:val="0015088E"/>
    <w:rsid w:val="00150CEE"/>
    <w:rsid w:val="00150F62"/>
    <w:rsid w:val="00151114"/>
    <w:rsid w:val="00151161"/>
    <w:rsid w:val="001518E3"/>
    <w:rsid w:val="00151E31"/>
    <w:rsid w:val="001520DF"/>
    <w:rsid w:val="001521B3"/>
    <w:rsid w:val="00152221"/>
    <w:rsid w:val="00152229"/>
    <w:rsid w:val="001524EB"/>
    <w:rsid w:val="00152617"/>
    <w:rsid w:val="001526F8"/>
    <w:rsid w:val="00152799"/>
    <w:rsid w:val="0015288E"/>
    <w:rsid w:val="00152A88"/>
    <w:rsid w:val="00152CC0"/>
    <w:rsid w:val="00152D50"/>
    <w:rsid w:val="00152EBF"/>
    <w:rsid w:val="001530DF"/>
    <w:rsid w:val="0015320D"/>
    <w:rsid w:val="00153339"/>
    <w:rsid w:val="0015339D"/>
    <w:rsid w:val="001535AE"/>
    <w:rsid w:val="0015365C"/>
    <w:rsid w:val="00153843"/>
    <w:rsid w:val="00153986"/>
    <w:rsid w:val="00153A0D"/>
    <w:rsid w:val="00153BF4"/>
    <w:rsid w:val="00154094"/>
    <w:rsid w:val="00154174"/>
    <w:rsid w:val="00154264"/>
    <w:rsid w:val="00154687"/>
    <w:rsid w:val="0015481F"/>
    <w:rsid w:val="00154B72"/>
    <w:rsid w:val="00154F67"/>
    <w:rsid w:val="001550F1"/>
    <w:rsid w:val="00155723"/>
    <w:rsid w:val="001558ED"/>
    <w:rsid w:val="00155A04"/>
    <w:rsid w:val="00155A23"/>
    <w:rsid w:val="00155B63"/>
    <w:rsid w:val="00155C6F"/>
    <w:rsid w:val="00155D3F"/>
    <w:rsid w:val="00155FAF"/>
    <w:rsid w:val="00155FBD"/>
    <w:rsid w:val="0015602D"/>
    <w:rsid w:val="00156068"/>
    <w:rsid w:val="00156214"/>
    <w:rsid w:val="00156349"/>
    <w:rsid w:val="0015638F"/>
    <w:rsid w:val="00156492"/>
    <w:rsid w:val="00156627"/>
    <w:rsid w:val="001567C1"/>
    <w:rsid w:val="00156800"/>
    <w:rsid w:val="00156BAA"/>
    <w:rsid w:val="00156EB0"/>
    <w:rsid w:val="001570D4"/>
    <w:rsid w:val="001570F8"/>
    <w:rsid w:val="001571D7"/>
    <w:rsid w:val="001576F1"/>
    <w:rsid w:val="00157A51"/>
    <w:rsid w:val="00157B1C"/>
    <w:rsid w:val="00157FBB"/>
    <w:rsid w:val="00160139"/>
    <w:rsid w:val="00160171"/>
    <w:rsid w:val="001601F3"/>
    <w:rsid w:val="001602A4"/>
    <w:rsid w:val="00160639"/>
    <w:rsid w:val="00160935"/>
    <w:rsid w:val="0016096D"/>
    <w:rsid w:val="00160A4B"/>
    <w:rsid w:val="00160B3E"/>
    <w:rsid w:val="00160C43"/>
    <w:rsid w:val="00160D6D"/>
    <w:rsid w:val="00160E80"/>
    <w:rsid w:val="00161084"/>
    <w:rsid w:val="0016171E"/>
    <w:rsid w:val="00161A68"/>
    <w:rsid w:val="00161A69"/>
    <w:rsid w:val="00161ADC"/>
    <w:rsid w:val="00161CD1"/>
    <w:rsid w:val="00161FC8"/>
    <w:rsid w:val="001626E2"/>
    <w:rsid w:val="0016291D"/>
    <w:rsid w:val="00162A02"/>
    <w:rsid w:val="00162D8C"/>
    <w:rsid w:val="00162DDF"/>
    <w:rsid w:val="00162E9D"/>
    <w:rsid w:val="00162F00"/>
    <w:rsid w:val="001633CF"/>
    <w:rsid w:val="001636BB"/>
    <w:rsid w:val="00163B69"/>
    <w:rsid w:val="001640F2"/>
    <w:rsid w:val="001644B5"/>
    <w:rsid w:val="00164BCE"/>
    <w:rsid w:val="00164D82"/>
    <w:rsid w:val="00164DDD"/>
    <w:rsid w:val="00164E9E"/>
    <w:rsid w:val="0016514B"/>
    <w:rsid w:val="00165366"/>
    <w:rsid w:val="00165495"/>
    <w:rsid w:val="001658B7"/>
    <w:rsid w:val="00165987"/>
    <w:rsid w:val="00165AA2"/>
    <w:rsid w:val="00165CF4"/>
    <w:rsid w:val="00165EA4"/>
    <w:rsid w:val="00165FDA"/>
    <w:rsid w:val="001661AA"/>
    <w:rsid w:val="001663B6"/>
    <w:rsid w:val="00166474"/>
    <w:rsid w:val="00166E95"/>
    <w:rsid w:val="001672B9"/>
    <w:rsid w:val="0016732E"/>
    <w:rsid w:val="00167369"/>
    <w:rsid w:val="001674E6"/>
    <w:rsid w:val="00167987"/>
    <w:rsid w:val="00167A35"/>
    <w:rsid w:val="00167FCD"/>
    <w:rsid w:val="001702C8"/>
    <w:rsid w:val="001705D2"/>
    <w:rsid w:val="0017094F"/>
    <w:rsid w:val="00170C25"/>
    <w:rsid w:val="00170DEB"/>
    <w:rsid w:val="00170E6E"/>
    <w:rsid w:val="00170F57"/>
    <w:rsid w:val="001720A0"/>
    <w:rsid w:val="0017245C"/>
    <w:rsid w:val="001725DA"/>
    <w:rsid w:val="00172645"/>
    <w:rsid w:val="00172740"/>
    <w:rsid w:val="001727CB"/>
    <w:rsid w:val="00172A69"/>
    <w:rsid w:val="00172B1E"/>
    <w:rsid w:val="00172CB3"/>
    <w:rsid w:val="001732E1"/>
    <w:rsid w:val="001732FE"/>
    <w:rsid w:val="00173465"/>
    <w:rsid w:val="00173886"/>
    <w:rsid w:val="00173A1C"/>
    <w:rsid w:val="00173C1C"/>
    <w:rsid w:val="00173E22"/>
    <w:rsid w:val="00173E74"/>
    <w:rsid w:val="00173EDF"/>
    <w:rsid w:val="00173F6C"/>
    <w:rsid w:val="00174190"/>
    <w:rsid w:val="00174270"/>
    <w:rsid w:val="001742E6"/>
    <w:rsid w:val="00174590"/>
    <w:rsid w:val="0017494D"/>
    <w:rsid w:val="00174B20"/>
    <w:rsid w:val="001752A4"/>
    <w:rsid w:val="001752D8"/>
    <w:rsid w:val="00175680"/>
    <w:rsid w:val="00175D59"/>
    <w:rsid w:val="001760F0"/>
    <w:rsid w:val="0017618F"/>
    <w:rsid w:val="001762AE"/>
    <w:rsid w:val="001768CC"/>
    <w:rsid w:val="0017697D"/>
    <w:rsid w:val="001773C9"/>
    <w:rsid w:val="00177421"/>
    <w:rsid w:val="00177B57"/>
    <w:rsid w:val="00177BA0"/>
    <w:rsid w:val="00177DF6"/>
    <w:rsid w:val="0018000A"/>
    <w:rsid w:val="001800D9"/>
    <w:rsid w:val="00180138"/>
    <w:rsid w:val="0018033E"/>
    <w:rsid w:val="001803EA"/>
    <w:rsid w:val="0018067B"/>
    <w:rsid w:val="001806A4"/>
    <w:rsid w:val="00180909"/>
    <w:rsid w:val="00180B4D"/>
    <w:rsid w:val="00180E43"/>
    <w:rsid w:val="00181221"/>
    <w:rsid w:val="0018123C"/>
    <w:rsid w:val="0018141B"/>
    <w:rsid w:val="00181435"/>
    <w:rsid w:val="001815FD"/>
    <w:rsid w:val="00181744"/>
    <w:rsid w:val="00181944"/>
    <w:rsid w:val="00181B21"/>
    <w:rsid w:val="00181B74"/>
    <w:rsid w:val="00181F85"/>
    <w:rsid w:val="001822BB"/>
    <w:rsid w:val="00182C69"/>
    <w:rsid w:val="00182C80"/>
    <w:rsid w:val="00182FFF"/>
    <w:rsid w:val="0018301C"/>
    <w:rsid w:val="00183186"/>
    <w:rsid w:val="001834DB"/>
    <w:rsid w:val="00183729"/>
    <w:rsid w:val="00183B2B"/>
    <w:rsid w:val="00183C0B"/>
    <w:rsid w:val="00183E7A"/>
    <w:rsid w:val="001840C1"/>
    <w:rsid w:val="00184173"/>
    <w:rsid w:val="00184447"/>
    <w:rsid w:val="0018455B"/>
    <w:rsid w:val="001845FF"/>
    <w:rsid w:val="00184707"/>
    <w:rsid w:val="00184773"/>
    <w:rsid w:val="0018486B"/>
    <w:rsid w:val="00184D80"/>
    <w:rsid w:val="00184EBE"/>
    <w:rsid w:val="00185122"/>
    <w:rsid w:val="001851F7"/>
    <w:rsid w:val="00185B4D"/>
    <w:rsid w:val="00185B5C"/>
    <w:rsid w:val="00185B9B"/>
    <w:rsid w:val="0018618A"/>
    <w:rsid w:val="00186499"/>
    <w:rsid w:val="001865AD"/>
    <w:rsid w:val="001867BC"/>
    <w:rsid w:val="00186C3D"/>
    <w:rsid w:val="00186D94"/>
    <w:rsid w:val="00186DE5"/>
    <w:rsid w:val="00187100"/>
    <w:rsid w:val="001878FE"/>
    <w:rsid w:val="00187AF4"/>
    <w:rsid w:val="00187D73"/>
    <w:rsid w:val="00187EE6"/>
    <w:rsid w:val="00190123"/>
    <w:rsid w:val="0019025D"/>
    <w:rsid w:val="0019029A"/>
    <w:rsid w:val="00190391"/>
    <w:rsid w:val="001907D8"/>
    <w:rsid w:val="00190950"/>
    <w:rsid w:val="00190953"/>
    <w:rsid w:val="001910C2"/>
    <w:rsid w:val="001911A0"/>
    <w:rsid w:val="001914DB"/>
    <w:rsid w:val="00191599"/>
    <w:rsid w:val="00192457"/>
    <w:rsid w:val="00192466"/>
    <w:rsid w:val="00192A29"/>
    <w:rsid w:val="00193042"/>
    <w:rsid w:val="00193162"/>
    <w:rsid w:val="00193425"/>
    <w:rsid w:val="001935BB"/>
    <w:rsid w:val="001938C4"/>
    <w:rsid w:val="00193915"/>
    <w:rsid w:val="0019391C"/>
    <w:rsid w:val="001939AA"/>
    <w:rsid w:val="00193A50"/>
    <w:rsid w:val="00193A5B"/>
    <w:rsid w:val="00193CE6"/>
    <w:rsid w:val="00193F18"/>
    <w:rsid w:val="001941E1"/>
    <w:rsid w:val="00194243"/>
    <w:rsid w:val="00194315"/>
    <w:rsid w:val="00194570"/>
    <w:rsid w:val="00194643"/>
    <w:rsid w:val="00194663"/>
    <w:rsid w:val="001947F2"/>
    <w:rsid w:val="00194CD8"/>
    <w:rsid w:val="00194F18"/>
    <w:rsid w:val="00195072"/>
    <w:rsid w:val="001950B2"/>
    <w:rsid w:val="0019590E"/>
    <w:rsid w:val="00195F66"/>
    <w:rsid w:val="001961DB"/>
    <w:rsid w:val="00196391"/>
    <w:rsid w:val="001966D9"/>
    <w:rsid w:val="001966F9"/>
    <w:rsid w:val="0019682F"/>
    <w:rsid w:val="0019698C"/>
    <w:rsid w:val="00196A49"/>
    <w:rsid w:val="00196B64"/>
    <w:rsid w:val="00196CC5"/>
    <w:rsid w:val="00196E0E"/>
    <w:rsid w:val="00197421"/>
    <w:rsid w:val="00197428"/>
    <w:rsid w:val="00197504"/>
    <w:rsid w:val="0019751B"/>
    <w:rsid w:val="00197D3A"/>
    <w:rsid w:val="00197DAD"/>
    <w:rsid w:val="001A02C9"/>
    <w:rsid w:val="001A085C"/>
    <w:rsid w:val="001A0933"/>
    <w:rsid w:val="001A09D7"/>
    <w:rsid w:val="001A0BAD"/>
    <w:rsid w:val="001A0F92"/>
    <w:rsid w:val="001A113F"/>
    <w:rsid w:val="001A11F0"/>
    <w:rsid w:val="001A131B"/>
    <w:rsid w:val="001A14EF"/>
    <w:rsid w:val="001A1611"/>
    <w:rsid w:val="001A16E8"/>
    <w:rsid w:val="001A1B46"/>
    <w:rsid w:val="001A1C77"/>
    <w:rsid w:val="001A1FBB"/>
    <w:rsid w:val="001A235B"/>
    <w:rsid w:val="001A23EC"/>
    <w:rsid w:val="001A24D7"/>
    <w:rsid w:val="001A27DB"/>
    <w:rsid w:val="001A2BDC"/>
    <w:rsid w:val="001A2CEF"/>
    <w:rsid w:val="001A2F25"/>
    <w:rsid w:val="001A32B2"/>
    <w:rsid w:val="001A3520"/>
    <w:rsid w:val="001A3738"/>
    <w:rsid w:val="001A374E"/>
    <w:rsid w:val="001A389F"/>
    <w:rsid w:val="001A38E9"/>
    <w:rsid w:val="001A3C37"/>
    <w:rsid w:val="001A3DDC"/>
    <w:rsid w:val="001A4290"/>
    <w:rsid w:val="001A433C"/>
    <w:rsid w:val="001A446F"/>
    <w:rsid w:val="001A4598"/>
    <w:rsid w:val="001A47EF"/>
    <w:rsid w:val="001A488F"/>
    <w:rsid w:val="001A48C0"/>
    <w:rsid w:val="001A4922"/>
    <w:rsid w:val="001A4DBC"/>
    <w:rsid w:val="001A5250"/>
    <w:rsid w:val="001A54E8"/>
    <w:rsid w:val="001A55B5"/>
    <w:rsid w:val="001A578D"/>
    <w:rsid w:val="001A58E6"/>
    <w:rsid w:val="001A5A1C"/>
    <w:rsid w:val="001A5CEC"/>
    <w:rsid w:val="001A5E9A"/>
    <w:rsid w:val="001A5F8E"/>
    <w:rsid w:val="001A60B3"/>
    <w:rsid w:val="001A61FF"/>
    <w:rsid w:val="001A63CE"/>
    <w:rsid w:val="001A6533"/>
    <w:rsid w:val="001A6656"/>
    <w:rsid w:val="001A6692"/>
    <w:rsid w:val="001A6A2B"/>
    <w:rsid w:val="001A6F04"/>
    <w:rsid w:val="001A7529"/>
    <w:rsid w:val="001A753C"/>
    <w:rsid w:val="001A766A"/>
    <w:rsid w:val="001A7CEB"/>
    <w:rsid w:val="001B019D"/>
    <w:rsid w:val="001B038B"/>
    <w:rsid w:val="001B043A"/>
    <w:rsid w:val="001B05B0"/>
    <w:rsid w:val="001B071D"/>
    <w:rsid w:val="001B0BAD"/>
    <w:rsid w:val="001B0BBD"/>
    <w:rsid w:val="001B0F0A"/>
    <w:rsid w:val="001B101A"/>
    <w:rsid w:val="001B1149"/>
    <w:rsid w:val="001B15C2"/>
    <w:rsid w:val="001B17F7"/>
    <w:rsid w:val="001B182E"/>
    <w:rsid w:val="001B1BA0"/>
    <w:rsid w:val="001B2BA9"/>
    <w:rsid w:val="001B3182"/>
    <w:rsid w:val="001B3590"/>
    <w:rsid w:val="001B35BF"/>
    <w:rsid w:val="001B35D5"/>
    <w:rsid w:val="001B37F8"/>
    <w:rsid w:val="001B38B2"/>
    <w:rsid w:val="001B3C2E"/>
    <w:rsid w:val="001B3E22"/>
    <w:rsid w:val="001B3E6E"/>
    <w:rsid w:val="001B40DA"/>
    <w:rsid w:val="001B423E"/>
    <w:rsid w:val="001B4267"/>
    <w:rsid w:val="001B42F1"/>
    <w:rsid w:val="001B4430"/>
    <w:rsid w:val="001B45B4"/>
    <w:rsid w:val="001B47B2"/>
    <w:rsid w:val="001B4935"/>
    <w:rsid w:val="001B4AF5"/>
    <w:rsid w:val="001B4C08"/>
    <w:rsid w:val="001B4CA4"/>
    <w:rsid w:val="001B569C"/>
    <w:rsid w:val="001B56D1"/>
    <w:rsid w:val="001B59C9"/>
    <w:rsid w:val="001B5D1B"/>
    <w:rsid w:val="001B5F4B"/>
    <w:rsid w:val="001B6556"/>
    <w:rsid w:val="001B65CC"/>
    <w:rsid w:val="001B671E"/>
    <w:rsid w:val="001B674E"/>
    <w:rsid w:val="001B6849"/>
    <w:rsid w:val="001B6885"/>
    <w:rsid w:val="001B6DB6"/>
    <w:rsid w:val="001B741F"/>
    <w:rsid w:val="001B7485"/>
    <w:rsid w:val="001B7543"/>
    <w:rsid w:val="001B7686"/>
    <w:rsid w:val="001B79D3"/>
    <w:rsid w:val="001B7F4E"/>
    <w:rsid w:val="001C00E8"/>
    <w:rsid w:val="001C036B"/>
    <w:rsid w:val="001C0557"/>
    <w:rsid w:val="001C05BF"/>
    <w:rsid w:val="001C06B8"/>
    <w:rsid w:val="001C0824"/>
    <w:rsid w:val="001C08A8"/>
    <w:rsid w:val="001C0ACC"/>
    <w:rsid w:val="001C0D39"/>
    <w:rsid w:val="001C1568"/>
    <w:rsid w:val="001C17F0"/>
    <w:rsid w:val="001C1860"/>
    <w:rsid w:val="001C19B2"/>
    <w:rsid w:val="001C1B8D"/>
    <w:rsid w:val="001C223F"/>
    <w:rsid w:val="001C239F"/>
    <w:rsid w:val="001C2457"/>
    <w:rsid w:val="001C270A"/>
    <w:rsid w:val="001C2B37"/>
    <w:rsid w:val="001C2B90"/>
    <w:rsid w:val="001C2CC5"/>
    <w:rsid w:val="001C314A"/>
    <w:rsid w:val="001C33EA"/>
    <w:rsid w:val="001C3433"/>
    <w:rsid w:val="001C3690"/>
    <w:rsid w:val="001C36C0"/>
    <w:rsid w:val="001C37BC"/>
    <w:rsid w:val="001C391E"/>
    <w:rsid w:val="001C45C9"/>
    <w:rsid w:val="001C4864"/>
    <w:rsid w:val="001C4BA0"/>
    <w:rsid w:val="001C4D76"/>
    <w:rsid w:val="001C4EE2"/>
    <w:rsid w:val="001C4F54"/>
    <w:rsid w:val="001C510C"/>
    <w:rsid w:val="001C555E"/>
    <w:rsid w:val="001C5EE7"/>
    <w:rsid w:val="001C601B"/>
    <w:rsid w:val="001C60C1"/>
    <w:rsid w:val="001C6349"/>
    <w:rsid w:val="001C6E20"/>
    <w:rsid w:val="001C6FA0"/>
    <w:rsid w:val="001C70EB"/>
    <w:rsid w:val="001C7339"/>
    <w:rsid w:val="001C767D"/>
    <w:rsid w:val="001C794C"/>
    <w:rsid w:val="001C794F"/>
    <w:rsid w:val="001C7AD7"/>
    <w:rsid w:val="001C7DC2"/>
    <w:rsid w:val="001D060A"/>
    <w:rsid w:val="001D06A3"/>
    <w:rsid w:val="001D085E"/>
    <w:rsid w:val="001D0A5D"/>
    <w:rsid w:val="001D0E5E"/>
    <w:rsid w:val="001D0E66"/>
    <w:rsid w:val="001D0F7C"/>
    <w:rsid w:val="001D148E"/>
    <w:rsid w:val="001D14D3"/>
    <w:rsid w:val="001D1513"/>
    <w:rsid w:val="001D20BE"/>
    <w:rsid w:val="001D20F6"/>
    <w:rsid w:val="001D210A"/>
    <w:rsid w:val="001D2174"/>
    <w:rsid w:val="001D2188"/>
    <w:rsid w:val="001D26EC"/>
    <w:rsid w:val="001D293A"/>
    <w:rsid w:val="001D2B00"/>
    <w:rsid w:val="001D2C56"/>
    <w:rsid w:val="001D30F3"/>
    <w:rsid w:val="001D313A"/>
    <w:rsid w:val="001D32AB"/>
    <w:rsid w:val="001D3338"/>
    <w:rsid w:val="001D3394"/>
    <w:rsid w:val="001D34F6"/>
    <w:rsid w:val="001D3504"/>
    <w:rsid w:val="001D384D"/>
    <w:rsid w:val="001D3A5C"/>
    <w:rsid w:val="001D3C88"/>
    <w:rsid w:val="001D3DF2"/>
    <w:rsid w:val="001D3E11"/>
    <w:rsid w:val="001D4287"/>
    <w:rsid w:val="001D4958"/>
    <w:rsid w:val="001D4BF5"/>
    <w:rsid w:val="001D4EE6"/>
    <w:rsid w:val="001D54B3"/>
    <w:rsid w:val="001D54C6"/>
    <w:rsid w:val="001D5529"/>
    <w:rsid w:val="001D5A8C"/>
    <w:rsid w:val="001D5F4A"/>
    <w:rsid w:val="001D6144"/>
    <w:rsid w:val="001D676F"/>
    <w:rsid w:val="001D68C2"/>
    <w:rsid w:val="001D6955"/>
    <w:rsid w:val="001D6F34"/>
    <w:rsid w:val="001D751D"/>
    <w:rsid w:val="001D7608"/>
    <w:rsid w:val="001D7858"/>
    <w:rsid w:val="001D7952"/>
    <w:rsid w:val="001D7B71"/>
    <w:rsid w:val="001E0302"/>
    <w:rsid w:val="001E0328"/>
    <w:rsid w:val="001E0400"/>
    <w:rsid w:val="001E0474"/>
    <w:rsid w:val="001E0509"/>
    <w:rsid w:val="001E067A"/>
    <w:rsid w:val="001E0889"/>
    <w:rsid w:val="001E0894"/>
    <w:rsid w:val="001E095D"/>
    <w:rsid w:val="001E0AB7"/>
    <w:rsid w:val="001E0B62"/>
    <w:rsid w:val="001E0DB6"/>
    <w:rsid w:val="001E0ECF"/>
    <w:rsid w:val="001E129C"/>
    <w:rsid w:val="001E12A7"/>
    <w:rsid w:val="001E12D5"/>
    <w:rsid w:val="001E17CD"/>
    <w:rsid w:val="001E19F9"/>
    <w:rsid w:val="001E1CC6"/>
    <w:rsid w:val="001E1CFF"/>
    <w:rsid w:val="001E1DC4"/>
    <w:rsid w:val="001E27A9"/>
    <w:rsid w:val="001E27DC"/>
    <w:rsid w:val="001E2AD9"/>
    <w:rsid w:val="001E2BC1"/>
    <w:rsid w:val="001E2EC3"/>
    <w:rsid w:val="001E2ECE"/>
    <w:rsid w:val="001E2F2E"/>
    <w:rsid w:val="001E30EB"/>
    <w:rsid w:val="001E32D4"/>
    <w:rsid w:val="001E3486"/>
    <w:rsid w:val="001E3546"/>
    <w:rsid w:val="001E3729"/>
    <w:rsid w:val="001E3A23"/>
    <w:rsid w:val="001E3DF4"/>
    <w:rsid w:val="001E418C"/>
    <w:rsid w:val="001E419A"/>
    <w:rsid w:val="001E4747"/>
    <w:rsid w:val="001E48CB"/>
    <w:rsid w:val="001E4B47"/>
    <w:rsid w:val="001E50D7"/>
    <w:rsid w:val="001E56AD"/>
    <w:rsid w:val="001E575F"/>
    <w:rsid w:val="001E57D4"/>
    <w:rsid w:val="001E583A"/>
    <w:rsid w:val="001E59B3"/>
    <w:rsid w:val="001E59F1"/>
    <w:rsid w:val="001E6150"/>
    <w:rsid w:val="001E6250"/>
    <w:rsid w:val="001E65DA"/>
    <w:rsid w:val="001E692B"/>
    <w:rsid w:val="001E6AC6"/>
    <w:rsid w:val="001E6BD1"/>
    <w:rsid w:val="001E6D08"/>
    <w:rsid w:val="001E6D7D"/>
    <w:rsid w:val="001E6D86"/>
    <w:rsid w:val="001E70C4"/>
    <w:rsid w:val="001E70D9"/>
    <w:rsid w:val="001E726E"/>
    <w:rsid w:val="001E7450"/>
    <w:rsid w:val="001E74C2"/>
    <w:rsid w:val="001E7896"/>
    <w:rsid w:val="001E7986"/>
    <w:rsid w:val="001E7A30"/>
    <w:rsid w:val="001E7B39"/>
    <w:rsid w:val="001F0633"/>
    <w:rsid w:val="001F0975"/>
    <w:rsid w:val="001F0CC3"/>
    <w:rsid w:val="001F0D58"/>
    <w:rsid w:val="001F0E9C"/>
    <w:rsid w:val="001F1196"/>
    <w:rsid w:val="001F1455"/>
    <w:rsid w:val="001F1484"/>
    <w:rsid w:val="001F166D"/>
    <w:rsid w:val="001F18F6"/>
    <w:rsid w:val="001F2B27"/>
    <w:rsid w:val="001F2DF4"/>
    <w:rsid w:val="001F2FF3"/>
    <w:rsid w:val="001F300A"/>
    <w:rsid w:val="001F4252"/>
    <w:rsid w:val="001F4323"/>
    <w:rsid w:val="001F4A69"/>
    <w:rsid w:val="001F4D73"/>
    <w:rsid w:val="001F4EA6"/>
    <w:rsid w:val="001F4EB4"/>
    <w:rsid w:val="001F51C1"/>
    <w:rsid w:val="001F53AA"/>
    <w:rsid w:val="001F544C"/>
    <w:rsid w:val="001F56B1"/>
    <w:rsid w:val="001F5984"/>
    <w:rsid w:val="001F5B8A"/>
    <w:rsid w:val="001F5F08"/>
    <w:rsid w:val="001F6257"/>
    <w:rsid w:val="001F659E"/>
    <w:rsid w:val="001F6961"/>
    <w:rsid w:val="001F6FA6"/>
    <w:rsid w:val="001F748D"/>
    <w:rsid w:val="001F75D3"/>
    <w:rsid w:val="001F7715"/>
    <w:rsid w:val="001F7752"/>
    <w:rsid w:val="001F77D8"/>
    <w:rsid w:val="001F795C"/>
    <w:rsid w:val="001F79DD"/>
    <w:rsid w:val="001F7A2A"/>
    <w:rsid w:val="001F7C0F"/>
    <w:rsid w:val="001F7CE8"/>
    <w:rsid w:val="001F7DD4"/>
    <w:rsid w:val="001F7FAF"/>
    <w:rsid w:val="00200283"/>
    <w:rsid w:val="0020051D"/>
    <w:rsid w:val="00200678"/>
    <w:rsid w:val="002006C4"/>
    <w:rsid w:val="00200AC8"/>
    <w:rsid w:val="00200BA0"/>
    <w:rsid w:val="00200C15"/>
    <w:rsid w:val="00200CB3"/>
    <w:rsid w:val="002011D6"/>
    <w:rsid w:val="002014A7"/>
    <w:rsid w:val="002015E3"/>
    <w:rsid w:val="002017D5"/>
    <w:rsid w:val="0020186D"/>
    <w:rsid w:val="0020188F"/>
    <w:rsid w:val="00201955"/>
    <w:rsid w:val="00201961"/>
    <w:rsid w:val="00201E2B"/>
    <w:rsid w:val="002022D4"/>
    <w:rsid w:val="002022F0"/>
    <w:rsid w:val="0020276B"/>
    <w:rsid w:val="00202B30"/>
    <w:rsid w:val="00202DC9"/>
    <w:rsid w:val="00203064"/>
    <w:rsid w:val="00203106"/>
    <w:rsid w:val="00203107"/>
    <w:rsid w:val="00203287"/>
    <w:rsid w:val="002032BE"/>
    <w:rsid w:val="00203381"/>
    <w:rsid w:val="00203588"/>
    <w:rsid w:val="00203841"/>
    <w:rsid w:val="00203C4A"/>
    <w:rsid w:val="0020409F"/>
    <w:rsid w:val="002041E1"/>
    <w:rsid w:val="00204280"/>
    <w:rsid w:val="00204392"/>
    <w:rsid w:val="002043A1"/>
    <w:rsid w:val="002043DD"/>
    <w:rsid w:val="00204471"/>
    <w:rsid w:val="00204E65"/>
    <w:rsid w:val="00205234"/>
    <w:rsid w:val="002055C1"/>
    <w:rsid w:val="0020566C"/>
    <w:rsid w:val="0020570D"/>
    <w:rsid w:val="00205854"/>
    <w:rsid w:val="002059A2"/>
    <w:rsid w:val="00205B03"/>
    <w:rsid w:val="00205BC6"/>
    <w:rsid w:val="00205BEC"/>
    <w:rsid w:val="00206672"/>
    <w:rsid w:val="002067C5"/>
    <w:rsid w:val="002073A4"/>
    <w:rsid w:val="0020769D"/>
    <w:rsid w:val="00207888"/>
    <w:rsid w:val="00207A48"/>
    <w:rsid w:val="00207A4C"/>
    <w:rsid w:val="002101C3"/>
    <w:rsid w:val="002102C2"/>
    <w:rsid w:val="00210603"/>
    <w:rsid w:val="0021066E"/>
    <w:rsid w:val="00210903"/>
    <w:rsid w:val="0021091A"/>
    <w:rsid w:val="00210B4D"/>
    <w:rsid w:val="0021112C"/>
    <w:rsid w:val="00211281"/>
    <w:rsid w:val="002113A4"/>
    <w:rsid w:val="00211859"/>
    <w:rsid w:val="002119FA"/>
    <w:rsid w:val="00211A11"/>
    <w:rsid w:val="00211ADA"/>
    <w:rsid w:val="00211AE6"/>
    <w:rsid w:val="00211C77"/>
    <w:rsid w:val="00211DC7"/>
    <w:rsid w:val="00211E66"/>
    <w:rsid w:val="00212488"/>
    <w:rsid w:val="0021258A"/>
    <w:rsid w:val="00212856"/>
    <w:rsid w:val="002131E5"/>
    <w:rsid w:val="0021328A"/>
    <w:rsid w:val="00213403"/>
    <w:rsid w:val="002135BA"/>
    <w:rsid w:val="002136F0"/>
    <w:rsid w:val="00213839"/>
    <w:rsid w:val="00213B3F"/>
    <w:rsid w:val="00213C45"/>
    <w:rsid w:val="00213C6B"/>
    <w:rsid w:val="00213F2F"/>
    <w:rsid w:val="00214101"/>
    <w:rsid w:val="0021448E"/>
    <w:rsid w:val="002144ED"/>
    <w:rsid w:val="002148C0"/>
    <w:rsid w:val="00214905"/>
    <w:rsid w:val="00214B22"/>
    <w:rsid w:val="00214BC7"/>
    <w:rsid w:val="00214C6F"/>
    <w:rsid w:val="00214D97"/>
    <w:rsid w:val="00214DE6"/>
    <w:rsid w:val="00214EA5"/>
    <w:rsid w:val="00214F65"/>
    <w:rsid w:val="002153F2"/>
    <w:rsid w:val="00215579"/>
    <w:rsid w:val="00215607"/>
    <w:rsid w:val="002158BF"/>
    <w:rsid w:val="00215A5B"/>
    <w:rsid w:val="00215CEB"/>
    <w:rsid w:val="0021604C"/>
    <w:rsid w:val="00216187"/>
    <w:rsid w:val="00216376"/>
    <w:rsid w:val="0021641D"/>
    <w:rsid w:val="00216691"/>
    <w:rsid w:val="002166BF"/>
    <w:rsid w:val="002169C9"/>
    <w:rsid w:val="00216B77"/>
    <w:rsid w:val="00216BA8"/>
    <w:rsid w:val="00216BFD"/>
    <w:rsid w:val="00216EBD"/>
    <w:rsid w:val="00217338"/>
    <w:rsid w:val="00217500"/>
    <w:rsid w:val="002175E1"/>
    <w:rsid w:val="0021786C"/>
    <w:rsid w:val="0021798A"/>
    <w:rsid w:val="00217D8D"/>
    <w:rsid w:val="00217DEE"/>
    <w:rsid w:val="0022018A"/>
    <w:rsid w:val="00220411"/>
    <w:rsid w:val="00220491"/>
    <w:rsid w:val="002208ED"/>
    <w:rsid w:val="002209C8"/>
    <w:rsid w:val="002209F9"/>
    <w:rsid w:val="00220C05"/>
    <w:rsid w:val="00220E18"/>
    <w:rsid w:val="0022102A"/>
    <w:rsid w:val="002212AB"/>
    <w:rsid w:val="002212D8"/>
    <w:rsid w:val="00221D7F"/>
    <w:rsid w:val="00221FDE"/>
    <w:rsid w:val="00222034"/>
    <w:rsid w:val="002220A7"/>
    <w:rsid w:val="0022265D"/>
    <w:rsid w:val="002226EC"/>
    <w:rsid w:val="00222D11"/>
    <w:rsid w:val="00222E6E"/>
    <w:rsid w:val="00222EC9"/>
    <w:rsid w:val="00222F6D"/>
    <w:rsid w:val="00223023"/>
    <w:rsid w:val="002231D4"/>
    <w:rsid w:val="00223458"/>
    <w:rsid w:val="002234D1"/>
    <w:rsid w:val="00224634"/>
    <w:rsid w:val="002247FE"/>
    <w:rsid w:val="0022489E"/>
    <w:rsid w:val="002248CF"/>
    <w:rsid w:val="00224A95"/>
    <w:rsid w:val="00224E7D"/>
    <w:rsid w:val="00224FC7"/>
    <w:rsid w:val="002251B2"/>
    <w:rsid w:val="002253CF"/>
    <w:rsid w:val="00225547"/>
    <w:rsid w:val="00225554"/>
    <w:rsid w:val="002258F0"/>
    <w:rsid w:val="002259CB"/>
    <w:rsid w:val="00225A02"/>
    <w:rsid w:val="00225C47"/>
    <w:rsid w:val="00225CF7"/>
    <w:rsid w:val="00225F52"/>
    <w:rsid w:val="00226588"/>
    <w:rsid w:val="00226614"/>
    <w:rsid w:val="00226964"/>
    <w:rsid w:val="00226991"/>
    <w:rsid w:val="00226A0C"/>
    <w:rsid w:val="002270AC"/>
    <w:rsid w:val="002271E5"/>
    <w:rsid w:val="002272F3"/>
    <w:rsid w:val="0022755A"/>
    <w:rsid w:val="00227BAD"/>
    <w:rsid w:val="00230574"/>
    <w:rsid w:val="00230A3E"/>
    <w:rsid w:val="00230BBB"/>
    <w:rsid w:val="00230C00"/>
    <w:rsid w:val="00231710"/>
    <w:rsid w:val="0023188D"/>
    <w:rsid w:val="002318A9"/>
    <w:rsid w:val="00231BD4"/>
    <w:rsid w:val="00231D0C"/>
    <w:rsid w:val="00231F23"/>
    <w:rsid w:val="00232229"/>
    <w:rsid w:val="00232243"/>
    <w:rsid w:val="002323AD"/>
    <w:rsid w:val="00232AA7"/>
    <w:rsid w:val="00232B54"/>
    <w:rsid w:val="00232D09"/>
    <w:rsid w:val="00232F81"/>
    <w:rsid w:val="00233066"/>
    <w:rsid w:val="00233223"/>
    <w:rsid w:val="00233238"/>
    <w:rsid w:val="002332C5"/>
    <w:rsid w:val="002333CE"/>
    <w:rsid w:val="00233482"/>
    <w:rsid w:val="002334AA"/>
    <w:rsid w:val="00233870"/>
    <w:rsid w:val="00233900"/>
    <w:rsid w:val="0023390B"/>
    <w:rsid w:val="00233EB1"/>
    <w:rsid w:val="0023406E"/>
    <w:rsid w:val="00234117"/>
    <w:rsid w:val="00234388"/>
    <w:rsid w:val="00234829"/>
    <w:rsid w:val="002349D1"/>
    <w:rsid w:val="00234A46"/>
    <w:rsid w:val="00234AEF"/>
    <w:rsid w:val="00234D0F"/>
    <w:rsid w:val="00234E38"/>
    <w:rsid w:val="002350ED"/>
    <w:rsid w:val="00235230"/>
    <w:rsid w:val="00235939"/>
    <w:rsid w:val="00235A65"/>
    <w:rsid w:val="00235BE2"/>
    <w:rsid w:val="00235C3A"/>
    <w:rsid w:val="00235EA5"/>
    <w:rsid w:val="00235FEE"/>
    <w:rsid w:val="002364D9"/>
    <w:rsid w:val="0023656F"/>
    <w:rsid w:val="00236676"/>
    <w:rsid w:val="00236906"/>
    <w:rsid w:val="00236B15"/>
    <w:rsid w:val="00236F3A"/>
    <w:rsid w:val="002372AD"/>
    <w:rsid w:val="0023766C"/>
    <w:rsid w:val="00237A5D"/>
    <w:rsid w:val="00237CC7"/>
    <w:rsid w:val="0024003C"/>
    <w:rsid w:val="002400C8"/>
    <w:rsid w:val="00240107"/>
    <w:rsid w:val="00240177"/>
    <w:rsid w:val="002404E8"/>
    <w:rsid w:val="0024051E"/>
    <w:rsid w:val="00240681"/>
    <w:rsid w:val="002407B1"/>
    <w:rsid w:val="0024083E"/>
    <w:rsid w:val="00240970"/>
    <w:rsid w:val="00241034"/>
    <w:rsid w:val="0024132F"/>
    <w:rsid w:val="00241583"/>
    <w:rsid w:val="002417F7"/>
    <w:rsid w:val="00241A6C"/>
    <w:rsid w:val="00241C94"/>
    <w:rsid w:val="00241F20"/>
    <w:rsid w:val="00241F84"/>
    <w:rsid w:val="0024209A"/>
    <w:rsid w:val="002420EF"/>
    <w:rsid w:val="002423E0"/>
    <w:rsid w:val="0024243A"/>
    <w:rsid w:val="0024287E"/>
    <w:rsid w:val="002429A3"/>
    <w:rsid w:val="002429F3"/>
    <w:rsid w:val="00242B60"/>
    <w:rsid w:val="00242FDB"/>
    <w:rsid w:val="0024316F"/>
    <w:rsid w:val="002436C6"/>
    <w:rsid w:val="0024373B"/>
    <w:rsid w:val="00243987"/>
    <w:rsid w:val="00243B95"/>
    <w:rsid w:val="002442DF"/>
    <w:rsid w:val="00244410"/>
    <w:rsid w:val="00244F86"/>
    <w:rsid w:val="00244F8E"/>
    <w:rsid w:val="0024514E"/>
    <w:rsid w:val="002451DA"/>
    <w:rsid w:val="002451E1"/>
    <w:rsid w:val="00245229"/>
    <w:rsid w:val="0024522D"/>
    <w:rsid w:val="002452A7"/>
    <w:rsid w:val="002452AB"/>
    <w:rsid w:val="00245693"/>
    <w:rsid w:val="002456FB"/>
    <w:rsid w:val="00245A16"/>
    <w:rsid w:val="00245A3B"/>
    <w:rsid w:val="00245DA2"/>
    <w:rsid w:val="00245EB5"/>
    <w:rsid w:val="00245F66"/>
    <w:rsid w:val="00246171"/>
    <w:rsid w:val="00246187"/>
    <w:rsid w:val="00246351"/>
    <w:rsid w:val="002464BD"/>
    <w:rsid w:val="0024652A"/>
    <w:rsid w:val="00246D44"/>
    <w:rsid w:val="00246D6B"/>
    <w:rsid w:val="00246D83"/>
    <w:rsid w:val="00246ED7"/>
    <w:rsid w:val="00246F78"/>
    <w:rsid w:val="00247045"/>
    <w:rsid w:val="002474C5"/>
    <w:rsid w:val="00247BBD"/>
    <w:rsid w:val="00247C40"/>
    <w:rsid w:val="00247CBE"/>
    <w:rsid w:val="00247D2A"/>
    <w:rsid w:val="002500F0"/>
    <w:rsid w:val="00250382"/>
    <w:rsid w:val="002506BD"/>
    <w:rsid w:val="002508DD"/>
    <w:rsid w:val="002508F3"/>
    <w:rsid w:val="00250E21"/>
    <w:rsid w:val="00251144"/>
    <w:rsid w:val="002513AF"/>
    <w:rsid w:val="0025150E"/>
    <w:rsid w:val="002516E2"/>
    <w:rsid w:val="002516F2"/>
    <w:rsid w:val="00251894"/>
    <w:rsid w:val="00251ACE"/>
    <w:rsid w:val="00251EB7"/>
    <w:rsid w:val="00251F27"/>
    <w:rsid w:val="0025238F"/>
    <w:rsid w:val="002528BD"/>
    <w:rsid w:val="00252E24"/>
    <w:rsid w:val="00252E84"/>
    <w:rsid w:val="00252F80"/>
    <w:rsid w:val="0025305E"/>
    <w:rsid w:val="00253C53"/>
    <w:rsid w:val="00253D45"/>
    <w:rsid w:val="00253E77"/>
    <w:rsid w:val="00253F4A"/>
    <w:rsid w:val="00254122"/>
    <w:rsid w:val="002542B8"/>
    <w:rsid w:val="002542F5"/>
    <w:rsid w:val="002543EB"/>
    <w:rsid w:val="002545D8"/>
    <w:rsid w:val="002546C8"/>
    <w:rsid w:val="002547EA"/>
    <w:rsid w:val="002549C0"/>
    <w:rsid w:val="00254ACE"/>
    <w:rsid w:val="00254B1E"/>
    <w:rsid w:val="00254D27"/>
    <w:rsid w:val="002550B0"/>
    <w:rsid w:val="00255FCD"/>
    <w:rsid w:val="00256218"/>
    <w:rsid w:val="0025648E"/>
    <w:rsid w:val="00256503"/>
    <w:rsid w:val="0025681F"/>
    <w:rsid w:val="00256934"/>
    <w:rsid w:val="00256A5A"/>
    <w:rsid w:val="00256B55"/>
    <w:rsid w:val="00256B57"/>
    <w:rsid w:val="00256D7A"/>
    <w:rsid w:val="00256D98"/>
    <w:rsid w:val="00256DDC"/>
    <w:rsid w:val="00256F09"/>
    <w:rsid w:val="00256F6A"/>
    <w:rsid w:val="00256FFD"/>
    <w:rsid w:val="00257184"/>
    <w:rsid w:val="002574CE"/>
    <w:rsid w:val="0025753F"/>
    <w:rsid w:val="0025761F"/>
    <w:rsid w:val="00257644"/>
    <w:rsid w:val="00257818"/>
    <w:rsid w:val="00257841"/>
    <w:rsid w:val="00257891"/>
    <w:rsid w:val="002579A4"/>
    <w:rsid w:val="002579E7"/>
    <w:rsid w:val="00257B55"/>
    <w:rsid w:val="00257E0E"/>
    <w:rsid w:val="002600F0"/>
    <w:rsid w:val="0026023F"/>
    <w:rsid w:val="002608F9"/>
    <w:rsid w:val="00260E40"/>
    <w:rsid w:val="00260E51"/>
    <w:rsid w:val="00261801"/>
    <w:rsid w:val="002618BC"/>
    <w:rsid w:val="00262224"/>
    <w:rsid w:val="00262346"/>
    <w:rsid w:val="002624CA"/>
    <w:rsid w:val="002624E2"/>
    <w:rsid w:val="00262787"/>
    <w:rsid w:val="00262C90"/>
    <w:rsid w:val="00262C9F"/>
    <w:rsid w:val="00262DC4"/>
    <w:rsid w:val="002631BB"/>
    <w:rsid w:val="002631F0"/>
    <w:rsid w:val="0026320A"/>
    <w:rsid w:val="00263350"/>
    <w:rsid w:val="002635F3"/>
    <w:rsid w:val="002637A3"/>
    <w:rsid w:val="002638FE"/>
    <w:rsid w:val="00263C91"/>
    <w:rsid w:val="00264335"/>
    <w:rsid w:val="00264413"/>
    <w:rsid w:val="0026445D"/>
    <w:rsid w:val="0026448F"/>
    <w:rsid w:val="002644A2"/>
    <w:rsid w:val="002646B0"/>
    <w:rsid w:val="002647D3"/>
    <w:rsid w:val="002648C2"/>
    <w:rsid w:val="002649C8"/>
    <w:rsid w:val="00264EF0"/>
    <w:rsid w:val="0026532C"/>
    <w:rsid w:val="00265458"/>
    <w:rsid w:val="00266006"/>
    <w:rsid w:val="002666A8"/>
    <w:rsid w:val="002666F3"/>
    <w:rsid w:val="00266A59"/>
    <w:rsid w:val="00266E77"/>
    <w:rsid w:val="0026705E"/>
    <w:rsid w:val="00267636"/>
    <w:rsid w:val="002676E6"/>
    <w:rsid w:val="002677C4"/>
    <w:rsid w:val="00267A44"/>
    <w:rsid w:val="00267AB8"/>
    <w:rsid w:val="00267B35"/>
    <w:rsid w:val="00267C2A"/>
    <w:rsid w:val="00267D94"/>
    <w:rsid w:val="00267E36"/>
    <w:rsid w:val="00267EB2"/>
    <w:rsid w:val="00267FB5"/>
    <w:rsid w:val="00270013"/>
    <w:rsid w:val="002700B5"/>
    <w:rsid w:val="002700E1"/>
    <w:rsid w:val="00270119"/>
    <w:rsid w:val="002705B2"/>
    <w:rsid w:val="002706BE"/>
    <w:rsid w:val="00270763"/>
    <w:rsid w:val="002709F7"/>
    <w:rsid w:val="00270A40"/>
    <w:rsid w:val="00270A65"/>
    <w:rsid w:val="00270CAC"/>
    <w:rsid w:val="00270E3E"/>
    <w:rsid w:val="00270FEC"/>
    <w:rsid w:val="0027123D"/>
    <w:rsid w:val="002715B5"/>
    <w:rsid w:val="00271648"/>
    <w:rsid w:val="00271896"/>
    <w:rsid w:val="0027193B"/>
    <w:rsid w:val="00271966"/>
    <w:rsid w:val="0027196E"/>
    <w:rsid w:val="00271B0F"/>
    <w:rsid w:val="00271C13"/>
    <w:rsid w:val="00271D74"/>
    <w:rsid w:val="00271E2A"/>
    <w:rsid w:val="002721BB"/>
    <w:rsid w:val="0027272F"/>
    <w:rsid w:val="002727F0"/>
    <w:rsid w:val="00272BA7"/>
    <w:rsid w:val="00272F50"/>
    <w:rsid w:val="002734A0"/>
    <w:rsid w:val="00273544"/>
    <w:rsid w:val="0027362A"/>
    <w:rsid w:val="00273665"/>
    <w:rsid w:val="0027381A"/>
    <w:rsid w:val="00273AE2"/>
    <w:rsid w:val="00273C60"/>
    <w:rsid w:val="00274186"/>
    <w:rsid w:val="002744D5"/>
    <w:rsid w:val="002745EE"/>
    <w:rsid w:val="00274703"/>
    <w:rsid w:val="002748D0"/>
    <w:rsid w:val="002749A0"/>
    <w:rsid w:val="00274E81"/>
    <w:rsid w:val="00275078"/>
    <w:rsid w:val="002753BB"/>
    <w:rsid w:val="00275750"/>
    <w:rsid w:val="002757CB"/>
    <w:rsid w:val="002757E3"/>
    <w:rsid w:val="002757EB"/>
    <w:rsid w:val="00275830"/>
    <w:rsid w:val="00275876"/>
    <w:rsid w:val="00275900"/>
    <w:rsid w:val="00275935"/>
    <w:rsid w:val="002759A7"/>
    <w:rsid w:val="00275B5D"/>
    <w:rsid w:val="00276125"/>
    <w:rsid w:val="0027667C"/>
    <w:rsid w:val="002767B1"/>
    <w:rsid w:val="002768EA"/>
    <w:rsid w:val="00276920"/>
    <w:rsid w:val="00276A41"/>
    <w:rsid w:val="00276EAA"/>
    <w:rsid w:val="00276FB9"/>
    <w:rsid w:val="00276FF1"/>
    <w:rsid w:val="002770A8"/>
    <w:rsid w:val="00277216"/>
    <w:rsid w:val="00277859"/>
    <w:rsid w:val="002778B1"/>
    <w:rsid w:val="0027792A"/>
    <w:rsid w:val="00277949"/>
    <w:rsid w:val="00277A8D"/>
    <w:rsid w:val="00277DB4"/>
    <w:rsid w:val="0028029F"/>
    <w:rsid w:val="00280830"/>
    <w:rsid w:val="00280B38"/>
    <w:rsid w:val="00280E0D"/>
    <w:rsid w:val="00280E55"/>
    <w:rsid w:val="00280E64"/>
    <w:rsid w:val="00280F3D"/>
    <w:rsid w:val="002814F5"/>
    <w:rsid w:val="00281A9D"/>
    <w:rsid w:val="00281A9F"/>
    <w:rsid w:val="00281AB6"/>
    <w:rsid w:val="00281B05"/>
    <w:rsid w:val="00281C99"/>
    <w:rsid w:val="00281DC5"/>
    <w:rsid w:val="00282047"/>
    <w:rsid w:val="00282147"/>
    <w:rsid w:val="00282177"/>
    <w:rsid w:val="002823AF"/>
    <w:rsid w:val="002823EE"/>
    <w:rsid w:val="002824D7"/>
    <w:rsid w:val="00282743"/>
    <w:rsid w:val="0028274A"/>
    <w:rsid w:val="00282823"/>
    <w:rsid w:val="00283332"/>
    <w:rsid w:val="00283443"/>
    <w:rsid w:val="0028395D"/>
    <w:rsid w:val="002839B2"/>
    <w:rsid w:val="00283F01"/>
    <w:rsid w:val="00283F1D"/>
    <w:rsid w:val="00283F29"/>
    <w:rsid w:val="00283FB0"/>
    <w:rsid w:val="002840B0"/>
    <w:rsid w:val="00284556"/>
    <w:rsid w:val="00284559"/>
    <w:rsid w:val="0028491E"/>
    <w:rsid w:val="00284C66"/>
    <w:rsid w:val="00284CBD"/>
    <w:rsid w:val="00284E6A"/>
    <w:rsid w:val="00284F38"/>
    <w:rsid w:val="002854A1"/>
    <w:rsid w:val="002855ED"/>
    <w:rsid w:val="002856F5"/>
    <w:rsid w:val="00285799"/>
    <w:rsid w:val="00285CFF"/>
    <w:rsid w:val="00285E89"/>
    <w:rsid w:val="0028606C"/>
    <w:rsid w:val="00286156"/>
    <w:rsid w:val="002861B2"/>
    <w:rsid w:val="002861CA"/>
    <w:rsid w:val="00286285"/>
    <w:rsid w:val="0028675B"/>
    <w:rsid w:val="002867F5"/>
    <w:rsid w:val="00286AF7"/>
    <w:rsid w:val="00286F0C"/>
    <w:rsid w:val="00286F67"/>
    <w:rsid w:val="00286FB4"/>
    <w:rsid w:val="0028705D"/>
    <w:rsid w:val="0028708F"/>
    <w:rsid w:val="002872C3"/>
    <w:rsid w:val="002872E3"/>
    <w:rsid w:val="002877C3"/>
    <w:rsid w:val="002879B6"/>
    <w:rsid w:val="00287A4C"/>
    <w:rsid w:val="00287E07"/>
    <w:rsid w:val="00287EC1"/>
    <w:rsid w:val="00287F39"/>
    <w:rsid w:val="0029019F"/>
    <w:rsid w:val="00290320"/>
    <w:rsid w:val="002903A8"/>
    <w:rsid w:val="00290752"/>
    <w:rsid w:val="00290753"/>
    <w:rsid w:val="00290B4B"/>
    <w:rsid w:val="00290C1F"/>
    <w:rsid w:val="00290ED9"/>
    <w:rsid w:val="00291246"/>
    <w:rsid w:val="002916A4"/>
    <w:rsid w:val="002916D5"/>
    <w:rsid w:val="002918ED"/>
    <w:rsid w:val="00291BDD"/>
    <w:rsid w:val="00291DA6"/>
    <w:rsid w:val="00291E45"/>
    <w:rsid w:val="00291FA2"/>
    <w:rsid w:val="002922A4"/>
    <w:rsid w:val="00292820"/>
    <w:rsid w:val="00292B92"/>
    <w:rsid w:val="00292BD6"/>
    <w:rsid w:val="00292C90"/>
    <w:rsid w:val="00292DD0"/>
    <w:rsid w:val="00293253"/>
    <w:rsid w:val="002933D3"/>
    <w:rsid w:val="00293579"/>
    <w:rsid w:val="002935F5"/>
    <w:rsid w:val="00293999"/>
    <w:rsid w:val="00293A09"/>
    <w:rsid w:val="00293A0D"/>
    <w:rsid w:val="00293DB3"/>
    <w:rsid w:val="00293E9F"/>
    <w:rsid w:val="00294664"/>
    <w:rsid w:val="00294773"/>
    <w:rsid w:val="002948F3"/>
    <w:rsid w:val="00294D43"/>
    <w:rsid w:val="00294FFD"/>
    <w:rsid w:val="002950BB"/>
    <w:rsid w:val="002952A0"/>
    <w:rsid w:val="002952C5"/>
    <w:rsid w:val="0029578A"/>
    <w:rsid w:val="002959E7"/>
    <w:rsid w:val="00295B1E"/>
    <w:rsid w:val="00295B6B"/>
    <w:rsid w:val="00296017"/>
    <w:rsid w:val="00296484"/>
    <w:rsid w:val="002965BB"/>
    <w:rsid w:val="00296681"/>
    <w:rsid w:val="00296798"/>
    <w:rsid w:val="00296912"/>
    <w:rsid w:val="00296A6F"/>
    <w:rsid w:val="00296A73"/>
    <w:rsid w:val="00296ADA"/>
    <w:rsid w:val="00297154"/>
    <w:rsid w:val="0029744F"/>
    <w:rsid w:val="00297876"/>
    <w:rsid w:val="00297886"/>
    <w:rsid w:val="00297A5A"/>
    <w:rsid w:val="00297AA1"/>
    <w:rsid w:val="00297CCC"/>
    <w:rsid w:val="00297EF7"/>
    <w:rsid w:val="002A00A6"/>
    <w:rsid w:val="002A01A6"/>
    <w:rsid w:val="002A01E5"/>
    <w:rsid w:val="002A01F6"/>
    <w:rsid w:val="002A0465"/>
    <w:rsid w:val="002A05D5"/>
    <w:rsid w:val="002A09EB"/>
    <w:rsid w:val="002A0A39"/>
    <w:rsid w:val="002A0A98"/>
    <w:rsid w:val="002A0AB5"/>
    <w:rsid w:val="002A113D"/>
    <w:rsid w:val="002A11FE"/>
    <w:rsid w:val="002A1E5D"/>
    <w:rsid w:val="002A1F2D"/>
    <w:rsid w:val="002A21BD"/>
    <w:rsid w:val="002A228B"/>
    <w:rsid w:val="002A2643"/>
    <w:rsid w:val="002A28F9"/>
    <w:rsid w:val="002A2C0B"/>
    <w:rsid w:val="002A3250"/>
    <w:rsid w:val="002A37EF"/>
    <w:rsid w:val="002A3A7F"/>
    <w:rsid w:val="002A3B96"/>
    <w:rsid w:val="002A3F29"/>
    <w:rsid w:val="002A44A3"/>
    <w:rsid w:val="002A4DB6"/>
    <w:rsid w:val="002A4E06"/>
    <w:rsid w:val="002A4F43"/>
    <w:rsid w:val="002A516A"/>
    <w:rsid w:val="002A5217"/>
    <w:rsid w:val="002A53B0"/>
    <w:rsid w:val="002A5543"/>
    <w:rsid w:val="002A5728"/>
    <w:rsid w:val="002A59AE"/>
    <w:rsid w:val="002A59E4"/>
    <w:rsid w:val="002A5B40"/>
    <w:rsid w:val="002A5D89"/>
    <w:rsid w:val="002A643D"/>
    <w:rsid w:val="002A690D"/>
    <w:rsid w:val="002A7343"/>
    <w:rsid w:val="002A7566"/>
    <w:rsid w:val="002A7690"/>
    <w:rsid w:val="002A779D"/>
    <w:rsid w:val="002A7AA1"/>
    <w:rsid w:val="002A7E54"/>
    <w:rsid w:val="002A7F2E"/>
    <w:rsid w:val="002B00D9"/>
    <w:rsid w:val="002B05F8"/>
    <w:rsid w:val="002B0A13"/>
    <w:rsid w:val="002B0A42"/>
    <w:rsid w:val="002B0F35"/>
    <w:rsid w:val="002B0FE0"/>
    <w:rsid w:val="002B1055"/>
    <w:rsid w:val="002B1222"/>
    <w:rsid w:val="002B1399"/>
    <w:rsid w:val="002B1E4E"/>
    <w:rsid w:val="002B1ED3"/>
    <w:rsid w:val="002B2035"/>
    <w:rsid w:val="002B2172"/>
    <w:rsid w:val="002B22C5"/>
    <w:rsid w:val="002B2780"/>
    <w:rsid w:val="002B287A"/>
    <w:rsid w:val="002B28F9"/>
    <w:rsid w:val="002B2D76"/>
    <w:rsid w:val="002B314C"/>
    <w:rsid w:val="002B3170"/>
    <w:rsid w:val="002B341A"/>
    <w:rsid w:val="002B39F7"/>
    <w:rsid w:val="002B3B5A"/>
    <w:rsid w:val="002B3E9E"/>
    <w:rsid w:val="002B3F5B"/>
    <w:rsid w:val="002B41E3"/>
    <w:rsid w:val="002B4660"/>
    <w:rsid w:val="002B4C4B"/>
    <w:rsid w:val="002B4C53"/>
    <w:rsid w:val="002B4CF1"/>
    <w:rsid w:val="002B5303"/>
    <w:rsid w:val="002B55C0"/>
    <w:rsid w:val="002B5941"/>
    <w:rsid w:val="002B595E"/>
    <w:rsid w:val="002B5A4F"/>
    <w:rsid w:val="002B5D43"/>
    <w:rsid w:val="002B5E56"/>
    <w:rsid w:val="002B5F7E"/>
    <w:rsid w:val="002B5FBD"/>
    <w:rsid w:val="002B6018"/>
    <w:rsid w:val="002B60E5"/>
    <w:rsid w:val="002B60E7"/>
    <w:rsid w:val="002B6308"/>
    <w:rsid w:val="002B6405"/>
    <w:rsid w:val="002B6702"/>
    <w:rsid w:val="002B6777"/>
    <w:rsid w:val="002B6A4F"/>
    <w:rsid w:val="002B6A6F"/>
    <w:rsid w:val="002B6EBB"/>
    <w:rsid w:val="002B7016"/>
    <w:rsid w:val="002B71BF"/>
    <w:rsid w:val="002B72E4"/>
    <w:rsid w:val="002B74D6"/>
    <w:rsid w:val="002B77B5"/>
    <w:rsid w:val="002B7927"/>
    <w:rsid w:val="002B7934"/>
    <w:rsid w:val="002B7A1A"/>
    <w:rsid w:val="002C01E3"/>
    <w:rsid w:val="002C041A"/>
    <w:rsid w:val="002C07A1"/>
    <w:rsid w:val="002C08C0"/>
    <w:rsid w:val="002C0DC3"/>
    <w:rsid w:val="002C0FBD"/>
    <w:rsid w:val="002C10FE"/>
    <w:rsid w:val="002C1268"/>
    <w:rsid w:val="002C146C"/>
    <w:rsid w:val="002C1683"/>
    <w:rsid w:val="002C1853"/>
    <w:rsid w:val="002C1D29"/>
    <w:rsid w:val="002C2398"/>
    <w:rsid w:val="002C2723"/>
    <w:rsid w:val="002C2A64"/>
    <w:rsid w:val="002C2AE2"/>
    <w:rsid w:val="002C2B0A"/>
    <w:rsid w:val="002C2BFE"/>
    <w:rsid w:val="002C2D04"/>
    <w:rsid w:val="002C305C"/>
    <w:rsid w:val="002C36E4"/>
    <w:rsid w:val="002C3802"/>
    <w:rsid w:val="002C3A67"/>
    <w:rsid w:val="002C3FC9"/>
    <w:rsid w:val="002C4087"/>
    <w:rsid w:val="002C4207"/>
    <w:rsid w:val="002C4649"/>
    <w:rsid w:val="002C4720"/>
    <w:rsid w:val="002C4E9B"/>
    <w:rsid w:val="002C4EBF"/>
    <w:rsid w:val="002C5092"/>
    <w:rsid w:val="002C5137"/>
    <w:rsid w:val="002C518F"/>
    <w:rsid w:val="002C5459"/>
    <w:rsid w:val="002C5490"/>
    <w:rsid w:val="002C56D5"/>
    <w:rsid w:val="002C5854"/>
    <w:rsid w:val="002C5942"/>
    <w:rsid w:val="002C5DFD"/>
    <w:rsid w:val="002C5EAD"/>
    <w:rsid w:val="002C5F05"/>
    <w:rsid w:val="002C5F63"/>
    <w:rsid w:val="002C61B8"/>
    <w:rsid w:val="002C627B"/>
    <w:rsid w:val="002C6640"/>
    <w:rsid w:val="002C66C4"/>
    <w:rsid w:val="002C69CA"/>
    <w:rsid w:val="002C6BF6"/>
    <w:rsid w:val="002C6C27"/>
    <w:rsid w:val="002C6C79"/>
    <w:rsid w:val="002C6CAF"/>
    <w:rsid w:val="002C6CC8"/>
    <w:rsid w:val="002C6EE3"/>
    <w:rsid w:val="002C7588"/>
    <w:rsid w:val="002C75EE"/>
    <w:rsid w:val="002C796F"/>
    <w:rsid w:val="002C7B7C"/>
    <w:rsid w:val="002D077A"/>
    <w:rsid w:val="002D0B3E"/>
    <w:rsid w:val="002D0E2C"/>
    <w:rsid w:val="002D0E67"/>
    <w:rsid w:val="002D1033"/>
    <w:rsid w:val="002D1176"/>
    <w:rsid w:val="002D1234"/>
    <w:rsid w:val="002D17C6"/>
    <w:rsid w:val="002D1952"/>
    <w:rsid w:val="002D19DC"/>
    <w:rsid w:val="002D1AE1"/>
    <w:rsid w:val="002D1CD7"/>
    <w:rsid w:val="002D1D18"/>
    <w:rsid w:val="002D1DE8"/>
    <w:rsid w:val="002D1E73"/>
    <w:rsid w:val="002D2228"/>
    <w:rsid w:val="002D24A1"/>
    <w:rsid w:val="002D2F04"/>
    <w:rsid w:val="002D30A6"/>
    <w:rsid w:val="002D30D7"/>
    <w:rsid w:val="002D3480"/>
    <w:rsid w:val="002D3AC8"/>
    <w:rsid w:val="002D3F36"/>
    <w:rsid w:val="002D4079"/>
    <w:rsid w:val="002D478A"/>
    <w:rsid w:val="002D4933"/>
    <w:rsid w:val="002D4957"/>
    <w:rsid w:val="002D4AB4"/>
    <w:rsid w:val="002D4AD5"/>
    <w:rsid w:val="002D4B28"/>
    <w:rsid w:val="002D4B2F"/>
    <w:rsid w:val="002D4D68"/>
    <w:rsid w:val="002D4E0C"/>
    <w:rsid w:val="002D50E8"/>
    <w:rsid w:val="002D5543"/>
    <w:rsid w:val="002D5615"/>
    <w:rsid w:val="002D5911"/>
    <w:rsid w:val="002D5BA5"/>
    <w:rsid w:val="002D5BB0"/>
    <w:rsid w:val="002D5CCA"/>
    <w:rsid w:val="002D5F59"/>
    <w:rsid w:val="002D6363"/>
    <w:rsid w:val="002D64C2"/>
    <w:rsid w:val="002D64E3"/>
    <w:rsid w:val="002D6636"/>
    <w:rsid w:val="002D6951"/>
    <w:rsid w:val="002D6BDB"/>
    <w:rsid w:val="002D6C89"/>
    <w:rsid w:val="002D6F32"/>
    <w:rsid w:val="002D713D"/>
    <w:rsid w:val="002D721B"/>
    <w:rsid w:val="002D7719"/>
    <w:rsid w:val="002E0021"/>
    <w:rsid w:val="002E0137"/>
    <w:rsid w:val="002E01C1"/>
    <w:rsid w:val="002E01EA"/>
    <w:rsid w:val="002E09B6"/>
    <w:rsid w:val="002E0CC1"/>
    <w:rsid w:val="002E0E32"/>
    <w:rsid w:val="002E13B3"/>
    <w:rsid w:val="002E1737"/>
    <w:rsid w:val="002E1926"/>
    <w:rsid w:val="002E25C7"/>
    <w:rsid w:val="002E2980"/>
    <w:rsid w:val="002E2AF0"/>
    <w:rsid w:val="002E2CC5"/>
    <w:rsid w:val="002E2ED1"/>
    <w:rsid w:val="002E30B4"/>
    <w:rsid w:val="002E359C"/>
    <w:rsid w:val="002E3D83"/>
    <w:rsid w:val="002E3F0E"/>
    <w:rsid w:val="002E413B"/>
    <w:rsid w:val="002E4321"/>
    <w:rsid w:val="002E43D5"/>
    <w:rsid w:val="002E45B5"/>
    <w:rsid w:val="002E4B29"/>
    <w:rsid w:val="002E508E"/>
    <w:rsid w:val="002E51DB"/>
    <w:rsid w:val="002E54A3"/>
    <w:rsid w:val="002E55D1"/>
    <w:rsid w:val="002E5914"/>
    <w:rsid w:val="002E5F02"/>
    <w:rsid w:val="002E5FDC"/>
    <w:rsid w:val="002E6090"/>
    <w:rsid w:val="002E62FF"/>
    <w:rsid w:val="002E65DA"/>
    <w:rsid w:val="002E679F"/>
    <w:rsid w:val="002E6851"/>
    <w:rsid w:val="002E6D74"/>
    <w:rsid w:val="002E6EAC"/>
    <w:rsid w:val="002E6F90"/>
    <w:rsid w:val="002E70E4"/>
    <w:rsid w:val="002E7114"/>
    <w:rsid w:val="002E720B"/>
    <w:rsid w:val="002E7868"/>
    <w:rsid w:val="002E79F7"/>
    <w:rsid w:val="002E7ADD"/>
    <w:rsid w:val="002E7F51"/>
    <w:rsid w:val="002E7F65"/>
    <w:rsid w:val="002F00C0"/>
    <w:rsid w:val="002F0120"/>
    <w:rsid w:val="002F0A5C"/>
    <w:rsid w:val="002F0C96"/>
    <w:rsid w:val="002F0FBA"/>
    <w:rsid w:val="002F1092"/>
    <w:rsid w:val="002F10D4"/>
    <w:rsid w:val="002F1122"/>
    <w:rsid w:val="002F13C4"/>
    <w:rsid w:val="002F16A0"/>
    <w:rsid w:val="002F190A"/>
    <w:rsid w:val="002F1F87"/>
    <w:rsid w:val="002F21E1"/>
    <w:rsid w:val="002F2314"/>
    <w:rsid w:val="002F275B"/>
    <w:rsid w:val="002F295D"/>
    <w:rsid w:val="002F2AEF"/>
    <w:rsid w:val="002F3075"/>
    <w:rsid w:val="002F3138"/>
    <w:rsid w:val="002F326C"/>
    <w:rsid w:val="002F3717"/>
    <w:rsid w:val="002F3782"/>
    <w:rsid w:val="002F415C"/>
    <w:rsid w:val="002F4284"/>
    <w:rsid w:val="002F44CF"/>
    <w:rsid w:val="002F4586"/>
    <w:rsid w:val="002F4B01"/>
    <w:rsid w:val="002F5073"/>
    <w:rsid w:val="002F5665"/>
    <w:rsid w:val="002F5BC0"/>
    <w:rsid w:val="002F5E12"/>
    <w:rsid w:val="002F5F5A"/>
    <w:rsid w:val="002F6418"/>
    <w:rsid w:val="002F6580"/>
    <w:rsid w:val="002F668C"/>
    <w:rsid w:val="002F6969"/>
    <w:rsid w:val="002F7331"/>
    <w:rsid w:val="002F7393"/>
    <w:rsid w:val="002F739A"/>
    <w:rsid w:val="002F7A86"/>
    <w:rsid w:val="002F7CB6"/>
    <w:rsid w:val="0030004C"/>
    <w:rsid w:val="00300136"/>
    <w:rsid w:val="00300185"/>
    <w:rsid w:val="003003D8"/>
    <w:rsid w:val="00300413"/>
    <w:rsid w:val="0030043D"/>
    <w:rsid w:val="00300514"/>
    <w:rsid w:val="00300669"/>
    <w:rsid w:val="003007BB"/>
    <w:rsid w:val="003007C3"/>
    <w:rsid w:val="003008AD"/>
    <w:rsid w:val="00300AD2"/>
    <w:rsid w:val="00300D17"/>
    <w:rsid w:val="00300F38"/>
    <w:rsid w:val="00300F4A"/>
    <w:rsid w:val="003010EB"/>
    <w:rsid w:val="00301217"/>
    <w:rsid w:val="00301558"/>
    <w:rsid w:val="003017BA"/>
    <w:rsid w:val="00301A54"/>
    <w:rsid w:val="00301C1B"/>
    <w:rsid w:val="00302021"/>
    <w:rsid w:val="003021AC"/>
    <w:rsid w:val="00302303"/>
    <w:rsid w:val="00302698"/>
    <w:rsid w:val="0030275F"/>
    <w:rsid w:val="003029B4"/>
    <w:rsid w:val="00302A8A"/>
    <w:rsid w:val="00302C08"/>
    <w:rsid w:val="00302F28"/>
    <w:rsid w:val="00303175"/>
    <w:rsid w:val="003031C1"/>
    <w:rsid w:val="0030326D"/>
    <w:rsid w:val="0030356C"/>
    <w:rsid w:val="00303692"/>
    <w:rsid w:val="003037D9"/>
    <w:rsid w:val="00303850"/>
    <w:rsid w:val="003038CE"/>
    <w:rsid w:val="00303B8F"/>
    <w:rsid w:val="00303C6C"/>
    <w:rsid w:val="00303E00"/>
    <w:rsid w:val="00303E17"/>
    <w:rsid w:val="00304336"/>
    <w:rsid w:val="00304743"/>
    <w:rsid w:val="003049D7"/>
    <w:rsid w:val="00304AF5"/>
    <w:rsid w:val="00304CE5"/>
    <w:rsid w:val="003050D7"/>
    <w:rsid w:val="00305198"/>
    <w:rsid w:val="0030539E"/>
    <w:rsid w:val="003057AD"/>
    <w:rsid w:val="00305E4A"/>
    <w:rsid w:val="00305F2B"/>
    <w:rsid w:val="003062AE"/>
    <w:rsid w:val="003065A1"/>
    <w:rsid w:val="003065B8"/>
    <w:rsid w:val="00306761"/>
    <w:rsid w:val="00306D36"/>
    <w:rsid w:val="0030743B"/>
    <w:rsid w:val="00307955"/>
    <w:rsid w:val="003079D6"/>
    <w:rsid w:val="00307E33"/>
    <w:rsid w:val="00307F38"/>
    <w:rsid w:val="00310088"/>
    <w:rsid w:val="003103A8"/>
    <w:rsid w:val="0031089E"/>
    <w:rsid w:val="00310A2D"/>
    <w:rsid w:val="00310C35"/>
    <w:rsid w:val="00310C50"/>
    <w:rsid w:val="00310F6E"/>
    <w:rsid w:val="0031115D"/>
    <w:rsid w:val="003115D0"/>
    <w:rsid w:val="00311840"/>
    <w:rsid w:val="00311A9B"/>
    <w:rsid w:val="00311AD8"/>
    <w:rsid w:val="0031227E"/>
    <w:rsid w:val="00312437"/>
    <w:rsid w:val="0031262F"/>
    <w:rsid w:val="003128B1"/>
    <w:rsid w:val="003128D2"/>
    <w:rsid w:val="0031331C"/>
    <w:rsid w:val="003133D0"/>
    <w:rsid w:val="00313B50"/>
    <w:rsid w:val="00313B8F"/>
    <w:rsid w:val="00313BE2"/>
    <w:rsid w:val="00313CE9"/>
    <w:rsid w:val="00313D30"/>
    <w:rsid w:val="00313E3E"/>
    <w:rsid w:val="00313E68"/>
    <w:rsid w:val="00313EF1"/>
    <w:rsid w:val="00313FDB"/>
    <w:rsid w:val="00314403"/>
    <w:rsid w:val="003146BC"/>
    <w:rsid w:val="00314769"/>
    <w:rsid w:val="00314994"/>
    <w:rsid w:val="00314A64"/>
    <w:rsid w:val="00314A70"/>
    <w:rsid w:val="00314B1E"/>
    <w:rsid w:val="00314E1C"/>
    <w:rsid w:val="00314F90"/>
    <w:rsid w:val="00315707"/>
    <w:rsid w:val="0031572F"/>
    <w:rsid w:val="00315774"/>
    <w:rsid w:val="00315910"/>
    <w:rsid w:val="00315B21"/>
    <w:rsid w:val="00315D3E"/>
    <w:rsid w:val="00315D80"/>
    <w:rsid w:val="00315FA3"/>
    <w:rsid w:val="0031649B"/>
    <w:rsid w:val="003165E4"/>
    <w:rsid w:val="003167BE"/>
    <w:rsid w:val="003168F0"/>
    <w:rsid w:val="00316BA4"/>
    <w:rsid w:val="00316C4F"/>
    <w:rsid w:val="00317328"/>
    <w:rsid w:val="00317663"/>
    <w:rsid w:val="00317686"/>
    <w:rsid w:val="00317711"/>
    <w:rsid w:val="00317DD6"/>
    <w:rsid w:val="00317DEF"/>
    <w:rsid w:val="00317DF5"/>
    <w:rsid w:val="0032039C"/>
    <w:rsid w:val="00320801"/>
    <w:rsid w:val="0032086F"/>
    <w:rsid w:val="00320D0F"/>
    <w:rsid w:val="00320ED2"/>
    <w:rsid w:val="0032153E"/>
    <w:rsid w:val="003217C4"/>
    <w:rsid w:val="0032182D"/>
    <w:rsid w:val="00321D29"/>
    <w:rsid w:val="003221F5"/>
    <w:rsid w:val="00322426"/>
    <w:rsid w:val="0032284B"/>
    <w:rsid w:val="00322AE6"/>
    <w:rsid w:val="00322BEB"/>
    <w:rsid w:val="00323265"/>
    <w:rsid w:val="003237FF"/>
    <w:rsid w:val="00323807"/>
    <w:rsid w:val="00323813"/>
    <w:rsid w:val="003238AD"/>
    <w:rsid w:val="00323A46"/>
    <w:rsid w:val="00323AB5"/>
    <w:rsid w:val="00323DB8"/>
    <w:rsid w:val="0032425B"/>
    <w:rsid w:val="003243DB"/>
    <w:rsid w:val="003245C2"/>
    <w:rsid w:val="003247B4"/>
    <w:rsid w:val="003247C9"/>
    <w:rsid w:val="00324936"/>
    <w:rsid w:val="003249BD"/>
    <w:rsid w:val="00324B69"/>
    <w:rsid w:val="00324C68"/>
    <w:rsid w:val="00324DB3"/>
    <w:rsid w:val="003250CC"/>
    <w:rsid w:val="003255BC"/>
    <w:rsid w:val="003259CF"/>
    <w:rsid w:val="00325A32"/>
    <w:rsid w:val="00325B0B"/>
    <w:rsid w:val="00325ECB"/>
    <w:rsid w:val="00325F6E"/>
    <w:rsid w:val="003261DF"/>
    <w:rsid w:val="0032621C"/>
    <w:rsid w:val="003262B5"/>
    <w:rsid w:val="00326456"/>
    <w:rsid w:val="00326574"/>
    <w:rsid w:val="0032715B"/>
    <w:rsid w:val="00327235"/>
    <w:rsid w:val="00327500"/>
    <w:rsid w:val="003275FD"/>
    <w:rsid w:val="0032764D"/>
    <w:rsid w:val="003276A5"/>
    <w:rsid w:val="00327821"/>
    <w:rsid w:val="00327948"/>
    <w:rsid w:val="003279F1"/>
    <w:rsid w:val="00330248"/>
    <w:rsid w:val="0033034E"/>
    <w:rsid w:val="00330918"/>
    <w:rsid w:val="00330C79"/>
    <w:rsid w:val="00330DD2"/>
    <w:rsid w:val="00330DF6"/>
    <w:rsid w:val="00331289"/>
    <w:rsid w:val="003312E0"/>
    <w:rsid w:val="0033141E"/>
    <w:rsid w:val="00331445"/>
    <w:rsid w:val="003320DC"/>
    <w:rsid w:val="00332973"/>
    <w:rsid w:val="003329D0"/>
    <w:rsid w:val="00332AB3"/>
    <w:rsid w:val="00333781"/>
    <w:rsid w:val="00333E18"/>
    <w:rsid w:val="00333ECD"/>
    <w:rsid w:val="00333F06"/>
    <w:rsid w:val="003342F1"/>
    <w:rsid w:val="0033469C"/>
    <w:rsid w:val="00334811"/>
    <w:rsid w:val="003349DD"/>
    <w:rsid w:val="00334B2E"/>
    <w:rsid w:val="003353C9"/>
    <w:rsid w:val="00335A6C"/>
    <w:rsid w:val="00335C0D"/>
    <w:rsid w:val="003361E7"/>
    <w:rsid w:val="00336253"/>
    <w:rsid w:val="00336274"/>
    <w:rsid w:val="003364B1"/>
    <w:rsid w:val="003367F8"/>
    <w:rsid w:val="0033688C"/>
    <w:rsid w:val="0033691D"/>
    <w:rsid w:val="00336B59"/>
    <w:rsid w:val="00336C5F"/>
    <w:rsid w:val="00336C6D"/>
    <w:rsid w:val="003374E7"/>
    <w:rsid w:val="00337677"/>
    <w:rsid w:val="00337745"/>
    <w:rsid w:val="00337859"/>
    <w:rsid w:val="003378FB"/>
    <w:rsid w:val="00337C4C"/>
    <w:rsid w:val="00337CE7"/>
    <w:rsid w:val="00337D33"/>
    <w:rsid w:val="00337F85"/>
    <w:rsid w:val="0034011A"/>
    <w:rsid w:val="0034044A"/>
    <w:rsid w:val="00340628"/>
    <w:rsid w:val="0034066C"/>
    <w:rsid w:val="003408BA"/>
    <w:rsid w:val="00340B6C"/>
    <w:rsid w:val="00340D6B"/>
    <w:rsid w:val="00341046"/>
    <w:rsid w:val="00341283"/>
    <w:rsid w:val="003412B9"/>
    <w:rsid w:val="003414C5"/>
    <w:rsid w:val="003416B4"/>
    <w:rsid w:val="00341DFF"/>
    <w:rsid w:val="00342028"/>
    <w:rsid w:val="00342515"/>
    <w:rsid w:val="00342794"/>
    <w:rsid w:val="003428E0"/>
    <w:rsid w:val="00342BD6"/>
    <w:rsid w:val="00343023"/>
    <w:rsid w:val="003431B9"/>
    <w:rsid w:val="0034333A"/>
    <w:rsid w:val="0034341C"/>
    <w:rsid w:val="00343530"/>
    <w:rsid w:val="00343658"/>
    <w:rsid w:val="0034381E"/>
    <w:rsid w:val="00343B56"/>
    <w:rsid w:val="00343CBC"/>
    <w:rsid w:val="00343F39"/>
    <w:rsid w:val="00343F62"/>
    <w:rsid w:val="00343FE4"/>
    <w:rsid w:val="003440B0"/>
    <w:rsid w:val="00344EFE"/>
    <w:rsid w:val="00344F1D"/>
    <w:rsid w:val="003451B6"/>
    <w:rsid w:val="003458E5"/>
    <w:rsid w:val="00345AE5"/>
    <w:rsid w:val="00346014"/>
    <w:rsid w:val="0034629C"/>
    <w:rsid w:val="00346404"/>
    <w:rsid w:val="00346488"/>
    <w:rsid w:val="00346505"/>
    <w:rsid w:val="003465DB"/>
    <w:rsid w:val="003469AA"/>
    <w:rsid w:val="00346A15"/>
    <w:rsid w:val="00346C63"/>
    <w:rsid w:val="00346C81"/>
    <w:rsid w:val="00346D09"/>
    <w:rsid w:val="00346DB8"/>
    <w:rsid w:val="00346F78"/>
    <w:rsid w:val="00346F86"/>
    <w:rsid w:val="00347088"/>
    <w:rsid w:val="0034781B"/>
    <w:rsid w:val="00347F62"/>
    <w:rsid w:val="003502C8"/>
    <w:rsid w:val="00350319"/>
    <w:rsid w:val="00350605"/>
    <w:rsid w:val="003506EE"/>
    <w:rsid w:val="003507E9"/>
    <w:rsid w:val="00350839"/>
    <w:rsid w:val="00350CEC"/>
    <w:rsid w:val="00350FA7"/>
    <w:rsid w:val="0035152D"/>
    <w:rsid w:val="00351D4C"/>
    <w:rsid w:val="00351D8D"/>
    <w:rsid w:val="003520F2"/>
    <w:rsid w:val="00352369"/>
    <w:rsid w:val="003534BF"/>
    <w:rsid w:val="00353503"/>
    <w:rsid w:val="003536A8"/>
    <w:rsid w:val="0035386C"/>
    <w:rsid w:val="00353E33"/>
    <w:rsid w:val="00353FE0"/>
    <w:rsid w:val="0035421A"/>
    <w:rsid w:val="00354356"/>
    <w:rsid w:val="00354FC5"/>
    <w:rsid w:val="003550A8"/>
    <w:rsid w:val="0035550F"/>
    <w:rsid w:val="003555E0"/>
    <w:rsid w:val="003556CD"/>
    <w:rsid w:val="00355AF3"/>
    <w:rsid w:val="00355B5D"/>
    <w:rsid w:val="00355BE5"/>
    <w:rsid w:val="00355EA3"/>
    <w:rsid w:val="003561F5"/>
    <w:rsid w:val="003568BA"/>
    <w:rsid w:val="00356A32"/>
    <w:rsid w:val="00356B66"/>
    <w:rsid w:val="003573FF"/>
    <w:rsid w:val="00357BB1"/>
    <w:rsid w:val="00357C37"/>
    <w:rsid w:val="00357C60"/>
    <w:rsid w:val="00357DE1"/>
    <w:rsid w:val="00357FBD"/>
    <w:rsid w:val="00360410"/>
    <w:rsid w:val="00360463"/>
    <w:rsid w:val="00360483"/>
    <w:rsid w:val="003609BD"/>
    <w:rsid w:val="00360B2E"/>
    <w:rsid w:val="00360D5D"/>
    <w:rsid w:val="00361289"/>
    <w:rsid w:val="00361519"/>
    <w:rsid w:val="0036151A"/>
    <w:rsid w:val="0036194C"/>
    <w:rsid w:val="00361C33"/>
    <w:rsid w:val="0036224C"/>
    <w:rsid w:val="003624EE"/>
    <w:rsid w:val="003625B5"/>
    <w:rsid w:val="00362893"/>
    <w:rsid w:val="00362AC2"/>
    <w:rsid w:val="00362B5A"/>
    <w:rsid w:val="00362ECF"/>
    <w:rsid w:val="00362FA1"/>
    <w:rsid w:val="00363200"/>
    <w:rsid w:val="0036329E"/>
    <w:rsid w:val="003632E6"/>
    <w:rsid w:val="00363493"/>
    <w:rsid w:val="003638A4"/>
    <w:rsid w:val="00363E76"/>
    <w:rsid w:val="00364126"/>
    <w:rsid w:val="00364277"/>
    <w:rsid w:val="003646C9"/>
    <w:rsid w:val="00364885"/>
    <w:rsid w:val="0036498D"/>
    <w:rsid w:val="0036499F"/>
    <w:rsid w:val="00364B78"/>
    <w:rsid w:val="00364DD5"/>
    <w:rsid w:val="00364DEA"/>
    <w:rsid w:val="00364DF1"/>
    <w:rsid w:val="0036525D"/>
    <w:rsid w:val="0036578E"/>
    <w:rsid w:val="003659F3"/>
    <w:rsid w:val="00365ADB"/>
    <w:rsid w:val="00365B20"/>
    <w:rsid w:val="00365C4D"/>
    <w:rsid w:val="00365E0D"/>
    <w:rsid w:val="003662EF"/>
    <w:rsid w:val="003663CB"/>
    <w:rsid w:val="003664C1"/>
    <w:rsid w:val="00366861"/>
    <w:rsid w:val="00366902"/>
    <w:rsid w:val="00366993"/>
    <w:rsid w:val="00366D18"/>
    <w:rsid w:val="00366E5D"/>
    <w:rsid w:val="00366EB3"/>
    <w:rsid w:val="00366EF6"/>
    <w:rsid w:val="0036765B"/>
    <w:rsid w:val="00367E97"/>
    <w:rsid w:val="00367FAC"/>
    <w:rsid w:val="003700D5"/>
    <w:rsid w:val="0037012E"/>
    <w:rsid w:val="00370328"/>
    <w:rsid w:val="003703BF"/>
    <w:rsid w:val="003704BB"/>
    <w:rsid w:val="0037050C"/>
    <w:rsid w:val="00370578"/>
    <w:rsid w:val="00370673"/>
    <w:rsid w:val="00370688"/>
    <w:rsid w:val="00370762"/>
    <w:rsid w:val="00370992"/>
    <w:rsid w:val="00370A9B"/>
    <w:rsid w:val="00370B0E"/>
    <w:rsid w:val="00370BC6"/>
    <w:rsid w:val="00370CA8"/>
    <w:rsid w:val="00370F89"/>
    <w:rsid w:val="00371711"/>
    <w:rsid w:val="0037176B"/>
    <w:rsid w:val="00371843"/>
    <w:rsid w:val="00371AE2"/>
    <w:rsid w:val="00372143"/>
    <w:rsid w:val="003729E3"/>
    <w:rsid w:val="00372C88"/>
    <w:rsid w:val="00372D89"/>
    <w:rsid w:val="00372E63"/>
    <w:rsid w:val="003732A4"/>
    <w:rsid w:val="003732BE"/>
    <w:rsid w:val="00373355"/>
    <w:rsid w:val="00373365"/>
    <w:rsid w:val="003738BC"/>
    <w:rsid w:val="0037395B"/>
    <w:rsid w:val="003739BE"/>
    <w:rsid w:val="00373C03"/>
    <w:rsid w:val="00373C6A"/>
    <w:rsid w:val="00373CD2"/>
    <w:rsid w:val="00373D74"/>
    <w:rsid w:val="003740F2"/>
    <w:rsid w:val="003742E6"/>
    <w:rsid w:val="00374363"/>
    <w:rsid w:val="003743CF"/>
    <w:rsid w:val="0037483F"/>
    <w:rsid w:val="00374C95"/>
    <w:rsid w:val="00374D0F"/>
    <w:rsid w:val="00375170"/>
    <w:rsid w:val="00375765"/>
    <w:rsid w:val="0037585A"/>
    <w:rsid w:val="00375A46"/>
    <w:rsid w:val="00375B87"/>
    <w:rsid w:val="00375F48"/>
    <w:rsid w:val="0037629E"/>
    <w:rsid w:val="003762C6"/>
    <w:rsid w:val="003764F3"/>
    <w:rsid w:val="0037662B"/>
    <w:rsid w:val="00376AD1"/>
    <w:rsid w:val="00377049"/>
    <w:rsid w:val="003771F1"/>
    <w:rsid w:val="00377666"/>
    <w:rsid w:val="003778E8"/>
    <w:rsid w:val="00377B11"/>
    <w:rsid w:val="00377F8A"/>
    <w:rsid w:val="00380106"/>
    <w:rsid w:val="0038014B"/>
    <w:rsid w:val="0038040A"/>
    <w:rsid w:val="00380459"/>
    <w:rsid w:val="003804FD"/>
    <w:rsid w:val="003805E8"/>
    <w:rsid w:val="0038075C"/>
    <w:rsid w:val="003809B8"/>
    <w:rsid w:val="00381190"/>
    <w:rsid w:val="00381247"/>
    <w:rsid w:val="003812C8"/>
    <w:rsid w:val="00381375"/>
    <w:rsid w:val="003813D0"/>
    <w:rsid w:val="0038145F"/>
    <w:rsid w:val="00381480"/>
    <w:rsid w:val="00381530"/>
    <w:rsid w:val="003815D3"/>
    <w:rsid w:val="003816BC"/>
    <w:rsid w:val="0038188D"/>
    <w:rsid w:val="00381931"/>
    <w:rsid w:val="00381A33"/>
    <w:rsid w:val="00381C50"/>
    <w:rsid w:val="00381D09"/>
    <w:rsid w:val="00381E5F"/>
    <w:rsid w:val="00382336"/>
    <w:rsid w:val="0038235B"/>
    <w:rsid w:val="003826C1"/>
    <w:rsid w:val="0038289F"/>
    <w:rsid w:val="0038297E"/>
    <w:rsid w:val="003829D2"/>
    <w:rsid w:val="00382AD5"/>
    <w:rsid w:val="00382D12"/>
    <w:rsid w:val="00382D18"/>
    <w:rsid w:val="00382D5D"/>
    <w:rsid w:val="00382D76"/>
    <w:rsid w:val="0038327F"/>
    <w:rsid w:val="00383335"/>
    <w:rsid w:val="0038339C"/>
    <w:rsid w:val="003834D8"/>
    <w:rsid w:val="00383A4C"/>
    <w:rsid w:val="00383C71"/>
    <w:rsid w:val="00383D70"/>
    <w:rsid w:val="0038439E"/>
    <w:rsid w:val="00384416"/>
    <w:rsid w:val="00384659"/>
    <w:rsid w:val="00384A5B"/>
    <w:rsid w:val="00384E90"/>
    <w:rsid w:val="003850D8"/>
    <w:rsid w:val="003850EB"/>
    <w:rsid w:val="003853AA"/>
    <w:rsid w:val="00385532"/>
    <w:rsid w:val="003859D8"/>
    <w:rsid w:val="00385ACF"/>
    <w:rsid w:val="00385E19"/>
    <w:rsid w:val="00385E66"/>
    <w:rsid w:val="00385F9C"/>
    <w:rsid w:val="00385FD6"/>
    <w:rsid w:val="00386103"/>
    <w:rsid w:val="003862E0"/>
    <w:rsid w:val="0038671C"/>
    <w:rsid w:val="00386866"/>
    <w:rsid w:val="00386C09"/>
    <w:rsid w:val="00386CE8"/>
    <w:rsid w:val="00386D71"/>
    <w:rsid w:val="00386D95"/>
    <w:rsid w:val="00386DF2"/>
    <w:rsid w:val="00387062"/>
    <w:rsid w:val="003875CD"/>
    <w:rsid w:val="00387668"/>
    <w:rsid w:val="0038785E"/>
    <w:rsid w:val="003878FD"/>
    <w:rsid w:val="00387A41"/>
    <w:rsid w:val="00387E48"/>
    <w:rsid w:val="0039008E"/>
    <w:rsid w:val="0039009E"/>
    <w:rsid w:val="00390103"/>
    <w:rsid w:val="003906F4"/>
    <w:rsid w:val="00390991"/>
    <w:rsid w:val="00391037"/>
    <w:rsid w:val="003910D3"/>
    <w:rsid w:val="00391135"/>
    <w:rsid w:val="003911AC"/>
    <w:rsid w:val="003911C5"/>
    <w:rsid w:val="0039133C"/>
    <w:rsid w:val="003915E5"/>
    <w:rsid w:val="00391923"/>
    <w:rsid w:val="00391980"/>
    <w:rsid w:val="00391B0B"/>
    <w:rsid w:val="00391B96"/>
    <w:rsid w:val="0039207F"/>
    <w:rsid w:val="003921EA"/>
    <w:rsid w:val="00392453"/>
    <w:rsid w:val="0039255E"/>
    <w:rsid w:val="00392597"/>
    <w:rsid w:val="0039260F"/>
    <w:rsid w:val="00392AD9"/>
    <w:rsid w:val="00393341"/>
    <w:rsid w:val="0039346D"/>
    <w:rsid w:val="00393591"/>
    <w:rsid w:val="00393AE9"/>
    <w:rsid w:val="00393FA7"/>
    <w:rsid w:val="0039451E"/>
    <w:rsid w:val="003946D1"/>
    <w:rsid w:val="00394884"/>
    <w:rsid w:val="00394969"/>
    <w:rsid w:val="00395171"/>
    <w:rsid w:val="003951BD"/>
    <w:rsid w:val="003953DB"/>
    <w:rsid w:val="003957B9"/>
    <w:rsid w:val="003957CA"/>
    <w:rsid w:val="003957E3"/>
    <w:rsid w:val="00395829"/>
    <w:rsid w:val="00395A01"/>
    <w:rsid w:val="00395A35"/>
    <w:rsid w:val="00395A68"/>
    <w:rsid w:val="00395C1B"/>
    <w:rsid w:val="00395D19"/>
    <w:rsid w:val="00395D88"/>
    <w:rsid w:val="00395DD5"/>
    <w:rsid w:val="00396202"/>
    <w:rsid w:val="0039622F"/>
    <w:rsid w:val="003964C1"/>
    <w:rsid w:val="003966CE"/>
    <w:rsid w:val="0039678B"/>
    <w:rsid w:val="003968AE"/>
    <w:rsid w:val="00396B2E"/>
    <w:rsid w:val="0039701C"/>
    <w:rsid w:val="00397945"/>
    <w:rsid w:val="00397C71"/>
    <w:rsid w:val="00397DC0"/>
    <w:rsid w:val="003A03E2"/>
    <w:rsid w:val="003A046C"/>
    <w:rsid w:val="003A077B"/>
    <w:rsid w:val="003A0A16"/>
    <w:rsid w:val="003A0A1E"/>
    <w:rsid w:val="003A0D71"/>
    <w:rsid w:val="003A14DD"/>
    <w:rsid w:val="003A1752"/>
    <w:rsid w:val="003A1B27"/>
    <w:rsid w:val="003A1BBE"/>
    <w:rsid w:val="003A1DAC"/>
    <w:rsid w:val="003A1E91"/>
    <w:rsid w:val="003A1F88"/>
    <w:rsid w:val="003A2420"/>
    <w:rsid w:val="003A24CC"/>
    <w:rsid w:val="003A2506"/>
    <w:rsid w:val="003A29E9"/>
    <w:rsid w:val="003A2B6C"/>
    <w:rsid w:val="003A2C5D"/>
    <w:rsid w:val="003A346A"/>
    <w:rsid w:val="003A377E"/>
    <w:rsid w:val="003A3A68"/>
    <w:rsid w:val="003A3A7A"/>
    <w:rsid w:val="003A3E18"/>
    <w:rsid w:val="003A413D"/>
    <w:rsid w:val="003A4646"/>
    <w:rsid w:val="003A4658"/>
    <w:rsid w:val="003A5134"/>
    <w:rsid w:val="003A51C1"/>
    <w:rsid w:val="003A520C"/>
    <w:rsid w:val="003A5304"/>
    <w:rsid w:val="003A53EB"/>
    <w:rsid w:val="003A5696"/>
    <w:rsid w:val="003A5724"/>
    <w:rsid w:val="003A5B51"/>
    <w:rsid w:val="003A5DC9"/>
    <w:rsid w:val="003A60CA"/>
    <w:rsid w:val="003A622F"/>
    <w:rsid w:val="003A624C"/>
    <w:rsid w:val="003A632A"/>
    <w:rsid w:val="003A63AB"/>
    <w:rsid w:val="003A6510"/>
    <w:rsid w:val="003A6E4D"/>
    <w:rsid w:val="003A6F0E"/>
    <w:rsid w:val="003A6FA2"/>
    <w:rsid w:val="003A7004"/>
    <w:rsid w:val="003A7527"/>
    <w:rsid w:val="003A78B4"/>
    <w:rsid w:val="003A7972"/>
    <w:rsid w:val="003A7B3B"/>
    <w:rsid w:val="003A7C08"/>
    <w:rsid w:val="003B02BA"/>
    <w:rsid w:val="003B067C"/>
    <w:rsid w:val="003B08F9"/>
    <w:rsid w:val="003B0A53"/>
    <w:rsid w:val="003B1044"/>
    <w:rsid w:val="003B13A7"/>
    <w:rsid w:val="003B165A"/>
    <w:rsid w:val="003B1670"/>
    <w:rsid w:val="003B16E5"/>
    <w:rsid w:val="003B1810"/>
    <w:rsid w:val="003B1B95"/>
    <w:rsid w:val="003B1D29"/>
    <w:rsid w:val="003B201B"/>
    <w:rsid w:val="003B23A1"/>
    <w:rsid w:val="003B25C2"/>
    <w:rsid w:val="003B2772"/>
    <w:rsid w:val="003B2B8A"/>
    <w:rsid w:val="003B2C97"/>
    <w:rsid w:val="003B2EAD"/>
    <w:rsid w:val="003B3008"/>
    <w:rsid w:val="003B3233"/>
    <w:rsid w:val="003B3428"/>
    <w:rsid w:val="003B3493"/>
    <w:rsid w:val="003B35ED"/>
    <w:rsid w:val="003B38DE"/>
    <w:rsid w:val="003B3991"/>
    <w:rsid w:val="003B3A74"/>
    <w:rsid w:val="003B3C62"/>
    <w:rsid w:val="003B3D69"/>
    <w:rsid w:val="003B3E0A"/>
    <w:rsid w:val="003B40AD"/>
    <w:rsid w:val="003B4125"/>
    <w:rsid w:val="003B4183"/>
    <w:rsid w:val="003B42A6"/>
    <w:rsid w:val="003B44D7"/>
    <w:rsid w:val="003B49B0"/>
    <w:rsid w:val="003B49C7"/>
    <w:rsid w:val="003B4A2D"/>
    <w:rsid w:val="003B4B0B"/>
    <w:rsid w:val="003B4B99"/>
    <w:rsid w:val="003B4C49"/>
    <w:rsid w:val="003B4C5A"/>
    <w:rsid w:val="003B4DC2"/>
    <w:rsid w:val="003B4DE3"/>
    <w:rsid w:val="003B5645"/>
    <w:rsid w:val="003B59FE"/>
    <w:rsid w:val="003B5B84"/>
    <w:rsid w:val="003B5BFB"/>
    <w:rsid w:val="003B61C6"/>
    <w:rsid w:val="003B63AD"/>
    <w:rsid w:val="003B6401"/>
    <w:rsid w:val="003B64D3"/>
    <w:rsid w:val="003B6794"/>
    <w:rsid w:val="003B6836"/>
    <w:rsid w:val="003B68DB"/>
    <w:rsid w:val="003B6964"/>
    <w:rsid w:val="003B6995"/>
    <w:rsid w:val="003B69ED"/>
    <w:rsid w:val="003B6CD6"/>
    <w:rsid w:val="003B6D6E"/>
    <w:rsid w:val="003B6F71"/>
    <w:rsid w:val="003B7580"/>
    <w:rsid w:val="003B7685"/>
    <w:rsid w:val="003B776A"/>
    <w:rsid w:val="003B780A"/>
    <w:rsid w:val="003B79E7"/>
    <w:rsid w:val="003B7C1E"/>
    <w:rsid w:val="003B7C32"/>
    <w:rsid w:val="003B7C6D"/>
    <w:rsid w:val="003B7E2B"/>
    <w:rsid w:val="003C0D4F"/>
    <w:rsid w:val="003C0E9E"/>
    <w:rsid w:val="003C12A3"/>
    <w:rsid w:val="003C12D5"/>
    <w:rsid w:val="003C136A"/>
    <w:rsid w:val="003C1666"/>
    <w:rsid w:val="003C1ABE"/>
    <w:rsid w:val="003C1DEC"/>
    <w:rsid w:val="003C201A"/>
    <w:rsid w:val="003C2386"/>
    <w:rsid w:val="003C271F"/>
    <w:rsid w:val="003C2D4C"/>
    <w:rsid w:val="003C309E"/>
    <w:rsid w:val="003C31C9"/>
    <w:rsid w:val="003C3209"/>
    <w:rsid w:val="003C33E9"/>
    <w:rsid w:val="003C3491"/>
    <w:rsid w:val="003C367E"/>
    <w:rsid w:val="003C36B0"/>
    <w:rsid w:val="003C380D"/>
    <w:rsid w:val="003C38C0"/>
    <w:rsid w:val="003C39CB"/>
    <w:rsid w:val="003C3B09"/>
    <w:rsid w:val="003C3B17"/>
    <w:rsid w:val="003C3EC3"/>
    <w:rsid w:val="003C4022"/>
    <w:rsid w:val="003C426F"/>
    <w:rsid w:val="003C42F0"/>
    <w:rsid w:val="003C4710"/>
    <w:rsid w:val="003C4850"/>
    <w:rsid w:val="003C4B0B"/>
    <w:rsid w:val="003C4B64"/>
    <w:rsid w:val="003C4CE8"/>
    <w:rsid w:val="003C4DD8"/>
    <w:rsid w:val="003C504A"/>
    <w:rsid w:val="003C50D6"/>
    <w:rsid w:val="003C5502"/>
    <w:rsid w:val="003C56C9"/>
    <w:rsid w:val="003C573E"/>
    <w:rsid w:val="003C58D3"/>
    <w:rsid w:val="003C5C05"/>
    <w:rsid w:val="003C5C9F"/>
    <w:rsid w:val="003C5EA5"/>
    <w:rsid w:val="003C5FA7"/>
    <w:rsid w:val="003C6195"/>
    <w:rsid w:val="003C64A4"/>
    <w:rsid w:val="003C6616"/>
    <w:rsid w:val="003C6785"/>
    <w:rsid w:val="003C690B"/>
    <w:rsid w:val="003C6990"/>
    <w:rsid w:val="003C6B2E"/>
    <w:rsid w:val="003C7294"/>
    <w:rsid w:val="003C7366"/>
    <w:rsid w:val="003C7590"/>
    <w:rsid w:val="003C760E"/>
    <w:rsid w:val="003C76C7"/>
    <w:rsid w:val="003C7737"/>
    <w:rsid w:val="003C773B"/>
    <w:rsid w:val="003C7A5B"/>
    <w:rsid w:val="003C7B5E"/>
    <w:rsid w:val="003C7C2D"/>
    <w:rsid w:val="003C7D2C"/>
    <w:rsid w:val="003C7FBB"/>
    <w:rsid w:val="003D0150"/>
    <w:rsid w:val="003D0577"/>
    <w:rsid w:val="003D06AD"/>
    <w:rsid w:val="003D08C9"/>
    <w:rsid w:val="003D0A4F"/>
    <w:rsid w:val="003D0B38"/>
    <w:rsid w:val="003D0B9B"/>
    <w:rsid w:val="003D0C65"/>
    <w:rsid w:val="003D0E81"/>
    <w:rsid w:val="003D0FCB"/>
    <w:rsid w:val="003D105E"/>
    <w:rsid w:val="003D1632"/>
    <w:rsid w:val="003D1729"/>
    <w:rsid w:val="003D1C34"/>
    <w:rsid w:val="003D1CCF"/>
    <w:rsid w:val="003D2154"/>
    <w:rsid w:val="003D269D"/>
    <w:rsid w:val="003D26C4"/>
    <w:rsid w:val="003D27E3"/>
    <w:rsid w:val="003D296C"/>
    <w:rsid w:val="003D2BA5"/>
    <w:rsid w:val="003D2CFC"/>
    <w:rsid w:val="003D2DD5"/>
    <w:rsid w:val="003D2E4C"/>
    <w:rsid w:val="003D315F"/>
    <w:rsid w:val="003D31DF"/>
    <w:rsid w:val="003D3210"/>
    <w:rsid w:val="003D322C"/>
    <w:rsid w:val="003D32F9"/>
    <w:rsid w:val="003D3331"/>
    <w:rsid w:val="003D348F"/>
    <w:rsid w:val="003D37DD"/>
    <w:rsid w:val="003D37F7"/>
    <w:rsid w:val="003D38D4"/>
    <w:rsid w:val="003D38E7"/>
    <w:rsid w:val="003D3915"/>
    <w:rsid w:val="003D3E59"/>
    <w:rsid w:val="003D3E95"/>
    <w:rsid w:val="003D4362"/>
    <w:rsid w:val="003D458A"/>
    <w:rsid w:val="003D45D8"/>
    <w:rsid w:val="003D462C"/>
    <w:rsid w:val="003D4837"/>
    <w:rsid w:val="003D493A"/>
    <w:rsid w:val="003D4A56"/>
    <w:rsid w:val="003D4FB8"/>
    <w:rsid w:val="003D5006"/>
    <w:rsid w:val="003D50BB"/>
    <w:rsid w:val="003D569B"/>
    <w:rsid w:val="003D5708"/>
    <w:rsid w:val="003D575F"/>
    <w:rsid w:val="003D5874"/>
    <w:rsid w:val="003D588B"/>
    <w:rsid w:val="003D58EA"/>
    <w:rsid w:val="003D5E8B"/>
    <w:rsid w:val="003D5EBC"/>
    <w:rsid w:val="003D639B"/>
    <w:rsid w:val="003D672C"/>
    <w:rsid w:val="003D6B26"/>
    <w:rsid w:val="003D6DAE"/>
    <w:rsid w:val="003D6DFD"/>
    <w:rsid w:val="003D7109"/>
    <w:rsid w:val="003D71D9"/>
    <w:rsid w:val="003D7371"/>
    <w:rsid w:val="003D752A"/>
    <w:rsid w:val="003D7718"/>
    <w:rsid w:val="003D77D3"/>
    <w:rsid w:val="003D7B70"/>
    <w:rsid w:val="003D7E01"/>
    <w:rsid w:val="003D7E1D"/>
    <w:rsid w:val="003E0217"/>
    <w:rsid w:val="003E0243"/>
    <w:rsid w:val="003E030C"/>
    <w:rsid w:val="003E0562"/>
    <w:rsid w:val="003E0B18"/>
    <w:rsid w:val="003E0BD7"/>
    <w:rsid w:val="003E0FE8"/>
    <w:rsid w:val="003E11C8"/>
    <w:rsid w:val="003E11E8"/>
    <w:rsid w:val="003E12F7"/>
    <w:rsid w:val="003E1780"/>
    <w:rsid w:val="003E17D4"/>
    <w:rsid w:val="003E1CA7"/>
    <w:rsid w:val="003E1E4B"/>
    <w:rsid w:val="003E26B0"/>
    <w:rsid w:val="003E2777"/>
    <w:rsid w:val="003E2936"/>
    <w:rsid w:val="003E2A7F"/>
    <w:rsid w:val="003E2CA8"/>
    <w:rsid w:val="003E2D93"/>
    <w:rsid w:val="003E2EFA"/>
    <w:rsid w:val="003E3441"/>
    <w:rsid w:val="003E388C"/>
    <w:rsid w:val="003E3B79"/>
    <w:rsid w:val="003E3D94"/>
    <w:rsid w:val="003E3DA4"/>
    <w:rsid w:val="003E3F88"/>
    <w:rsid w:val="003E42E4"/>
    <w:rsid w:val="003E439B"/>
    <w:rsid w:val="003E44CE"/>
    <w:rsid w:val="003E458B"/>
    <w:rsid w:val="003E45A1"/>
    <w:rsid w:val="003E4605"/>
    <w:rsid w:val="003E4B17"/>
    <w:rsid w:val="003E4D7A"/>
    <w:rsid w:val="003E4FB4"/>
    <w:rsid w:val="003E519E"/>
    <w:rsid w:val="003E545A"/>
    <w:rsid w:val="003E55A8"/>
    <w:rsid w:val="003E5923"/>
    <w:rsid w:val="003E5D99"/>
    <w:rsid w:val="003E62D2"/>
    <w:rsid w:val="003E640A"/>
    <w:rsid w:val="003E64A7"/>
    <w:rsid w:val="003E675F"/>
    <w:rsid w:val="003E6CF8"/>
    <w:rsid w:val="003E7017"/>
    <w:rsid w:val="003E72EC"/>
    <w:rsid w:val="003E7677"/>
    <w:rsid w:val="003E773E"/>
    <w:rsid w:val="003E7895"/>
    <w:rsid w:val="003E7B68"/>
    <w:rsid w:val="003F000F"/>
    <w:rsid w:val="003F0014"/>
    <w:rsid w:val="003F06EF"/>
    <w:rsid w:val="003F06F4"/>
    <w:rsid w:val="003F0814"/>
    <w:rsid w:val="003F09A2"/>
    <w:rsid w:val="003F09FA"/>
    <w:rsid w:val="003F0FB3"/>
    <w:rsid w:val="003F13A7"/>
    <w:rsid w:val="003F1AD1"/>
    <w:rsid w:val="003F1BEA"/>
    <w:rsid w:val="003F1FFD"/>
    <w:rsid w:val="003F2000"/>
    <w:rsid w:val="003F22CC"/>
    <w:rsid w:val="003F2456"/>
    <w:rsid w:val="003F2466"/>
    <w:rsid w:val="003F27B1"/>
    <w:rsid w:val="003F2C02"/>
    <w:rsid w:val="003F2C55"/>
    <w:rsid w:val="003F2C92"/>
    <w:rsid w:val="003F2DD3"/>
    <w:rsid w:val="003F30D3"/>
    <w:rsid w:val="003F33CF"/>
    <w:rsid w:val="003F3456"/>
    <w:rsid w:val="003F346B"/>
    <w:rsid w:val="003F34A0"/>
    <w:rsid w:val="003F3690"/>
    <w:rsid w:val="003F36FD"/>
    <w:rsid w:val="003F3A4B"/>
    <w:rsid w:val="003F4298"/>
    <w:rsid w:val="003F44F6"/>
    <w:rsid w:val="003F45A2"/>
    <w:rsid w:val="003F4A75"/>
    <w:rsid w:val="003F4AB9"/>
    <w:rsid w:val="003F4CD7"/>
    <w:rsid w:val="003F4D60"/>
    <w:rsid w:val="003F516D"/>
    <w:rsid w:val="003F558A"/>
    <w:rsid w:val="003F55A2"/>
    <w:rsid w:val="003F56AD"/>
    <w:rsid w:val="003F577F"/>
    <w:rsid w:val="003F58A6"/>
    <w:rsid w:val="003F5A0C"/>
    <w:rsid w:val="003F5A85"/>
    <w:rsid w:val="003F5C6F"/>
    <w:rsid w:val="003F5EDA"/>
    <w:rsid w:val="003F6187"/>
    <w:rsid w:val="003F6665"/>
    <w:rsid w:val="003F68C2"/>
    <w:rsid w:val="003F69E9"/>
    <w:rsid w:val="003F6E90"/>
    <w:rsid w:val="003F6FC1"/>
    <w:rsid w:val="003F712E"/>
    <w:rsid w:val="003F7447"/>
    <w:rsid w:val="003F765F"/>
    <w:rsid w:val="00400458"/>
    <w:rsid w:val="004005C3"/>
    <w:rsid w:val="004017D0"/>
    <w:rsid w:val="00401919"/>
    <w:rsid w:val="00401B04"/>
    <w:rsid w:val="00401BD1"/>
    <w:rsid w:val="00401CC5"/>
    <w:rsid w:val="00401D3C"/>
    <w:rsid w:val="004022B2"/>
    <w:rsid w:val="0040236B"/>
    <w:rsid w:val="004024C0"/>
    <w:rsid w:val="004027FE"/>
    <w:rsid w:val="00402F21"/>
    <w:rsid w:val="00403131"/>
    <w:rsid w:val="004032DD"/>
    <w:rsid w:val="00403418"/>
    <w:rsid w:val="0040365C"/>
    <w:rsid w:val="004037FD"/>
    <w:rsid w:val="00403878"/>
    <w:rsid w:val="00403A94"/>
    <w:rsid w:val="00404042"/>
    <w:rsid w:val="004042BB"/>
    <w:rsid w:val="0040433A"/>
    <w:rsid w:val="004047BA"/>
    <w:rsid w:val="00404BE8"/>
    <w:rsid w:val="00404D56"/>
    <w:rsid w:val="00404E6C"/>
    <w:rsid w:val="00405361"/>
    <w:rsid w:val="0040537C"/>
    <w:rsid w:val="00405459"/>
    <w:rsid w:val="004055C0"/>
    <w:rsid w:val="00405777"/>
    <w:rsid w:val="0040584B"/>
    <w:rsid w:val="00405A17"/>
    <w:rsid w:val="00405A2C"/>
    <w:rsid w:val="00405C2E"/>
    <w:rsid w:val="00406579"/>
    <w:rsid w:val="00406617"/>
    <w:rsid w:val="00406A79"/>
    <w:rsid w:val="00407263"/>
    <w:rsid w:val="004077FA"/>
    <w:rsid w:val="004078CE"/>
    <w:rsid w:val="00407918"/>
    <w:rsid w:val="00407AF8"/>
    <w:rsid w:val="00407B13"/>
    <w:rsid w:val="00407CCA"/>
    <w:rsid w:val="0041032B"/>
    <w:rsid w:val="004104E7"/>
    <w:rsid w:val="004106DC"/>
    <w:rsid w:val="00410B5C"/>
    <w:rsid w:val="00410B83"/>
    <w:rsid w:val="00410BE0"/>
    <w:rsid w:val="00410E3A"/>
    <w:rsid w:val="004110FC"/>
    <w:rsid w:val="004115A4"/>
    <w:rsid w:val="00411C19"/>
    <w:rsid w:val="00411C28"/>
    <w:rsid w:val="004121BA"/>
    <w:rsid w:val="004121D0"/>
    <w:rsid w:val="00412233"/>
    <w:rsid w:val="004126FB"/>
    <w:rsid w:val="00412A21"/>
    <w:rsid w:val="00412DE0"/>
    <w:rsid w:val="004132A4"/>
    <w:rsid w:val="004134CA"/>
    <w:rsid w:val="004135C4"/>
    <w:rsid w:val="00413827"/>
    <w:rsid w:val="00413C18"/>
    <w:rsid w:val="00413F7F"/>
    <w:rsid w:val="004141BC"/>
    <w:rsid w:val="004145C3"/>
    <w:rsid w:val="004145E4"/>
    <w:rsid w:val="004145FD"/>
    <w:rsid w:val="00414628"/>
    <w:rsid w:val="004146F1"/>
    <w:rsid w:val="00414AC9"/>
    <w:rsid w:val="00414CE0"/>
    <w:rsid w:val="00414D64"/>
    <w:rsid w:val="00414F89"/>
    <w:rsid w:val="0041524C"/>
    <w:rsid w:val="00415302"/>
    <w:rsid w:val="004153D7"/>
    <w:rsid w:val="00415533"/>
    <w:rsid w:val="00415659"/>
    <w:rsid w:val="00415A6C"/>
    <w:rsid w:val="00415A97"/>
    <w:rsid w:val="00415AD2"/>
    <w:rsid w:val="00415BCB"/>
    <w:rsid w:val="00415E21"/>
    <w:rsid w:val="00415E84"/>
    <w:rsid w:val="00415FAD"/>
    <w:rsid w:val="0041626C"/>
    <w:rsid w:val="00416691"/>
    <w:rsid w:val="0041676E"/>
    <w:rsid w:val="004168C6"/>
    <w:rsid w:val="00416BEB"/>
    <w:rsid w:val="004173B3"/>
    <w:rsid w:val="00417614"/>
    <w:rsid w:val="00417648"/>
    <w:rsid w:val="004177CA"/>
    <w:rsid w:val="004178B6"/>
    <w:rsid w:val="00417C89"/>
    <w:rsid w:val="004206A3"/>
    <w:rsid w:val="00420705"/>
    <w:rsid w:val="0042073F"/>
    <w:rsid w:val="00420784"/>
    <w:rsid w:val="00420B07"/>
    <w:rsid w:val="00420FBB"/>
    <w:rsid w:val="004212C3"/>
    <w:rsid w:val="004213A0"/>
    <w:rsid w:val="00421602"/>
    <w:rsid w:val="00421648"/>
    <w:rsid w:val="0042174E"/>
    <w:rsid w:val="0042182F"/>
    <w:rsid w:val="00421B17"/>
    <w:rsid w:val="00421C8B"/>
    <w:rsid w:val="00422416"/>
    <w:rsid w:val="004225D7"/>
    <w:rsid w:val="00422708"/>
    <w:rsid w:val="00422D97"/>
    <w:rsid w:val="00422DF7"/>
    <w:rsid w:val="00422E02"/>
    <w:rsid w:val="00422EC5"/>
    <w:rsid w:val="00422EF0"/>
    <w:rsid w:val="00423636"/>
    <w:rsid w:val="00423689"/>
    <w:rsid w:val="00423810"/>
    <w:rsid w:val="00423A40"/>
    <w:rsid w:val="00424811"/>
    <w:rsid w:val="00424877"/>
    <w:rsid w:val="0042516B"/>
    <w:rsid w:val="004252FF"/>
    <w:rsid w:val="004257D3"/>
    <w:rsid w:val="004258DA"/>
    <w:rsid w:val="004259AE"/>
    <w:rsid w:val="004259C5"/>
    <w:rsid w:val="004259EB"/>
    <w:rsid w:val="00425A06"/>
    <w:rsid w:val="00425FD6"/>
    <w:rsid w:val="004260C0"/>
    <w:rsid w:val="004261FF"/>
    <w:rsid w:val="004264D7"/>
    <w:rsid w:val="0042650D"/>
    <w:rsid w:val="0042662A"/>
    <w:rsid w:val="00426A18"/>
    <w:rsid w:val="00426C88"/>
    <w:rsid w:val="00426E82"/>
    <w:rsid w:val="0042700A"/>
    <w:rsid w:val="0042725D"/>
    <w:rsid w:val="004272B6"/>
    <w:rsid w:val="004272F9"/>
    <w:rsid w:val="0042747C"/>
    <w:rsid w:val="00427857"/>
    <w:rsid w:val="004279DB"/>
    <w:rsid w:val="00427C81"/>
    <w:rsid w:val="00427C9B"/>
    <w:rsid w:val="00427EDC"/>
    <w:rsid w:val="0043004A"/>
    <w:rsid w:val="004300EA"/>
    <w:rsid w:val="00430159"/>
    <w:rsid w:val="00430210"/>
    <w:rsid w:val="00430218"/>
    <w:rsid w:val="004302C0"/>
    <w:rsid w:val="004303C0"/>
    <w:rsid w:val="00430893"/>
    <w:rsid w:val="00430BAF"/>
    <w:rsid w:val="00430CD7"/>
    <w:rsid w:val="00430D31"/>
    <w:rsid w:val="00430E30"/>
    <w:rsid w:val="00430F83"/>
    <w:rsid w:val="004314D4"/>
    <w:rsid w:val="0043173C"/>
    <w:rsid w:val="004317C7"/>
    <w:rsid w:val="00431826"/>
    <w:rsid w:val="00431A02"/>
    <w:rsid w:val="00432067"/>
    <w:rsid w:val="004324AF"/>
    <w:rsid w:val="004327C2"/>
    <w:rsid w:val="00432995"/>
    <w:rsid w:val="00432B60"/>
    <w:rsid w:val="00432D23"/>
    <w:rsid w:val="00432E32"/>
    <w:rsid w:val="004330C9"/>
    <w:rsid w:val="004331E9"/>
    <w:rsid w:val="004332C5"/>
    <w:rsid w:val="00433361"/>
    <w:rsid w:val="00433658"/>
    <w:rsid w:val="004338BD"/>
    <w:rsid w:val="00433A4D"/>
    <w:rsid w:val="00433B27"/>
    <w:rsid w:val="00433B9E"/>
    <w:rsid w:val="00433DC2"/>
    <w:rsid w:val="00433E75"/>
    <w:rsid w:val="004341EF"/>
    <w:rsid w:val="004342D8"/>
    <w:rsid w:val="004342EA"/>
    <w:rsid w:val="00434449"/>
    <w:rsid w:val="004347CE"/>
    <w:rsid w:val="00434C2B"/>
    <w:rsid w:val="00434D0C"/>
    <w:rsid w:val="00434DF2"/>
    <w:rsid w:val="00434E1E"/>
    <w:rsid w:val="00435212"/>
    <w:rsid w:val="0043530B"/>
    <w:rsid w:val="0043563B"/>
    <w:rsid w:val="00435734"/>
    <w:rsid w:val="00435779"/>
    <w:rsid w:val="00435826"/>
    <w:rsid w:val="00435B29"/>
    <w:rsid w:val="00435C51"/>
    <w:rsid w:val="00435D35"/>
    <w:rsid w:val="00435F6E"/>
    <w:rsid w:val="00436001"/>
    <w:rsid w:val="004360CB"/>
    <w:rsid w:val="0043627F"/>
    <w:rsid w:val="004366ED"/>
    <w:rsid w:val="0043677F"/>
    <w:rsid w:val="00436D90"/>
    <w:rsid w:val="00437045"/>
    <w:rsid w:val="00437257"/>
    <w:rsid w:val="004372B2"/>
    <w:rsid w:val="0043730A"/>
    <w:rsid w:val="00437564"/>
    <w:rsid w:val="00437736"/>
    <w:rsid w:val="0043773B"/>
    <w:rsid w:val="0043789B"/>
    <w:rsid w:val="00437A99"/>
    <w:rsid w:val="00437B3D"/>
    <w:rsid w:val="00437D9A"/>
    <w:rsid w:val="00437E38"/>
    <w:rsid w:val="004400CE"/>
    <w:rsid w:val="00440158"/>
    <w:rsid w:val="004406D9"/>
    <w:rsid w:val="00440703"/>
    <w:rsid w:val="00440746"/>
    <w:rsid w:val="004408F0"/>
    <w:rsid w:val="00441095"/>
    <w:rsid w:val="004416BD"/>
    <w:rsid w:val="004418EF"/>
    <w:rsid w:val="0044199D"/>
    <w:rsid w:val="00441D63"/>
    <w:rsid w:val="004423D1"/>
    <w:rsid w:val="00442703"/>
    <w:rsid w:val="0044280F"/>
    <w:rsid w:val="00442A3C"/>
    <w:rsid w:val="004432AF"/>
    <w:rsid w:val="004433DB"/>
    <w:rsid w:val="004435E8"/>
    <w:rsid w:val="0044373E"/>
    <w:rsid w:val="00443807"/>
    <w:rsid w:val="00443A44"/>
    <w:rsid w:val="00443A93"/>
    <w:rsid w:val="00443BE9"/>
    <w:rsid w:val="00443CD6"/>
    <w:rsid w:val="00443D42"/>
    <w:rsid w:val="00444535"/>
    <w:rsid w:val="00444566"/>
    <w:rsid w:val="004447EE"/>
    <w:rsid w:val="004449C9"/>
    <w:rsid w:val="00444B26"/>
    <w:rsid w:val="00444B46"/>
    <w:rsid w:val="00444D42"/>
    <w:rsid w:val="00444FE7"/>
    <w:rsid w:val="00445172"/>
    <w:rsid w:val="0044517D"/>
    <w:rsid w:val="004454BC"/>
    <w:rsid w:val="00445C3D"/>
    <w:rsid w:val="004461CD"/>
    <w:rsid w:val="00446443"/>
    <w:rsid w:val="004464CC"/>
    <w:rsid w:val="00446814"/>
    <w:rsid w:val="00446843"/>
    <w:rsid w:val="0044688C"/>
    <w:rsid w:val="00446A9D"/>
    <w:rsid w:val="00446B13"/>
    <w:rsid w:val="00446BA4"/>
    <w:rsid w:val="00446D6D"/>
    <w:rsid w:val="00446D91"/>
    <w:rsid w:val="00446F56"/>
    <w:rsid w:val="00446FEA"/>
    <w:rsid w:val="004471FD"/>
    <w:rsid w:val="00447503"/>
    <w:rsid w:val="00447604"/>
    <w:rsid w:val="004476C1"/>
    <w:rsid w:val="0044793C"/>
    <w:rsid w:val="00450012"/>
    <w:rsid w:val="004505A9"/>
    <w:rsid w:val="00450AEB"/>
    <w:rsid w:val="00450CCC"/>
    <w:rsid w:val="00450E47"/>
    <w:rsid w:val="00450F28"/>
    <w:rsid w:val="00450FFE"/>
    <w:rsid w:val="00451094"/>
    <w:rsid w:val="00451477"/>
    <w:rsid w:val="0045164C"/>
    <w:rsid w:val="00451917"/>
    <w:rsid w:val="00451C34"/>
    <w:rsid w:val="00451DBA"/>
    <w:rsid w:val="00452091"/>
    <w:rsid w:val="00452325"/>
    <w:rsid w:val="004523A1"/>
    <w:rsid w:val="00452445"/>
    <w:rsid w:val="004524A1"/>
    <w:rsid w:val="00452624"/>
    <w:rsid w:val="00452A22"/>
    <w:rsid w:val="00452AAA"/>
    <w:rsid w:val="00452B2D"/>
    <w:rsid w:val="00452C4A"/>
    <w:rsid w:val="00452F0E"/>
    <w:rsid w:val="0045314D"/>
    <w:rsid w:val="0045322E"/>
    <w:rsid w:val="00453312"/>
    <w:rsid w:val="004534B1"/>
    <w:rsid w:val="004536EA"/>
    <w:rsid w:val="00453DA5"/>
    <w:rsid w:val="00454074"/>
    <w:rsid w:val="004540EB"/>
    <w:rsid w:val="00454247"/>
    <w:rsid w:val="00454537"/>
    <w:rsid w:val="00454913"/>
    <w:rsid w:val="004549B7"/>
    <w:rsid w:val="00454A6F"/>
    <w:rsid w:val="004557B6"/>
    <w:rsid w:val="004559B4"/>
    <w:rsid w:val="00455BA4"/>
    <w:rsid w:val="00455C36"/>
    <w:rsid w:val="00456139"/>
    <w:rsid w:val="004561FC"/>
    <w:rsid w:val="00456480"/>
    <w:rsid w:val="00456489"/>
    <w:rsid w:val="004567DC"/>
    <w:rsid w:val="00456AB3"/>
    <w:rsid w:val="00456D86"/>
    <w:rsid w:val="0045796F"/>
    <w:rsid w:val="00457AD0"/>
    <w:rsid w:val="00457DB9"/>
    <w:rsid w:val="004604D2"/>
    <w:rsid w:val="00460CF7"/>
    <w:rsid w:val="00461111"/>
    <w:rsid w:val="00461660"/>
    <w:rsid w:val="0046173E"/>
    <w:rsid w:val="004617E2"/>
    <w:rsid w:val="004619C6"/>
    <w:rsid w:val="00461BB0"/>
    <w:rsid w:val="00462119"/>
    <w:rsid w:val="004628C8"/>
    <w:rsid w:val="00462D4E"/>
    <w:rsid w:val="0046326B"/>
    <w:rsid w:val="004636D1"/>
    <w:rsid w:val="00463940"/>
    <w:rsid w:val="00463C06"/>
    <w:rsid w:val="00463DCD"/>
    <w:rsid w:val="00463E7B"/>
    <w:rsid w:val="00464863"/>
    <w:rsid w:val="004648C2"/>
    <w:rsid w:val="00464C5C"/>
    <w:rsid w:val="00464D83"/>
    <w:rsid w:val="00465158"/>
    <w:rsid w:val="00465D3B"/>
    <w:rsid w:val="0046604D"/>
    <w:rsid w:val="0046617D"/>
    <w:rsid w:val="004661F6"/>
    <w:rsid w:val="0046652A"/>
    <w:rsid w:val="00466735"/>
    <w:rsid w:val="00466897"/>
    <w:rsid w:val="00466EB7"/>
    <w:rsid w:val="004674B0"/>
    <w:rsid w:val="004678B1"/>
    <w:rsid w:val="00467B7A"/>
    <w:rsid w:val="004701D8"/>
    <w:rsid w:val="004703F0"/>
    <w:rsid w:val="00470442"/>
    <w:rsid w:val="00470760"/>
    <w:rsid w:val="00470A88"/>
    <w:rsid w:val="00470DBA"/>
    <w:rsid w:val="00471000"/>
    <w:rsid w:val="00471133"/>
    <w:rsid w:val="00471320"/>
    <w:rsid w:val="004714B3"/>
    <w:rsid w:val="00471673"/>
    <w:rsid w:val="00471858"/>
    <w:rsid w:val="0047186F"/>
    <w:rsid w:val="00471F6D"/>
    <w:rsid w:val="00472107"/>
    <w:rsid w:val="00472613"/>
    <w:rsid w:val="0047268C"/>
    <w:rsid w:val="004727D5"/>
    <w:rsid w:val="00472AB7"/>
    <w:rsid w:val="00472CA9"/>
    <w:rsid w:val="00472FA5"/>
    <w:rsid w:val="00472FAA"/>
    <w:rsid w:val="004730C4"/>
    <w:rsid w:val="0047314A"/>
    <w:rsid w:val="00473164"/>
    <w:rsid w:val="00473232"/>
    <w:rsid w:val="004732C4"/>
    <w:rsid w:val="00473424"/>
    <w:rsid w:val="00473A10"/>
    <w:rsid w:val="00473B8B"/>
    <w:rsid w:val="00473B8F"/>
    <w:rsid w:val="00473E7C"/>
    <w:rsid w:val="00474189"/>
    <w:rsid w:val="00474373"/>
    <w:rsid w:val="00474477"/>
    <w:rsid w:val="00474984"/>
    <w:rsid w:val="00474A02"/>
    <w:rsid w:val="00474A2C"/>
    <w:rsid w:val="00474A4E"/>
    <w:rsid w:val="00474AF1"/>
    <w:rsid w:val="00474F53"/>
    <w:rsid w:val="00475046"/>
    <w:rsid w:val="0047511C"/>
    <w:rsid w:val="00475120"/>
    <w:rsid w:val="0047521C"/>
    <w:rsid w:val="004752C6"/>
    <w:rsid w:val="00475721"/>
    <w:rsid w:val="00475802"/>
    <w:rsid w:val="0047590F"/>
    <w:rsid w:val="004759B1"/>
    <w:rsid w:val="00475A3C"/>
    <w:rsid w:val="00475EF4"/>
    <w:rsid w:val="0047614C"/>
    <w:rsid w:val="004762DD"/>
    <w:rsid w:val="0047647F"/>
    <w:rsid w:val="00476528"/>
    <w:rsid w:val="0047668E"/>
    <w:rsid w:val="0047694A"/>
    <w:rsid w:val="004769CE"/>
    <w:rsid w:val="004769DE"/>
    <w:rsid w:val="00476E20"/>
    <w:rsid w:val="00476EA5"/>
    <w:rsid w:val="00477022"/>
    <w:rsid w:val="004770B1"/>
    <w:rsid w:val="004772DF"/>
    <w:rsid w:val="0047730F"/>
    <w:rsid w:val="00477953"/>
    <w:rsid w:val="004779FB"/>
    <w:rsid w:val="00480014"/>
    <w:rsid w:val="0048004B"/>
    <w:rsid w:val="0048084E"/>
    <w:rsid w:val="004808A5"/>
    <w:rsid w:val="00480C98"/>
    <w:rsid w:val="00480F7A"/>
    <w:rsid w:val="00481115"/>
    <w:rsid w:val="00481206"/>
    <w:rsid w:val="0048127A"/>
    <w:rsid w:val="004813EE"/>
    <w:rsid w:val="00481B02"/>
    <w:rsid w:val="00481CF1"/>
    <w:rsid w:val="00482354"/>
    <w:rsid w:val="00482487"/>
    <w:rsid w:val="004824A9"/>
    <w:rsid w:val="004825F9"/>
    <w:rsid w:val="00482683"/>
    <w:rsid w:val="00482D1E"/>
    <w:rsid w:val="00483013"/>
    <w:rsid w:val="00483121"/>
    <w:rsid w:val="0048325E"/>
    <w:rsid w:val="004833F3"/>
    <w:rsid w:val="00483A99"/>
    <w:rsid w:val="00483C03"/>
    <w:rsid w:val="00483D41"/>
    <w:rsid w:val="00483FF6"/>
    <w:rsid w:val="004842FA"/>
    <w:rsid w:val="00484491"/>
    <w:rsid w:val="00484940"/>
    <w:rsid w:val="00484DAB"/>
    <w:rsid w:val="00484E45"/>
    <w:rsid w:val="00484EAC"/>
    <w:rsid w:val="00484F82"/>
    <w:rsid w:val="004850E0"/>
    <w:rsid w:val="00485121"/>
    <w:rsid w:val="00485256"/>
    <w:rsid w:val="00485684"/>
    <w:rsid w:val="00485FE1"/>
    <w:rsid w:val="00486105"/>
    <w:rsid w:val="0048610A"/>
    <w:rsid w:val="0048626F"/>
    <w:rsid w:val="00486365"/>
    <w:rsid w:val="004863ED"/>
    <w:rsid w:val="00486625"/>
    <w:rsid w:val="00486C2E"/>
    <w:rsid w:val="00486DE6"/>
    <w:rsid w:val="00486E6F"/>
    <w:rsid w:val="004870AC"/>
    <w:rsid w:val="0048786B"/>
    <w:rsid w:val="00487893"/>
    <w:rsid w:val="00487BC9"/>
    <w:rsid w:val="00487F12"/>
    <w:rsid w:val="00487F8B"/>
    <w:rsid w:val="00487FCC"/>
    <w:rsid w:val="00490269"/>
    <w:rsid w:val="004903AA"/>
    <w:rsid w:val="004904A8"/>
    <w:rsid w:val="0049057D"/>
    <w:rsid w:val="00490685"/>
    <w:rsid w:val="00490BFC"/>
    <w:rsid w:val="00490C04"/>
    <w:rsid w:val="00490E4B"/>
    <w:rsid w:val="004913BB"/>
    <w:rsid w:val="004916B9"/>
    <w:rsid w:val="0049179C"/>
    <w:rsid w:val="00491906"/>
    <w:rsid w:val="004920EB"/>
    <w:rsid w:val="00492226"/>
    <w:rsid w:val="004925FE"/>
    <w:rsid w:val="004927F5"/>
    <w:rsid w:val="004929BC"/>
    <w:rsid w:val="00492CA8"/>
    <w:rsid w:val="00492E3B"/>
    <w:rsid w:val="00493203"/>
    <w:rsid w:val="004933AB"/>
    <w:rsid w:val="004933FE"/>
    <w:rsid w:val="004935E8"/>
    <w:rsid w:val="00493634"/>
    <w:rsid w:val="004939CE"/>
    <w:rsid w:val="004939E3"/>
    <w:rsid w:val="00493B74"/>
    <w:rsid w:val="00493CB6"/>
    <w:rsid w:val="00493CBC"/>
    <w:rsid w:val="00493D17"/>
    <w:rsid w:val="00493E19"/>
    <w:rsid w:val="00493EE5"/>
    <w:rsid w:val="00494095"/>
    <w:rsid w:val="00494207"/>
    <w:rsid w:val="0049433B"/>
    <w:rsid w:val="004948EC"/>
    <w:rsid w:val="0049495F"/>
    <w:rsid w:val="00494987"/>
    <w:rsid w:val="0049499F"/>
    <w:rsid w:val="00494AC7"/>
    <w:rsid w:val="00494CB2"/>
    <w:rsid w:val="00494F1D"/>
    <w:rsid w:val="00495271"/>
    <w:rsid w:val="0049528A"/>
    <w:rsid w:val="004952B6"/>
    <w:rsid w:val="0049535A"/>
    <w:rsid w:val="00495380"/>
    <w:rsid w:val="004953AB"/>
    <w:rsid w:val="00495490"/>
    <w:rsid w:val="00495A65"/>
    <w:rsid w:val="00495C99"/>
    <w:rsid w:val="004962A9"/>
    <w:rsid w:val="004963D7"/>
    <w:rsid w:val="00496577"/>
    <w:rsid w:val="00496F70"/>
    <w:rsid w:val="00496F85"/>
    <w:rsid w:val="00496FB5"/>
    <w:rsid w:val="00497124"/>
    <w:rsid w:val="00497389"/>
    <w:rsid w:val="00497462"/>
    <w:rsid w:val="00497712"/>
    <w:rsid w:val="00497EB8"/>
    <w:rsid w:val="004A0355"/>
    <w:rsid w:val="004A04FC"/>
    <w:rsid w:val="004A095B"/>
    <w:rsid w:val="004A0ACB"/>
    <w:rsid w:val="004A0B1C"/>
    <w:rsid w:val="004A0C01"/>
    <w:rsid w:val="004A0C33"/>
    <w:rsid w:val="004A0C95"/>
    <w:rsid w:val="004A0C9B"/>
    <w:rsid w:val="004A0DDC"/>
    <w:rsid w:val="004A108E"/>
    <w:rsid w:val="004A12BE"/>
    <w:rsid w:val="004A14FA"/>
    <w:rsid w:val="004A181F"/>
    <w:rsid w:val="004A19A2"/>
    <w:rsid w:val="004A1CAB"/>
    <w:rsid w:val="004A24EF"/>
    <w:rsid w:val="004A2698"/>
    <w:rsid w:val="004A2E43"/>
    <w:rsid w:val="004A3221"/>
    <w:rsid w:val="004A3485"/>
    <w:rsid w:val="004A36E4"/>
    <w:rsid w:val="004A3BBB"/>
    <w:rsid w:val="004A40B1"/>
    <w:rsid w:val="004A425D"/>
    <w:rsid w:val="004A4D77"/>
    <w:rsid w:val="004A4D8F"/>
    <w:rsid w:val="004A5085"/>
    <w:rsid w:val="004A5121"/>
    <w:rsid w:val="004A5251"/>
    <w:rsid w:val="004A5357"/>
    <w:rsid w:val="004A539C"/>
    <w:rsid w:val="004A543A"/>
    <w:rsid w:val="004A568F"/>
    <w:rsid w:val="004A5727"/>
    <w:rsid w:val="004A591A"/>
    <w:rsid w:val="004A59B2"/>
    <w:rsid w:val="004A59E4"/>
    <w:rsid w:val="004A5A3E"/>
    <w:rsid w:val="004A5BFF"/>
    <w:rsid w:val="004A5CCC"/>
    <w:rsid w:val="004A5D4C"/>
    <w:rsid w:val="004A5F28"/>
    <w:rsid w:val="004A6103"/>
    <w:rsid w:val="004A61FD"/>
    <w:rsid w:val="004A633B"/>
    <w:rsid w:val="004A6A53"/>
    <w:rsid w:val="004A6A66"/>
    <w:rsid w:val="004A6D55"/>
    <w:rsid w:val="004A6DB9"/>
    <w:rsid w:val="004A6E2E"/>
    <w:rsid w:val="004A6FDF"/>
    <w:rsid w:val="004A7002"/>
    <w:rsid w:val="004A703F"/>
    <w:rsid w:val="004A7120"/>
    <w:rsid w:val="004A7286"/>
    <w:rsid w:val="004A7447"/>
    <w:rsid w:val="004A74CE"/>
    <w:rsid w:val="004A7A14"/>
    <w:rsid w:val="004A7D9E"/>
    <w:rsid w:val="004A7F68"/>
    <w:rsid w:val="004A7FAD"/>
    <w:rsid w:val="004B00E7"/>
    <w:rsid w:val="004B03AE"/>
    <w:rsid w:val="004B0857"/>
    <w:rsid w:val="004B0903"/>
    <w:rsid w:val="004B0907"/>
    <w:rsid w:val="004B0C87"/>
    <w:rsid w:val="004B0CC9"/>
    <w:rsid w:val="004B0CE7"/>
    <w:rsid w:val="004B0D8F"/>
    <w:rsid w:val="004B0D9F"/>
    <w:rsid w:val="004B0DCC"/>
    <w:rsid w:val="004B10F6"/>
    <w:rsid w:val="004B1342"/>
    <w:rsid w:val="004B1349"/>
    <w:rsid w:val="004B13BC"/>
    <w:rsid w:val="004B15E8"/>
    <w:rsid w:val="004B1766"/>
    <w:rsid w:val="004B1A0F"/>
    <w:rsid w:val="004B1A97"/>
    <w:rsid w:val="004B2593"/>
    <w:rsid w:val="004B25D3"/>
    <w:rsid w:val="004B2642"/>
    <w:rsid w:val="004B2690"/>
    <w:rsid w:val="004B295B"/>
    <w:rsid w:val="004B29E7"/>
    <w:rsid w:val="004B2AE7"/>
    <w:rsid w:val="004B2C6A"/>
    <w:rsid w:val="004B2C96"/>
    <w:rsid w:val="004B2E66"/>
    <w:rsid w:val="004B33EF"/>
    <w:rsid w:val="004B37E3"/>
    <w:rsid w:val="004B3A7C"/>
    <w:rsid w:val="004B3D20"/>
    <w:rsid w:val="004B3DB1"/>
    <w:rsid w:val="004B3EDA"/>
    <w:rsid w:val="004B3FC6"/>
    <w:rsid w:val="004B4053"/>
    <w:rsid w:val="004B40BA"/>
    <w:rsid w:val="004B44E0"/>
    <w:rsid w:val="004B475A"/>
    <w:rsid w:val="004B47C5"/>
    <w:rsid w:val="004B4944"/>
    <w:rsid w:val="004B4A14"/>
    <w:rsid w:val="004B4F64"/>
    <w:rsid w:val="004B532A"/>
    <w:rsid w:val="004B55B9"/>
    <w:rsid w:val="004B5E60"/>
    <w:rsid w:val="004B5EDD"/>
    <w:rsid w:val="004B5F6A"/>
    <w:rsid w:val="004B5FB4"/>
    <w:rsid w:val="004B5FD0"/>
    <w:rsid w:val="004B62D2"/>
    <w:rsid w:val="004B6518"/>
    <w:rsid w:val="004B6575"/>
    <w:rsid w:val="004B65FC"/>
    <w:rsid w:val="004B680F"/>
    <w:rsid w:val="004B6915"/>
    <w:rsid w:val="004B6B0C"/>
    <w:rsid w:val="004B6ECA"/>
    <w:rsid w:val="004B7257"/>
    <w:rsid w:val="004B7429"/>
    <w:rsid w:val="004B7480"/>
    <w:rsid w:val="004B7603"/>
    <w:rsid w:val="004B7958"/>
    <w:rsid w:val="004B7C3F"/>
    <w:rsid w:val="004C0103"/>
    <w:rsid w:val="004C0195"/>
    <w:rsid w:val="004C031C"/>
    <w:rsid w:val="004C03C6"/>
    <w:rsid w:val="004C0573"/>
    <w:rsid w:val="004C05FA"/>
    <w:rsid w:val="004C067C"/>
    <w:rsid w:val="004C079A"/>
    <w:rsid w:val="004C08D7"/>
    <w:rsid w:val="004C096C"/>
    <w:rsid w:val="004C0B8D"/>
    <w:rsid w:val="004C0F20"/>
    <w:rsid w:val="004C1200"/>
    <w:rsid w:val="004C14CC"/>
    <w:rsid w:val="004C164C"/>
    <w:rsid w:val="004C1C0E"/>
    <w:rsid w:val="004C1E05"/>
    <w:rsid w:val="004C20A8"/>
    <w:rsid w:val="004C20F0"/>
    <w:rsid w:val="004C2108"/>
    <w:rsid w:val="004C24EB"/>
    <w:rsid w:val="004C2558"/>
    <w:rsid w:val="004C28C9"/>
    <w:rsid w:val="004C2968"/>
    <w:rsid w:val="004C2D14"/>
    <w:rsid w:val="004C2F68"/>
    <w:rsid w:val="004C3058"/>
    <w:rsid w:val="004C3208"/>
    <w:rsid w:val="004C3258"/>
    <w:rsid w:val="004C33C3"/>
    <w:rsid w:val="004C3496"/>
    <w:rsid w:val="004C361F"/>
    <w:rsid w:val="004C37D2"/>
    <w:rsid w:val="004C3B58"/>
    <w:rsid w:val="004C3CDD"/>
    <w:rsid w:val="004C3EB1"/>
    <w:rsid w:val="004C4043"/>
    <w:rsid w:val="004C41FC"/>
    <w:rsid w:val="004C4211"/>
    <w:rsid w:val="004C4399"/>
    <w:rsid w:val="004C4400"/>
    <w:rsid w:val="004C4CD7"/>
    <w:rsid w:val="004C4FC2"/>
    <w:rsid w:val="004C566A"/>
    <w:rsid w:val="004C5737"/>
    <w:rsid w:val="004C5D52"/>
    <w:rsid w:val="004C5DB3"/>
    <w:rsid w:val="004C6008"/>
    <w:rsid w:val="004C6040"/>
    <w:rsid w:val="004C690B"/>
    <w:rsid w:val="004C6949"/>
    <w:rsid w:val="004C6E99"/>
    <w:rsid w:val="004C6F33"/>
    <w:rsid w:val="004C7733"/>
    <w:rsid w:val="004C7C4D"/>
    <w:rsid w:val="004C7E41"/>
    <w:rsid w:val="004C7ED0"/>
    <w:rsid w:val="004C7F64"/>
    <w:rsid w:val="004D0372"/>
    <w:rsid w:val="004D03F0"/>
    <w:rsid w:val="004D05FA"/>
    <w:rsid w:val="004D09BA"/>
    <w:rsid w:val="004D0B54"/>
    <w:rsid w:val="004D0B86"/>
    <w:rsid w:val="004D0BF2"/>
    <w:rsid w:val="004D0CC9"/>
    <w:rsid w:val="004D0CD3"/>
    <w:rsid w:val="004D0EB0"/>
    <w:rsid w:val="004D12A6"/>
    <w:rsid w:val="004D155E"/>
    <w:rsid w:val="004D197F"/>
    <w:rsid w:val="004D1DED"/>
    <w:rsid w:val="004D1E74"/>
    <w:rsid w:val="004D1F21"/>
    <w:rsid w:val="004D232C"/>
    <w:rsid w:val="004D2615"/>
    <w:rsid w:val="004D2987"/>
    <w:rsid w:val="004D2BA3"/>
    <w:rsid w:val="004D33F0"/>
    <w:rsid w:val="004D3688"/>
    <w:rsid w:val="004D3A19"/>
    <w:rsid w:val="004D3CD6"/>
    <w:rsid w:val="004D3E31"/>
    <w:rsid w:val="004D3F55"/>
    <w:rsid w:val="004D423C"/>
    <w:rsid w:val="004D42B9"/>
    <w:rsid w:val="004D42BC"/>
    <w:rsid w:val="004D45BD"/>
    <w:rsid w:val="004D46E2"/>
    <w:rsid w:val="004D4DF8"/>
    <w:rsid w:val="004D553B"/>
    <w:rsid w:val="004D5720"/>
    <w:rsid w:val="004D57AD"/>
    <w:rsid w:val="004D630D"/>
    <w:rsid w:val="004D64E1"/>
    <w:rsid w:val="004D677E"/>
    <w:rsid w:val="004D67C3"/>
    <w:rsid w:val="004D6D33"/>
    <w:rsid w:val="004D6E88"/>
    <w:rsid w:val="004D6FAD"/>
    <w:rsid w:val="004D72B8"/>
    <w:rsid w:val="004D72BB"/>
    <w:rsid w:val="004D73A8"/>
    <w:rsid w:val="004D74C3"/>
    <w:rsid w:val="004D78A8"/>
    <w:rsid w:val="004D790E"/>
    <w:rsid w:val="004D7AE7"/>
    <w:rsid w:val="004D7BAD"/>
    <w:rsid w:val="004D7BC4"/>
    <w:rsid w:val="004D7BFA"/>
    <w:rsid w:val="004E000A"/>
    <w:rsid w:val="004E00BA"/>
    <w:rsid w:val="004E0438"/>
    <w:rsid w:val="004E0EA0"/>
    <w:rsid w:val="004E14FC"/>
    <w:rsid w:val="004E17FB"/>
    <w:rsid w:val="004E1827"/>
    <w:rsid w:val="004E1936"/>
    <w:rsid w:val="004E1B31"/>
    <w:rsid w:val="004E1BD7"/>
    <w:rsid w:val="004E1C17"/>
    <w:rsid w:val="004E1C68"/>
    <w:rsid w:val="004E22E8"/>
    <w:rsid w:val="004E22E9"/>
    <w:rsid w:val="004E2551"/>
    <w:rsid w:val="004E2804"/>
    <w:rsid w:val="004E2859"/>
    <w:rsid w:val="004E2BAA"/>
    <w:rsid w:val="004E2C1C"/>
    <w:rsid w:val="004E2CF4"/>
    <w:rsid w:val="004E2D16"/>
    <w:rsid w:val="004E302A"/>
    <w:rsid w:val="004E3039"/>
    <w:rsid w:val="004E3284"/>
    <w:rsid w:val="004E32CE"/>
    <w:rsid w:val="004E3425"/>
    <w:rsid w:val="004E3565"/>
    <w:rsid w:val="004E3732"/>
    <w:rsid w:val="004E3829"/>
    <w:rsid w:val="004E3843"/>
    <w:rsid w:val="004E38B8"/>
    <w:rsid w:val="004E3A5E"/>
    <w:rsid w:val="004E3B71"/>
    <w:rsid w:val="004E3B9F"/>
    <w:rsid w:val="004E3C0C"/>
    <w:rsid w:val="004E3DDA"/>
    <w:rsid w:val="004E42D6"/>
    <w:rsid w:val="004E4580"/>
    <w:rsid w:val="004E4637"/>
    <w:rsid w:val="004E4786"/>
    <w:rsid w:val="004E4B3E"/>
    <w:rsid w:val="004E4B8C"/>
    <w:rsid w:val="004E4D03"/>
    <w:rsid w:val="004E4E72"/>
    <w:rsid w:val="004E4FC7"/>
    <w:rsid w:val="004E5075"/>
    <w:rsid w:val="004E5571"/>
    <w:rsid w:val="004E577E"/>
    <w:rsid w:val="004E5978"/>
    <w:rsid w:val="004E5D15"/>
    <w:rsid w:val="004E5D47"/>
    <w:rsid w:val="004E5F15"/>
    <w:rsid w:val="004E684F"/>
    <w:rsid w:val="004E69E5"/>
    <w:rsid w:val="004E6A35"/>
    <w:rsid w:val="004E6A8E"/>
    <w:rsid w:val="004E6A97"/>
    <w:rsid w:val="004E6AC9"/>
    <w:rsid w:val="004E70BB"/>
    <w:rsid w:val="004E7252"/>
    <w:rsid w:val="004E725F"/>
    <w:rsid w:val="004E7C3F"/>
    <w:rsid w:val="004E7DC1"/>
    <w:rsid w:val="004F054B"/>
    <w:rsid w:val="004F077F"/>
    <w:rsid w:val="004F09D9"/>
    <w:rsid w:val="004F0A26"/>
    <w:rsid w:val="004F0F3E"/>
    <w:rsid w:val="004F14E6"/>
    <w:rsid w:val="004F17D0"/>
    <w:rsid w:val="004F1B2E"/>
    <w:rsid w:val="004F1E2E"/>
    <w:rsid w:val="004F1EB5"/>
    <w:rsid w:val="004F20AF"/>
    <w:rsid w:val="004F2452"/>
    <w:rsid w:val="004F24AF"/>
    <w:rsid w:val="004F25E9"/>
    <w:rsid w:val="004F2993"/>
    <w:rsid w:val="004F2AF4"/>
    <w:rsid w:val="004F2BE3"/>
    <w:rsid w:val="004F2D55"/>
    <w:rsid w:val="004F2F85"/>
    <w:rsid w:val="004F3056"/>
    <w:rsid w:val="004F32F0"/>
    <w:rsid w:val="004F36F2"/>
    <w:rsid w:val="004F3742"/>
    <w:rsid w:val="004F3755"/>
    <w:rsid w:val="004F3B4E"/>
    <w:rsid w:val="004F3DAE"/>
    <w:rsid w:val="004F3DC6"/>
    <w:rsid w:val="004F3DDB"/>
    <w:rsid w:val="004F3EB6"/>
    <w:rsid w:val="004F402A"/>
    <w:rsid w:val="004F4459"/>
    <w:rsid w:val="004F4595"/>
    <w:rsid w:val="004F45AE"/>
    <w:rsid w:val="004F47E6"/>
    <w:rsid w:val="004F4A05"/>
    <w:rsid w:val="004F4A9F"/>
    <w:rsid w:val="004F4C06"/>
    <w:rsid w:val="004F4F62"/>
    <w:rsid w:val="004F5286"/>
    <w:rsid w:val="004F572C"/>
    <w:rsid w:val="004F57D7"/>
    <w:rsid w:val="004F5B24"/>
    <w:rsid w:val="004F5C07"/>
    <w:rsid w:val="004F5CE5"/>
    <w:rsid w:val="004F6156"/>
    <w:rsid w:val="004F61D8"/>
    <w:rsid w:val="004F61ED"/>
    <w:rsid w:val="004F6318"/>
    <w:rsid w:val="004F6586"/>
    <w:rsid w:val="004F6733"/>
    <w:rsid w:val="004F6945"/>
    <w:rsid w:val="004F6FD4"/>
    <w:rsid w:val="004F7032"/>
    <w:rsid w:val="004F7128"/>
    <w:rsid w:val="004F744F"/>
    <w:rsid w:val="004F7470"/>
    <w:rsid w:val="004F751F"/>
    <w:rsid w:val="004F77BA"/>
    <w:rsid w:val="004F7BC6"/>
    <w:rsid w:val="004F7C23"/>
    <w:rsid w:val="004F7DD0"/>
    <w:rsid w:val="00500238"/>
    <w:rsid w:val="0050040E"/>
    <w:rsid w:val="00500908"/>
    <w:rsid w:val="005009DF"/>
    <w:rsid w:val="005009FA"/>
    <w:rsid w:val="00500AFB"/>
    <w:rsid w:val="00500B6B"/>
    <w:rsid w:val="00500C3A"/>
    <w:rsid w:val="00500CDF"/>
    <w:rsid w:val="00500DA6"/>
    <w:rsid w:val="00500FB1"/>
    <w:rsid w:val="00500FEF"/>
    <w:rsid w:val="005010A5"/>
    <w:rsid w:val="005010CA"/>
    <w:rsid w:val="00501229"/>
    <w:rsid w:val="005012CF"/>
    <w:rsid w:val="00501514"/>
    <w:rsid w:val="00501644"/>
    <w:rsid w:val="00501899"/>
    <w:rsid w:val="005018A3"/>
    <w:rsid w:val="00501A96"/>
    <w:rsid w:val="00501B03"/>
    <w:rsid w:val="00501C31"/>
    <w:rsid w:val="00501EBF"/>
    <w:rsid w:val="00501F29"/>
    <w:rsid w:val="00502099"/>
    <w:rsid w:val="00502AF7"/>
    <w:rsid w:val="005033C9"/>
    <w:rsid w:val="0050340C"/>
    <w:rsid w:val="00503578"/>
    <w:rsid w:val="0050364B"/>
    <w:rsid w:val="0050374F"/>
    <w:rsid w:val="005037FA"/>
    <w:rsid w:val="0050397B"/>
    <w:rsid w:val="005039A1"/>
    <w:rsid w:val="00503A54"/>
    <w:rsid w:val="00503C83"/>
    <w:rsid w:val="00504956"/>
    <w:rsid w:val="0050499E"/>
    <w:rsid w:val="005049AA"/>
    <w:rsid w:val="005049CF"/>
    <w:rsid w:val="00504B4C"/>
    <w:rsid w:val="00505251"/>
    <w:rsid w:val="005057B6"/>
    <w:rsid w:val="00505858"/>
    <w:rsid w:val="005059DF"/>
    <w:rsid w:val="00505AFE"/>
    <w:rsid w:val="00505D6A"/>
    <w:rsid w:val="00505E4F"/>
    <w:rsid w:val="00505E5E"/>
    <w:rsid w:val="00506170"/>
    <w:rsid w:val="00506710"/>
    <w:rsid w:val="005069C5"/>
    <w:rsid w:val="005069D0"/>
    <w:rsid w:val="00506A0B"/>
    <w:rsid w:val="00506A7B"/>
    <w:rsid w:val="00506C54"/>
    <w:rsid w:val="00506CD8"/>
    <w:rsid w:val="00506E23"/>
    <w:rsid w:val="00507183"/>
    <w:rsid w:val="00507202"/>
    <w:rsid w:val="00507452"/>
    <w:rsid w:val="00507455"/>
    <w:rsid w:val="005076FD"/>
    <w:rsid w:val="00507A35"/>
    <w:rsid w:val="00507DB1"/>
    <w:rsid w:val="00507DE0"/>
    <w:rsid w:val="00507E3C"/>
    <w:rsid w:val="00507FE6"/>
    <w:rsid w:val="00510020"/>
    <w:rsid w:val="005101AC"/>
    <w:rsid w:val="005102B5"/>
    <w:rsid w:val="00510507"/>
    <w:rsid w:val="00510969"/>
    <w:rsid w:val="00510B7A"/>
    <w:rsid w:val="00510BCC"/>
    <w:rsid w:val="00510C7D"/>
    <w:rsid w:val="005113E7"/>
    <w:rsid w:val="00511A48"/>
    <w:rsid w:val="00511B93"/>
    <w:rsid w:val="00511ED0"/>
    <w:rsid w:val="005122A3"/>
    <w:rsid w:val="00512869"/>
    <w:rsid w:val="00512B2A"/>
    <w:rsid w:val="00512D71"/>
    <w:rsid w:val="00512F5A"/>
    <w:rsid w:val="00513017"/>
    <w:rsid w:val="005131E0"/>
    <w:rsid w:val="005135DB"/>
    <w:rsid w:val="005140AD"/>
    <w:rsid w:val="005141E4"/>
    <w:rsid w:val="0051438C"/>
    <w:rsid w:val="005146B3"/>
    <w:rsid w:val="005148F2"/>
    <w:rsid w:val="005149A2"/>
    <w:rsid w:val="00514B0E"/>
    <w:rsid w:val="00514DD4"/>
    <w:rsid w:val="00514F4B"/>
    <w:rsid w:val="00514F70"/>
    <w:rsid w:val="00514FBF"/>
    <w:rsid w:val="0051549F"/>
    <w:rsid w:val="0051587D"/>
    <w:rsid w:val="00515948"/>
    <w:rsid w:val="00515A28"/>
    <w:rsid w:val="00515CCC"/>
    <w:rsid w:val="00515F28"/>
    <w:rsid w:val="005161E5"/>
    <w:rsid w:val="00516286"/>
    <w:rsid w:val="00516744"/>
    <w:rsid w:val="00516AB3"/>
    <w:rsid w:val="00516C1D"/>
    <w:rsid w:val="00516C34"/>
    <w:rsid w:val="00517007"/>
    <w:rsid w:val="0051705C"/>
    <w:rsid w:val="00517103"/>
    <w:rsid w:val="005174B2"/>
    <w:rsid w:val="005174F0"/>
    <w:rsid w:val="00517AFE"/>
    <w:rsid w:val="00517B0D"/>
    <w:rsid w:val="00517CC4"/>
    <w:rsid w:val="00517CEC"/>
    <w:rsid w:val="0052005F"/>
    <w:rsid w:val="005200AA"/>
    <w:rsid w:val="005200D8"/>
    <w:rsid w:val="00520281"/>
    <w:rsid w:val="0052032C"/>
    <w:rsid w:val="005204B2"/>
    <w:rsid w:val="0052083A"/>
    <w:rsid w:val="00520D66"/>
    <w:rsid w:val="00521348"/>
    <w:rsid w:val="00521FFE"/>
    <w:rsid w:val="00522580"/>
    <w:rsid w:val="00522C9C"/>
    <w:rsid w:val="00523262"/>
    <w:rsid w:val="005233AF"/>
    <w:rsid w:val="00523987"/>
    <w:rsid w:val="005242AB"/>
    <w:rsid w:val="005242EB"/>
    <w:rsid w:val="00524890"/>
    <w:rsid w:val="00524B82"/>
    <w:rsid w:val="00524ED5"/>
    <w:rsid w:val="005250A1"/>
    <w:rsid w:val="00525184"/>
    <w:rsid w:val="00525226"/>
    <w:rsid w:val="00525448"/>
    <w:rsid w:val="00525811"/>
    <w:rsid w:val="00525816"/>
    <w:rsid w:val="00525B16"/>
    <w:rsid w:val="00525B73"/>
    <w:rsid w:val="00525C6C"/>
    <w:rsid w:val="0052626E"/>
    <w:rsid w:val="00526625"/>
    <w:rsid w:val="00526741"/>
    <w:rsid w:val="00526862"/>
    <w:rsid w:val="00526869"/>
    <w:rsid w:val="00526B54"/>
    <w:rsid w:val="0052736A"/>
    <w:rsid w:val="005274D4"/>
    <w:rsid w:val="00527A2F"/>
    <w:rsid w:val="00527AD9"/>
    <w:rsid w:val="00527B6A"/>
    <w:rsid w:val="005305FC"/>
    <w:rsid w:val="00530770"/>
    <w:rsid w:val="005307F2"/>
    <w:rsid w:val="0053082F"/>
    <w:rsid w:val="005308AD"/>
    <w:rsid w:val="00530966"/>
    <w:rsid w:val="005309EC"/>
    <w:rsid w:val="00530A68"/>
    <w:rsid w:val="00530C2B"/>
    <w:rsid w:val="00530C93"/>
    <w:rsid w:val="00530DD2"/>
    <w:rsid w:val="00531038"/>
    <w:rsid w:val="00531089"/>
    <w:rsid w:val="0053154E"/>
    <w:rsid w:val="005315A3"/>
    <w:rsid w:val="00531708"/>
    <w:rsid w:val="005317CE"/>
    <w:rsid w:val="00531A15"/>
    <w:rsid w:val="00531A22"/>
    <w:rsid w:val="00531AF8"/>
    <w:rsid w:val="00531C03"/>
    <w:rsid w:val="00532171"/>
    <w:rsid w:val="005322CA"/>
    <w:rsid w:val="00532309"/>
    <w:rsid w:val="00532B00"/>
    <w:rsid w:val="00532D6B"/>
    <w:rsid w:val="00532E6D"/>
    <w:rsid w:val="00532EC5"/>
    <w:rsid w:val="00533475"/>
    <w:rsid w:val="005338CF"/>
    <w:rsid w:val="0053399A"/>
    <w:rsid w:val="00533BBD"/>
    <w:rsid w:val="00533E25"/>
    <w:rsid w:val="00533E6C"/>
    <w:rsid w:val="00533FE1"/>
    <w:rsid w:val="00534207"/>
    <w:rsid w:val="00534614"/>
    <w:rsid w:val="00534682"/>
    <w:rsid w:val="0053473C"/>
    <w:rsid w:val="005348EC"/>
    <w:rsid w:val="00534EB9"/>
    <w:rsid w:val="00535272"/>
    <w:rsid w:val="0053530C"/>
    <w:rsid w:val="00535651"/>
    <w:rsid w:val="005358A1"/>
    <w:rsid w:val="0053598C"/>
    <w:rsid w:val="00535AD1"/>
    <w:rsid w:val="00535F93"/>
    <w:rsid w:val="005362AF"/>
    <w:rsid w:val="005363EE"/>
    <w:rsid w:val="005364A4"/>
    <w:rsid w:val="005365E1"/>
    <w:rsid w:val="00536739"/>
    <w:rsid w:val="005367BB"/>
    <w:rsid w:val="0053696D"/>
    <w:rsid w:val="00536A46"/>
    <w:rsid w:val="00536DB4"/>
    <w:rsid w:val="00536F30"/>
    <w:rsid w:val="005370BD"/>
    <w:rsid w:val="005371E9"/>
    <w:rsid w:val="00537496"/>
    <w:rsid w:val="005376B8"/>
    <w:rsid w:val="00537D84"/>
    <w:rsid w:val="005400C1"/>
    <w:rsid w:val="005400C7"/>
    <w:rsid w:val="0054042C"/>
    <w:rsid w:val="00540496"/>
    <w:rsid w:val="0054061F"/>
    <w:rsid w:val="0054064B"/>
    <w:rsid w:val="0054079C"/>
    <w:rsid w:val="00540B31"/>
    <w:rsid w:val="00540CFF"/>
    <w:rsid w:val="00540E3D"/>
    <w:rsid w:val="00540ECD"/>
    <w:rsid w:val="00541125"/>
    <w:rsid w:val="0054149C"/>
    <w:rsid w:val="005414FA"/>
    <w:rsid w:val="00541765"/>
    <w:rsid w:val="00541847"/>
    <w:rsid w:val="00541A7B"/>
    <w:rsid w:val="00541EDC"/>
    <w:rsid w:val="00542250"/>
    <w:rsid w:val="00542560"/>
    <w:rsid w:val="00542DD5"/>
    <w:rsid w:val="00543318"/>
    <w:rsid w:val="005435F7"/>
    <w:rsid w:val="0054367E"/>
    <w:rsid w:val="005436BF"/>
    <w:rsid w:val="00543994"/>
    <w:rsid w:val="00543C3E"/>
    <w:rsid w:val="00543CA1"/>
    <w:rsid w:val="00544351"/>
    <w:rsid w:val="005449EC"/>
    <w:rsid w:val="00544BF7"/>
    <w:rsid w:val="00544C5E"/>
    <w:rsid w:val="00544DDD"/>
    <w:rsid w:val="005455AE"/>
    <w:rsid w:val="005455BC"/>
    <w:rsid w:val="005455D6"/>
    <w:rsid w:val="00545920"/>
    <w:rsid w:val="00545A0D"/>
    <w:rsid w:val="00545B83"/>
    <w:rsid w:val="00545B86"/>
    <w:rsid w:val="00546143"/>
    <w:rsid w:val="00546162"/>
    <w:rsid w:val="005461AC"/>
    <w:rsid w:val="00546354"/>
    <w:rsid w:val="0054643F"/>
    <w:rsid w:val="00546525"/>
    <w:rsid w:val="005465CB"/>
    <w:rsid w:val="00546872"/>
    <w:rsid w:val="00546C7F"/>
    <w:rsid w:val="00546D58"/>
    <w:rsid w:val="0054743A"/>
    <w:rsid w:val="005474C4"/>
    <w:rsid w:val="005475EF"/>
    <w:rsid w:val="00547865"/>
    <w:rsid w:val="00547956"/>
    <w:rsid w:val="00547A98"/>
    <w:rsid w:val="00547AED"/>
    <w:rsid w:val="00547C3E"/>
    <w:rsid w:val="00547F36"/>
    <w:rsid w:val="00547FD4"/>
    <w:rsid w:val="0055009D"/>
    <w:rsid w:val="005505DB"/>
    <w:rsid w:val="00550A5B"/>
    <w:rsid w:val="00550AA7"/>
    <w:rsid w:val="00550BAA"/>
    <w:rsid w:val="00550E66"/>
    <w:rsid w:val="00550F37"/>
    <w:rsid w:val="00550FAC"/>
    <w:rsid w:val="0055134E"/>
    <w:rsid w:val="00551598"/>
    <w:rsid w:val="00551635"/>
    <w:rsid w:val="00551662"/>
    <w:rsid w:val="00551949"/>
    <w:rsid w:val="00551ECD"/>
    <w:rsid w:val="005521BA"/>
    <w:rsid w:val="005522C3"/>
    <w:rsid w:val="0055240C"/>
    <w:rsid w:val="005526EF"/>
    <w:rsid w:val="00552A6C"/>
    <w:rsid w:val="00552CDB"/>
    <w:rsid w:val="00552DE7"/>
    <w:rsid w:val="00553527"/>
    <w:rsid w:val="005535B0"/>
    <w:rsid w:val="00553607"/>
    <w:rsid w:val="00553651"/>
    <w:rsid w:val="00553725"/>
    <w:rsid w:val="00553926"/>
    <w:rsid w:val="00553C48"/>
    <w:rsid w:val="00553D3D"/>
    <w:rsid w:val="00553DAF"/>
    <w:rsid w:val="0055423D"/>
    <w:rsid w:val="0055429E"/>
    <w:rsid w:val="0055478C"/>
    <w:rsid w:val="00554882"/>
    <w:rsid w:val="00554C4F"/>
    <w:rsid w:val="00555213"/>
    <w:rsid w:val="00555218"/>
    <w:rsid w:val="0055551F"/>
    <w:rsid w:val="00555724"/>
    <w:rsid w:val="00555F94"/>
    <w:rsid w:val="0055632B"/>
    <w:rsid w:val="0055648B"/>
    <w:rsid w:val="00556B21"/>
    <w:rsid w:val="00556EE7"/>
    <w:rsid w:val="00556F69"/>
    <w:rsid w:val="005571F4"/>
    <w:rsid w:val="005579B1"/>
    <w:rsid w:val="00557A3D"/>
    <w:rsid w:val="00557B71"/>
    <w:rsid w:val="00557BA1"/>
    <w:rsid w:val="00557BBA"/>
    <w:rsid w:val="0056012A"/>
    <w:rsid w:val="0056029E"/>
    <w:rsid w:val="0056058C"/>
    <w:rsid w:val="005606A8"/>
    <w:rsid w:val="00560D17"/>
    <w:rsid w:val="00560D58"/>
    <w:rsid w:val="00560F97"/>
    <w:rsid w:val="00561399"/>
    <w:rsid w:val="00561C6B"/>
    <w:rsid w:val="00561D94"/>
    <w:rsid w:val="00561FA1"/>
    <w:rsid w:val="00562558"/>
    <w:rsid w:val="0056259C"/>
    <w:rsid w:val="00562748"/>
    <w:rsid w:val="0056276B"/>
    <w:rsid w:val="00562AC7"/>
    <w:rsid w:val="00563005"/>
    <w:rsid w:val="00563012"/>
    <w:rsid w:val="00563105"/>
    <w:rsid w:val="005631D6"/>
    <w:rsid w:val="00563290"/>
    <w:rsid w:val="00563541"/>
    <w:rsid w:val="00563740"/>
    <w:rsid w:val="00563759"/>
    <w:rsid w:val="005639E1"/>
    <w:rsid w:val="00563BE8"/>
    <w:rsid w:val="005641F5"/>
    <w:rsid w:val="005642D9"/>
    <w:rsid w:val="00564334"/>
    <w:rsid w:val="0056444D"/>
    <w:rsid w:val="005646A5"/>
    <w:rsid w:val="00564CA7"/>
    <w:rsid w:val="00564D6A"/>
    <w:rsid w:val="00564DD9"/>
    <w:rsid w:val="005655F4"/>
    <w:rsid w:val="00565708"/>
    <w:rsid w:val="00565776"/>
    <w:rsid w:val="00565C00"/>
    <w:rsid w:val="005660CE"/>
    <w:rsid w:val="005661B7"/>
    <w:rsid w:val="005661C3"/>
    <w:rsid w:val="0056693F"/>
    <w:rsid w:val="00566D3E"/>
    <w:rsid w:val="005678F8"/>
    <w:rsid w:val="00567D8E"/>
    <w:rsid w:val="005701FC"/>
    <w:rsid w:val="00570278"/>
    <w:rsid w:val="00570468"/>
    <w:rsid w:val="00570A39"/>
    <w:rsid w:val="00570B9C"/>
    <w:rsid w:val="00571324"/>
    <w:rsid w:val="00571354"/>
    <w:rsid w:val="00571401"/>
    <w:rsid w:val="00571487"/>
    <w:rsid w:val="0057163A"/>
    <w:rsid w:val="00571802"/>
    <w:rsid w:val="0057187C"/>
    <w:rsid w:val="00571972"/>
    <w:rsid w:val="00571D7F"/>
    <w:rsid w:val="00571EFA"/>
    <w:rsid w:val="00571FBA"/>
    <w:rsid w:val="00572385"/>
    <w:rsid w:val="005724C0"/>
    <w:rsid w:val="00572C2D"/>
    <w:rsid w:val="00572D6E"/>
    <w:rsid w:val="00572DC3"/>
    <w:rsid w:val="005732D7"/>
    <w:rsid w:val="005737D5"/>
    <w:rsid w:val="0057380B"/>
    <w:rsid w:val="00573893"/>
    <w:rsid w:val="00573902"/>
    <w:rsid w:val="00573CC9"/>
    <w:rsid w:val="00573CCC"/>
    <w:rsid w:val="00573D95"/>
    <w:rsid w:val="0057443E"/>
    <w:rsid w:val="005745E6"/>
    <w:rsid w:val="00574ABD"/>
    <w:rsid w:val="00574CD2"/>
    <w:rsid w:val="00574D39"/>
    <w:rsid w:val="00575231"/>
    <w:rsid w:val="005752A5"/>
    <w:rsid w:val="00575326"/>
    <w:rsid w:val="0057550B"/>
    <w:rsid w:val="00576022"/>
    <w:rsid w:val="0057606E"/>
    <w:rsid w:val="0057609A"/>
    <w:rsid w:val="0057617B"/>
    <w:rsid w:val="005761CE"/>
    <w:rsid w:val="005762C0"/>
    <w:rsid w:val="00576519"/>
    <w:rsid w:val="005768EC"/>
    <w:rsid w:val="00576A40"/>
    <w:rsid w:val="00576A45"/>
    <w:rsid w:val="00576C4C"/>
    <w:rsid w:val="00576F3E"/>
    <w:rsid w:val="00576FB8"/>
    <w:rsid w:val="00577146"/>
    <w:rsid w:val="005776CF"/>
    <w:rsid w:val="00577978"/>
    <w:rsid w:val="00577AA0"/>
    <w:rsid w:val="00577B10"/>
    <w:rsid w:val="00577B1A"/>
    <w:rsid w:val="00577DFE"/>
    <w:rsid w:val="005804E1"/>
    <w:rsid w:val="00580721"/>
    <w:rsid w:val="005808B2"/>
    <w:rsid w:val="005809E1"/>
    <w:rsid w:val="00580B14"/>
    <w:rsid w:val="00580C23"/>
    <w:rsid w:val="00580D27"/>
    <w:rsid w:val="005812D2"/>
    <w:rsid w:val="005819CD"/>
    <w:rsid w:val="00581E4E"/>
    <w:rsid w:val="00581E61"/>
    <w:rsid w:val="00581EFB"/>
    <w:rsid w:val="00581F62"/>
    <w:rsid w:val="00582058"/>
    <w:rsid w:val="00582655"/>
    <w:rsid w:val="00582893"/>
    <w:rsid w:val="005832BA"/>
    <w:rsid w:val="00583461"/>
    <w:rsid w:val="00583D7E"/>
    <w:rsid w:val="00583FEC"/>
    <w:rsid w:val="005846EC"/>
    <w:rsid w:val="00584AB5"/>
    <w:rsid w:val="00584CD9"/>
    <w:rsid w:val="005852E9"/>
    <w:rsid w:val="005854C8"/>
    <w:rsid w:val="0058579A"/>
    <w:rsid w:val="0058597A"/>
    <w:rsid w:val="00585E7A"/>
    <w:rsid w:val="00585FCF"/>
    <w:rsid w:val="0058603D"/>
    <w:rsid w:val="005866E7"/>
    <w:rsid w:val="0058679D"/>
    <w:rsid w:val="005867E9"/>
    <w:rsid w:val="0058681C"/>
    <w:rsid w:val="005868CF"/>
    <w:rsid w:val="005869AC"/>
    <w:rsid w:val="00586AA6"/>
    <w:rsid w:val="00586AD9"/>
    <w:rsid w:val="00586CD7"/>
    <w:rsid w:val="00586F95"/>
    <w:rsid w:val="00587155"/>
    <w:rsid w:val="0058716D"/>
    <w:rsid w:val="00587489"/>
    <w:rsid w:val="00587754"/>
    <w:rsid w:val="005877E2"/>
    <w:rsid w:val="0058798C"/>
    <w:rsid w:val="00587A08"/>
    <w:rsid w:val="0059009E"/>
    <w:rsid w:val="0059021D"/>
    <w:rsid w:val="0059027F"/>
    <w:rsid w:val="005902DD"/>
    <w:rsid w:val="005908D6"/>
    <w:rsid w:val="005909AF"/>
    <w:rsid w:val="005909D3"/>
    <w:rsid w:val="00590A75"/>
    <w:rsid w:val="00590ADC"/>
    <w:rsid w:val="00590B2C"/>
    <w:rsid w:val="00590FFA"/>
    <w:rsid w:val="00591002"/>
    <w:rsid w:val="0059155D"/>
    <w:rsid w:val="005915CF"/>
    <w:rsid w:val="0059163B"/>
    <w:rsid w:val="005916F2"/>
    <w:rsid w:val="0059180B"/>
    <w:rsid w:val="00591840"/>
    <w:rsid w:val="00591B40"/>
    <w:rsid w:val="00591B71"/>
    <w:rsid w:val="00591C63"/>
    <w:rsid w:val="00591D19"/>
    <w:rsid w:val="00591F47"/>
    <w:rsid w:val="005923C4"/>
    <w:rsid w:val="00592BBC"/>
    <w:rsid w:val="00592E0E"/>
    <w:rsid w:val="00592E83"/>
    <w:rsid w:val="00593200"/>
    <w:rsid w:val="005932E5"/>
    <w:rsid w:val="0059345B"/>
    <w:rsid w:val="005936A8"/>
    <w:rsid w:val="00593979"/>
    <w:rsid w:val="00593A4B"/>
    <w:rsid w:val="00593C6E"/>
    <w:rsid w:val="00593FC5"/>
    <w:rsid w:val="0059412B"/>
    <w:rsid w:val="0059449E"/>
    <w:rsid w:val="005944FB"/>
    <w:rsid w:val="005947CE"/>
    <w:rsid w:val="00594946"/>
    <w:rsid w:val="00594C4B"/>
    <w:rsid w:val="00594C77"/>
    <w:rsid w:val="00594DC5"/>
    <w:rsid w:val="005950F7"/>
    <w:rsid w:val="0059527F"/>
    <w:rsid w:val="0059543A"/>
    <w:rsid w:val="0059544D"/>
    <w:rsid w:val="00595492"/>
    <w:rsid w:val="005955A0"/>
    <w:rsid w:val="00595816"/>
    <w:rsid w:val="00595E4A"/>
    <w:rsid w:val="005963C0"/>
    <w:rsid w:val="0059646C"/>
    <w:rsid w:val="00596559"/>
    <w:rsid w:val="00596746"/>
    <w:rsid w:val="00596C4C"/>
    <w:rsid w:val="00597090"/>
    <w:rsid w:val="005972A4"/>
    <w:rsid w:val="0059748B"/>
    <w:rsid w:val="00597536"/>
    <w:rsid w:val="005979BA"/>
    <w:rsid w:val="00597A08"/>
    <w:rsid w:val="00597E60"/>
    <w:rsid w:val="005A007A"/>
    <w:rsid w:val="005A0089"/>
    <w:rsid w:val="005A0268"/>
    <w:rsid w:val="005A05C2"/>
    <w:rsid w:val="005A0754"/>
    <w:rsid w:val="005A0A1A"/>
    <w:rsid w:val="005A0B8A"/>
    <w:rsid w:val="005A10BC"/>
    <w:rsid w:val="005A1501"/>
    <w:rsid w:val="005A17F4"/>
    <w:rsid w:val="005A1B8B"/>
    <w:rsid w:val="005A1DBB"/>
    <w:rsid w:val="005A1EE8"/>
    <w:rsid w:val="005A202E"/>
    <w:rsid w:val="005A20D3"/>
    <w:rsid w:val="005A247D"/>
    <w:rsid w:val="005A254B"/>
    <w:rsid w:val="005A2635"/>
    <w:rsid w:val="005A286C"/>
    <w:rsid w:val="005A28A9"/>
    <w:rsid w:val="005A28D4"/>
    <w:rsid w:val="005A2D80"/>
    <w:rsid w:val="005A302A"/>
    <w:rsid w:val="005A3279"/>
    <w:rsid w:val="005A39CB"/>
    <w:rsid w:val="005A3AE7"/>
    <w:rsid w:val="005A3B80"/>
    <w:rsid w:val="005A3C39"/>
    <w:rsid w:val="005A3CCA"/>
    <w:rsid w:val="005A3DD0"/>
    <w:rsid w:val="005A4536"/>
    <w:rsid w:val="005A46E4"/>
    <w:rsid w:val="005A4740"/>
    <w:rsid w:val="005A49A1"/>
    <w:rsid w:val="005A4DD7"/>
    <w:rsid w:val="005A5163"/>
    <w:rsid w:val="005A51B1"/>
    <w:rsid w:val="005A5262"/>
    <w:rsid w:val="005A56FA"/>
    <w:rsid w:val="005A5804"/>
    <w:rsid w:val="005A5971"/>
    <w:rsid w:val="005A59BB"/>
    <w:rsid w:val="005A5B29"/>
    <w:rsid w:val="005A5DFC"/>
    <w:rsid w:val="005A62C8"/>
    <w:rsid w:val="005A67A4"/>
    <w:rsid w:val="005A6CE2"/>
    <w:rsid w:val="005A6E76"/>
    <w:rsid w:val="005A7128"/>
    <w:rsid w:val="005A7159"/>
    <w:rsid w:val="005A7511"/>
    <w:rsid w:val="005A7647"/>
    <w:rsid w:val="005A77C8"/>
    <w:rsid w:val="005A784B"/>
    <w:rsid w:val="005A7BA8"/>
    <w:rsid w:val="005A7FDA"/>
    <w:rsid w:val="005B0085"/>
    <w:rsid w:val="005B0179"/>
    <w:rsid w:val="005B01D1"/>
    <w:rsid w:val="005B0221"/>
    <w:rsid w:val="005B093B"/>
    <w:rsid w:val="005B0C89"/>
    <w:rsid w:val="005B1002"/>
    <w:rsid w:val="005B109A"/>
    <w:rsid w:val="005B12A9"/>
    <w:rsid w:val="005B1516"/>
    <w:rsid w:val="005B1520"/>
    <w:rsid w:val="005B1AE0"/>
    <w:rsid w:val="005B1B66"/>
    <w:rsid w:val="005B1BED"/>
    <w:rsid w:val="005B1D75"/>
    <w:rsid w:val="005B2CB2"/>
    <w:rsid w:val="005B2F6C"/>
    <w:rsid w:val="005B3063"/>
    <w:rsid w:val="005B335C"/>
    <w:rsid w:val="005B3990"/>
    <w:rsid w:val="005B4064"/>
    <w:rsid w:val="005B4079"/>
    <w:rsid w:val="005B42D5"/>
    <w:rsid w:val="005B44BD"/>
    <w:rsid w:val="005B45A9"/>
    <w:rsid w:val="005B4896"/>
    <w:rsid w:val="005B49BF"/>
    <w:rsid w:val="005B4CF6"/>
    <w:rsid w:val="005B5071"/>
    <w:rsid w:val="005B5208"/>
    <w:rsid w:val="005B55C7"/>
    <w:rsid w:val="005B5845"/>
    <w:rsid w:val="005B59F0"/>
    <w:rsid w:val="005B5A12"/>
    <w:rsid w:val="005B5BD2"/>
    <w:rsid w:val="005B5E32"/>
    <w:rsid w:val="005B5EC8"/>
    <w:rsid w:val="005B6587"/>
    <w:rsid w:val="005B65CB"/>
    <w:rsid w:val="005B6697"/>
    <w:rsid w:val="005B6815"/>
    <w:rsid w:val="005B697C"/>
    <w:rsid w:val="005B6B87"/>
    <w:rsid w:val="005B6BF7"/>
    <w:rsid w:val="005B6D42"/>
    <w:rsid w:val="005B6D71"/>
    <w:rsid w:val="005B6F0B"/>
    <w:rsid w:val="005B6F65"/>
    <w:rsid w:val="005B7141"/>
    <w:rsid w:val="005B7253"/>
    <w:rsid w:val="005B7318"/>
    <w:rsid w:val="005B7402"/>
    <w:rsid w:val="005B742C"/>
    <w:rsid w:val="005B74E2"/>
    <w:rsid w:val="005B7994"/>
    <w:rsid w:val="005B7CF5"/>
    <w:rsid w:val="005B7DDC"/>
    <w:rsid w:val="005B7FF6"/>
    <w:rsid w:val="005C007D"/>
    <w:rsid w:val="005C07A6"/>
    <w:rsid w:val="005C0953"/>
    <w:rsid w:val="005C0A4C"/>
    <w:rsid w:val="005C0E9E"/>
    <w:rsid w:val="005C0EBC"/>
    <w:rsid w:val="005C0FFA"/>
    <w:rsid w:val="005C1301"/>
    <w:rsid w:val="005C18A9"/>
    <w:rsid w:val="005C1D62"/>
    <w:rsid w:val="005C1E5C"/>
    <w:rsid w:val="005C251C"/>
    <w:rsid w:val="005C2558"/>
    <w:rsid w:val="005C260A"/>
    <w:rsid w:val="005C27C2"/>
    <w:rsid w:val="005C2814"/>
    <w:rsid w:val="005C2A75"/>
    <w:rsid w:val="005C2C85"/>
    <w:rsid w:val="005C2DF5"/>
    <w:rsid w:val="005C2E5E"/>
    <w:rsid w:val="005C3292"/>
    <w:rsid w:val="005C37A4"/>
    <w:rsid w:val="005C3A58"/>
    <w:rsid w:val="005C3B98"/>
    <w:rsid w:val="005C3E01"/>
    <w:rsid w:val="005C3E8D"/>
    <w:rsid w:val="005C42A9"/>
    <w:rsid w:val="005C43F2"/>
    <w:rsid w:val="005C4591"/>
    <w:rsid w:val="005C4606"/>
    <w:rsid w:val="005C49DE"/>
    <w:rsid w:val="005C4C3D"/>
    <w:rsid w:val="005C4E4E"/>
    <w:rsid w:val="005C4F3C"/>
    <w:rsid w:val="005C4F95"/>
    <w:rsid w:val="005C519F"/>
    <w:rsid w:val="005C5360"/>
    <w:rsid w:val="005C53B8"/>
    <w:rsid w:val="005C56F7"/>
    <w:rsid w:val="005C59C8"/>
    <w:rsid w:val="005C5FB6"/>
    <w:rsid w:val="005C6296"/>
    <w:rsid w:val="005C6A60"/>
    <w:rsid w:val="005C6D7C"/>
    <w:rsid w:val="005C6E1B"/>
    <w:rsid w:val="005C7051"/>
    <w:rsid w:val="005C7101"/>
    <w:rsid w:val="005C71A4"/>
    <w:rsid w:val="005C71B5"/>
    <w:rsid w:val="005C76A8"/>
    <w:rsid w:val="005C78D9"/>
    <w:rsid w:val="005C7C3B"/>
    <w:rsid w:val="005C7D1A"/>
    <w:rsid w:val="005C7D66"/>
    <w:rsid w:val="005C7E5E"/>
    <w:rsid w:val="005C7EEB"/>
    <w:rsid w:val="005C7FBE"/>
    <w:rsid w:val="005D00F3"/>
    <w:rsid w:val="005D01EE"/>
    <w:rsid w:val="005D024C"/>
    <w:rsid w:val="005D03F8"/>
    <w:rsid w:val="005D0601"/>
    <w:rsid w:val="005D068C"/>
    <w:rsid w:val="005D0900"/>
    <w:rsid w:val="005D0AD6"/>
    <w:rsid w:val="005D0BC6"/>
    <w:rsid w:val="005D0F27"/>
    <w:rsid w:val="005D1213"/>
    <w:rsid w:val="005D148F"/>
    <w:rsid w:val="005D1C12"/>
    <w:rsid w:val="005D1C43"/>
    <w:rsid w:val="005D1DD5"/>
    <w:rsid w:val="005D200C"/>
    <w:rsid w:val="005D2118"/>
    <w:rsid w:val="005D2164"/>
    <w:rsid w:val="005D2218"/>
    <w:rsid w:val="005D2810"/>
    <w:rsid w:val="005D286B"/>
    <w:rsid w:val="005D2A09"/>
    <w:rsid w:val="005D2AFC"/>
    <w:rsid w:val="005D2C83"/>
    <w:rsid w:val="005D3353"/>
    <w:rsid w:val="005D3548"/>
    <w:rsid w:val="005D389B"/>
    <w:rsid w:val="005D3E3A"/>
    <w:rsid w:val="005D4083"/>
    <w:rsid w:val="005D410A"/>
    <w:rsid w:val="005D422B"/>
    <w:rsid w:val="005D42F1"/>
    <w:rsid w:val="005D4373"/>
    <w:rsid w:val="005D4500"/>
    <w:rsid w:val="005D466C"/>
    <w:rsid w:val="005D487F"/>
    <w:rsid w:val="005D4C46"/>
    <w:rsid w:val="005D4D8F"/>
    <w:rsid w:val="005D5024"/>
    <w:rsid w:val="005D50CA"/>
    <w:rsid w:val="005D50EC"/>
    <w:rsid w:val="005D515E"/>
    <w:rsid w:val="005D52EF"/>
    <w:rsid w:val="005D5B9A"/>
    <w:rsid w:val="005D5D44"/>
    <w:rsid w:val="005D5F99"/>
    <w:rsid w:val="005D5FD8"/>
    <w:rsid w:val="005D610C"/>
    <w:rsid w:val="005D610E"/>
    <w:rsid w:val="005D626D"/>
    <w:rsid w:val="005D662A"/>
    <w:rsid w:val="005D66DB"/>
    <w:rsid w:val="005D6DD1"/>
    <w:rsid w:val="005D6DF3"/>
    <w:rsid w:val="005D6E2C"/>
    <w:rsid w:val="005D76D1"/>
    <w:rsid w:val="005D79F0"/>
    <w:rsid w:val="005D7DB3"/>
    <w:rsid w:val="005E000F"/>
    <w:rsid w:val="005E0724"/>
    <w:rsid w:val="005E083C"/>
    <w:rsid w:val="005E0986"/>
    <w:rsid w:val="005E09B6"/>
    <w:rsid w:val="005E0A15"/>
    <w:rsid w:val="005E0AE1"/>
    <w:rsid w:val="005E0AEB"/>
    <w:rsid w:val="005E0D24"/>
    <w:rsid w:val="005E0E0A"/>
    <w:rsid w:val="005E100A"/>
    <w:rsid w:val="005E10DE"/>
    <w:rsid w:val="005E10FB"/>
    <w:rsid w:val="005E1285"/>
    <w:rsid w:val="005E14A0"/>
    <w:rsid w:val="005E14A2"/>
    <w:rsid w:val="005E1773"/>
    <w:rsid w:val="005E18EC"/>
    <w:rsid w:val="005E1C70"/>
    <w:rsid w:val="005E1EB6"/>
    <w:rsid w:val="005E1F09"/>
    <w:rsid w:val="005E1F97"/>
    <w:rsid w:val="005E2C36"/>
    <w:rsid w:val="005E2C6F"/>
    <w:rsid w:val="005E2CFE"/>
    <w:rsid w:val="005E2FBA"/>
    <w:rsid w:val="005E309E"/>
    <w:rsid w:val="005E3716"/>
    <w:rsid w:val="005E39D4"/>
    <w:rsid w:val="005E3A02"/>
    <w:rsid w:val="005E3A13"/>
    <w:rsid w:val="005E4151"/>
    <w:rsid w:val="005E4194"/>
    <w:rsid w:val="005E4346"/>
    <w:rsid w:val="005E48F2"/>
    <w:rsid w:val="005E49AD"/>
    <w:rsid w:val="005E4A6B"/>
    <w:rsid w:val="005E4BA6"/>
    <w:rsid w:val="005E4C5F"/>
    <w:rsid w:val="005E5332"/>
    <w:rsid w:val="005E5457"/>
    <w:rsid w:val="005E5541"/>
    <w:rsid w:val="005E570F"/>
    <w:rsid w:val="005E57E1"/>
    <w:rsid w:val="005E5850"/>
    <w:rsid w:val="005E5A5B"/>
    <w:rsid w:val="005E5E1F"/>
    <w:rsid w:val="005E6101"/>
    <w:rsid w:val="005E6153"/>
    <w:rsid w:val="005E6189"/>
    <w:rsid w:val="005E654F"/>
    <w:rsid w:val="005E6B59"/>
    <w:rsid w:val="005E6C66"/>
    <w:rsid w:val="005E705C"/>
    <w:rsid w:val="005E7237"/>
    <w:rsid w:val="005E7476"/>
    <w:rsid w:val="005E7AB9"/>
    <w:rsid w:val="005E7E12"/>
    <w:rsid w:val="005F0124"/>
    <w:rsid w:val="005F0181"/>
    <w:rsid w:val="005F04A6"/>
    <w:rsid w:val="005F0AAD"/>
    <w:rsid w:val="005F0B68"/>
    <w:rsid w:val="005F0C96"/>
    <w:rsid w:val="005F1110"/>
    <w:rsid w:val="005F1123"/>
    <w:rsid w:val="005F1478"/>
    <w:rsid w:val="005F15E2"/>
    <w:rsid w:val="005F15EC"/>
    <w:rsid w:val="005F186F"/>
    <w:rsid w:val="005F1936"/>
    <w:rsid w:val="005F21D7"/>
    <w:rsid w:val="005F27BB"/>
    <w:rsid w:val="005F28D7"/>
    <w:rsid w:val="005F2B55"/>
    <w:rsid w:val="005F2B5D"/>
    <w:rsid w:val="005F2C06"/>
    <w:rsid w:val="005F30CF"/>
    <w:rsid w:val="005F31AE"/>
    <w:rsid w:val="005F371D"/>
    <w:rsid w:val="005F397D"/>
    <w:rsid w:val="005F39F9"/>
    <w:rsid w:val="005F3B81"/>
    <w:rsid w:val="005F3C8C"/>
    <w:rsid w:val="005F3E29"/>
    <w:rsid w:val="005F3F76"/>
    <w:rsid w:val="005F40B5"/>
    <w:rsid w:val="005F45AA"/>
    <w:rsid w:val="005F46B9"/>
    <w:rsid w:val="005F4A73"/>
    <w:rsid w:val="005F4D91"/>
    <w:rsid w:val="005F5195"/>
    <w:rsid w:val="005F53A3"/>
    <w:rsid w:val="005F5439"/>
    <w:rsid w:val="005F558B"/>
    <w:rsid w:val="005F587E"/>
    <w:rsid w:val="005F5920"/>
    <w:rsid w:val="005F5D16"/>
    <w:rsid w:val="005F5E78"/>
    <w:rsid w:val="005F6409"/>
    <w:rsid w:val="005F64D8"/>
    <w:rsid w:val="005F67A4"/>
    <w:rsid w:val="005F684A"/>
    <w:rsid w:val="005F6980"/>
    <w:rsid w:val="005F6A89"/>
    <w:rsid w:val="005F6B02"/>
    <w:rsid w:val="005F6C1E"/>
    <w:rsid w:val="005F6D28"/>
    <w:rsid w:val="005F6DB2"/>
    <w:rsid w:val="005F718F"/>
    <w:rsid w:val="005F7213"/>
    <w:rsid w:val="005F7441"/>
    <w:rsid w:val="005F7719"/>
    <w:rsid w:val="005F7758"/>
    <w:rsid w:val="005F7B4A"/>
    <w:rsid w:val="005F7DB8"/>
    <w:rsid w:val="005F7DBB"/>
    <w:rsid w:val="005F7F41"/>
    <w:rsid w:val="006001CA"/>
    <w:rsid w:val="0060022A"/>
    <w:rsid w:val="00600241"/>
    <w:rsid w:val="00600248"/>
    <w:rsid w:val="00600501"/>
    <w:rsid w:val="00600731"/>
    <w:rsid w:val="006007B0"/>
    <w:rsid w:val="00600A03"/>
    <w:rsid w:val="00600D9E"/>
    <w:rsid w:val="00600DBF"/>
    <w:rsid w:val="00600F4C"/>
    <w:rsid w:val="0060116D"/>
    <w:rsid w:val="006013B7"/>
    <w:rsid w:val="00601442"/>
    <w:rsid w:val="00601574"/>
    <w:rsid w:val="00601874"/>
    <w:rsid w:val="006019DB"/>
    <w:rsid w:val="00601A10"/>
    <w:rsid w:val="00601CEB"/>
    <w:rsid w:val="0060202F"/>
    <w:rsid w:val="0060216F"/>
    <w:rsid w:val="0060219D"/>
    <w:rsid w:val="00602271"/>
    <w:rsid w:val="0060252E"/>
    <w:rsid w:val="006029B3"/>
    <w:rsid w:val="00602DA4"/>
    <w:rsid w:val="00602FE3"/>
    <w:rsid w:val="00603012"/>
    <w:rsid w:val="0060306C"/>
    <w:rsid w:val="0060339F"/>
    <w:rsid w:val="0060356B"/>
    <w:rsid w:val="00603884"/>
    <w:rsid w:val="00603DC4"/>
    <w:rsid w:val="00603F1B"/>
    <w:rsid w:val="0060420F"/>
    <w:rsid w:val="0060435D"/>
    <w:rsid w:val="006049F5"/>
    <w:rsid w:val="00604A5A"/>
    <w:rsid w:val="00604A69"/>
    <w:rsid w:val="00604C97"/>
    <w:rsid w:val="00604D0D"/>
    <w:rsid w:val="00604D26"/>
    <w:rsid w:val="00604E51"/>
    <w:rsid w:val="00604E81"/>
    <w:rsid w:val="00604F57"/>
    <w:rsid w:val="006051AC"/>
    <w:rsid w:val="006053FB"/>
    <w:rsid w:val="0060577B"/>
    <w:rsid w:val="00605916"/>
    <w:rsid w:val="006059CB"/>
    <w:rsid w:val="00605BD2"/>
    <w:rsid w:val="00605CBA"/>
    <w:rsid w:val="00605EC6"/>
    <w:rsid w:val="00606628"/>
    <w:rsid w:val="00606814"/>
    <w:rsid w:val="00606881"/>
    <w:rsid w:val="00606951"/>
    <w:rsid w:val="00606993"/>
    <w:rsid w:val="00606F03"/>
    <w:rsid w:val="006071BB"/>
    <w:rsid w:val="006073F6"/>
    <w:rsid w:val="00607C8A"/>
    <w:rsid w:val="00607D9A"/>
    <w:rsid w:val="00607F79"/>
    <w:rsid w:val="00607FC4"/>
    <w:rsid w:val="006105B6"/>
    <w:rsid w:val="0061078E"/>
    <w:rsid w:val="0061093D"/>
    <w:rsid w:val="006112CD"/>
    <w:rsid w:val="0061156F"/>
    <w:rsid w:val="00611A04"/>
    <w:rsid w:val="00611B5C"/>
    <w:rsid w:val="00611E93"/>
    <w:rsid w:val="006121B8"/>
    <w:rsid w:val="00612246"/>
    <w:rsid w:val="006122B4"/>
    <w:rsid w:val="00612356"/>
    <w:rsid w:val="00612B37"/>
    <w:rsid w:val="0061320A"/>
    <w:rsid w:val="006132F5"/>
    <w:rsid w:val="00613622"/>
    <w:rsid w:val="00613A2A"/>
    <w:rsid w:val="00613A8C"/>
    <w:rsid w:val="00613AFD"/>
    <w:rsid w:val="0061476B"/>
    <w:rsid w:val="006148A9"/>
    <w:rsid w:val="0061495A"/>
    <w:rsid w:val="00614C7B"/>
    <w:rsid w:val="00614D59"/>
    <w:rsid w:val="00614E6B"/>
    <w:rsid w:val="00614EE9"/>
    <w:rsid w:val="0061508D"/>
    <w:rsid w:val="00615193"/>
    <w:rsid w:val="006151D9"/>
    <w:rsid w:val="00615365"/>
    <w:rsid w:val="006154DE"/>
    <w:rsid w:val="00615E51"/>
    <w:rsid w:val="0061624D"/>
    <w:rsid w:val="006162E2"/>
    <w:rsid w:val="0061636A"/>
    <w:rsid w:val="006164B3"/>
    <w:rsid w:val="00616557"/>
    <w:rsid w:val="00616793"/>
    <w:rsid w:val="006169C1"/>
    <w:rsid w:val="00616C26"/>
    <w:rsid w:val="00616DD5"/>
    <w:rsid w:val="00617309"/>
    <w:rsid w:val="0061730E"/>
    <w:rsid w:val="0061758B"/>
    <w:rsid w:val="006177F9"/>
    <w:rsid w:val="006179A6"/>
    <w:rsid w:val="00617F2D"/>
    <w:rsid w:val="00617FC1"/>
    <w:rsid w:val="006203B4"/>
    <w:rsid w:val="00620CC8"/>
    <w:rsid w:val="00620D33"/>
    <w:rsid w:val="00620FAF"/>
    <w:rsid w:val="00621081"/>
    <w:rsid w:val="0062117B"/>
    <w:rsid w:val="00621189"/>
    <w:rsid w:val="006212E6"/>
    <w:rsid w:val="00621438"/>
    <w:rsid w:val="006216ED"/>
    <w:rsid w:val="006217D6"/>
    <w:rsid w:val="006219CE"/>
    <w:rsid w:val="00621A1D"/>
    <w:rsid w:val="00621A38"/>
    <w:rsid w:val="00621A42"/>
    <w:rsid w:val="00621B55"/>
    <w:rsid w:val="00621B72"/>
    <w:rsid w:val="00621EE3"/>
    <w:rsid w:val="00622458"/>
    <w:rsid w:val="0062248B"/>
    <w:rsid w:val="00622549"/>
    <w:rsid w:val="006225F7"/>
    <w:rsid w:val="006231B6"/>
    <w:rsid w:val="00623216"/>
    <w:rsid w:val="00623800"/>
    <w:rsid w:val="00623955"/>
    <w:rsid w:val="00623A84"/>
    <w:rsid w:val="00623B22"/>
    <w:rsid w:val="00623F1E"/>
    <w:rsid w:val="006242A3"/>
    <w:rsid w:val="00624639"/>
    <w:rsid w:val="00624846"/>
    <w:rsid w:val="0062491C"/>
    <w:rsid w:val="006249EC"/>
    <w:rsid w:val="00624B53"/>
    <w:rsid w:val="00624C7C"/>
    <w:rsid w:val="00625011"/>
    <w:rsid w:val="00625089"/>
    <w:rsid w:val="0062516E"/>
    <w:rsid w:val="006254AC"/>
    <w:rsid w:val="00625532"/>
    <w:rsid w:val="00625772"/>
    <w:rsid w:val="00625AE7"/>
    <w:rsid w:val="00625BB2"/>
    <w:rsid w:val="00625C6A"/>
    <w:rsid w:val="00625C9E"/>
    <w:rsid w:val="00626218"/>
    <w:rsid w:val="00626561"/>
    <w:rsid w:val="006266D2"/>
    <w:rsid w:val="00626838"/>
    <w:rsid w:val="00626AFE"/>
    <w:rsid w:val="00626BBD"/>
    <w:rsid w:val="00626CA2"/>
    <w:rsid w:val="00626F59"/>
    <w:rsid w:val="00626FAC"/>
    <w:rsid w:val="006275E5"/>
    <w:rsid w:val="0062765E"/>
    <w:rsid w:val="00627859"/>
    <w:rsid w:val="0062796E"/>
    <w:rsid w:val="00627997"/>
    <w:rsid w:val="00627A8F"/>
    <w:rsid w:val="00627DFC"/>
    <w:rsid w:val="00627E08"/>
    <w:rsid w:val="00627F95"/>
    <w:rsid w:val="00630047"/>
    <w:rsid w:val="006300FF"/>
    <w:rsid w:val="0063027A"/>
    <w:rsid w:val="00630661"/>
    <w:rsid w:val="0063074F"/>
    <w:rsid w:val="00630762"/>
    <w:rsid w:val="00630B35"/>
    <w:rsid w:val="0063104F"/>
    <w:rsid w:val="006314D7"/>
    <w:rsid w:val="00631548"/>
    <w:rsid w:val="0063180D"/>
    <w:rsid w:val="006318F3"/>
    <w:rsid w:val="00631CBE"/>
    <w:rsid w:val="00631EFA"/>
    <w:rsid w:val="00632106"/>
    <w:rsid w:val="00632327"/>
    <w:rsid w:val="0063241C"/>
    <w:rsid w:val="00632A64"/>
    <w:rsid w:val="00632E4A"/>
    <w:rsid w:val="006330B1"/>
    <w:rsid w:val="006332E1"/>
    <w:rsid w:val="0063340D"/>
    <w:rsid w:val="0063346B"/>
    <w:rsid w:val="006336AF"/>
    <w:rsid w:val="00633717"/>
    <w:rsid w:val="00633812"/>
    <w:rsid w:val="00633B31"/>
    <w:rsid w:val="00633D85"/>
    <w:rsid w:val="00633FF0"/>
    <w:rsid w:val="00634255"/>
    <w:rsid w:val="006344A4"/>
    <w:rsid w:val="00634726"/>
    <w:rsid w:val="006347D8"/>
    <w:rsid w:val="00634A7C"/>
    <w:rsid w:val="00634AA9"/>
    <w:rsid w:val="00634AF1"/>
    <w:rsid w:val="00634C34"/>
    <w:rsid w:val="00634DD4"/>
    <w:rsid w:val="00634E00"/>
    <w:rsid w:val="0063544A"/>
    <w:rsid w:val="0063551E"/>
    <w:rsid w:val="00635654"/>
    <w:rsid w:val="006361C2"/>
    <w:rsid w:val="00636414"/>
    <w:rsid w:val="00636B6C"/>
    <w:rsid w:val="00636E32"/>
    <w:rsid w:val="006370BD"/>
    <w:rsid w:val="006374A5"/>
    <w:rsid w:val="00637765"/>
    <w:rsid w:val="00637B9B"/>
    <w:rsid w:val="00637EDF"/>
    <w:rsid w:val="00637EE3"/>
    <w:rsid w:val="00640198"/>
    <w:rsid w:val="00640592"/>
    <w:rsid w:val="00640A57"/>
    <w:rsid w:val="00640C6E"/>
    <w:rsid w:val="00640D07"/>
    <w:rsid w:val="00640F75"/>
    <w:rsid w:val="00641163"/>
    <w:rsid w:val="006415D2"/>
    <w:rsid w:val="00641718"/>
    <w:rsid w:val="00641B4D"/>
    <w:rsid w:val="00641CF8"/>
    <w:rsid w:val="0064200B"/>
    <w:rsid w:val="00642059"/>
    <w:rsid w:val="00642804"/>
    <w:rsid w:val="00642A61"/>
    <w:rsid w:val="00642CB6"/>
    <w:rsid w:val="00642FB0"/>
    <w:rsid w:val="006431A1"/>
    <w:rsid w:val="0064322D"/>
    <w:rsid w:val="006437CC"/>
    <w:rsid w:val="00643926"/>
    <w:rsid w:val="00643A73"/>
    <w:rsid w:val="00643B98"/>
    <w:rsid w:val="0064414F"/>
    <w:rsid w:val="006441A4"/>
    <w:rsid w:val="006442D4"/>
    <w:rsid w:val="0064432B"/>
    <w:rsid w:val="00644697"/>
    <w:rsid w:val="0064491F"/>
    <w:rsid w:val="00645301"/>
    <w:rsid w:val="0064567E"/>
    <w:rsid w:val="00645DA4"/>
    <w:rsid w:val="00645E01"/>
    <w:rsid w:val="00645FD5"/>
    <w:rsid w:val="00646161"/>
    <w:rsid w:val="006461CA"/>
    <w:rsid w:val="006463EA"/>
    <w:rsid w:val="00646951"/>
    <w:rsid w:val="00646ACB"/>
    <w:rsid w:val="00646C7C"/>
    <w:rsid w:val="00646C7E"/>
    <w:rsid w:val="00646D46"/>
    <w:rsid w:val="00646EA3"/>
    <w:rsid w:val="00646EAC"/>
    <w:rsid w:val="00646ED9"/>
    <w:rsid w:val="006470FC"/>
    <w:rsid w:val="00647230"/>
    <w:rsid w:val="00647300"/>
    <w:rsid w:val="0064774F"/>
    <w:rsid w:val="00647A82"/>
    <w:rsid w:val="00647DFE"/>
    <w:rsid w:val="00650031"/>
    <w:rsid w:val="00650194"/>
    <w:rsid w:val="00650312"/>
    <w:rsid w:val="00650400"/>
    <w:rsid w:val="00650AD9"/>
    <w:rsid w:val="00650C46"/>
    <w:rsid w:val="00650CDF"/>
    <w:rsid w:val="00650E4E"/>
    <w:rsid w:val="00650F7C"/>
    <w:rsid w:val="00651115"/>
    <w:rsid w:val="0065114C"/>
    <w:rsid w:val="0065169E"/>
    <w:rsid w:val="006516A4"/>
    <w:rsid w:val="0065193B"/>
    <w:rsid w:val="00651BA7"/>
    <w:rsid w:val="00651BE4"/>
    <w:rsid w:val="00651BF5"/>
    <w:rsid w:val="00651CD3"/>
    <w:rsid w:val="0065220C"/>
    <w:rsid w:val="00652348"/>
    <w:rsid w:val="00652407"/>
    <w:rsid w:val="0065259B"/>
    <w:rsid w:val="006525D6"/>
    <w:rsid w:val="006525F5"/>
    <w:rsid w:val="00652729"/>
    <w:rsid w:val="006527E5"/>
    <w:rsid w:val="0065287E"/>
    <w:rsid w:val="00652A7D"/>
    <w:rsid w:val="00652C05"/>
    <w:rsid w:val="00652C09"/>
    <w:rsid w:val="00652D1B"/>
    <w:rsid w:val="00652E29"/>
    <w:rsid w:val="00652E47"/>
    <w:rsid w:val="00652FA4"/>
    <w:rsid w:val="00653297"/>
    <w:rsid w:val="00653342"/>
    <w:rsid w:val="00653384"/>
    <w:rsid w:val="006536AC"/>
    <w:rsid w:val="00653766"/>
    <w:rsid w:val="0065394F"/>
    <w:rsid w:val="00653B73"/>
    <w:rsid w:val="00653D76"/>
    <w:rsid w:val="00653F85"/>
    <w:rsid w:val="00653FB9"/>
    <w:rsid w:val="00654005"/>
    <w:rsid w:val="006541D5"/>
    <w:rsid w:val="00654253"/>
    <w:rsid w:val="006554A2"/>
    <w:rsid w:val="006554F8"/>
    <w:rsid w:val="006557E7"/>
    <w:rsid w:val="0065586C"/>
    <w:rsid w:val="00655E3D"/>
    <w:rsid w:val="006562C0"/>
    <w:rsid w:val="00656422"/>
    <w:rsid w:val="006566B4"/>
    <w:rsid w:val="00656B6A"/>
    <w:rsid w:val="00656E49"/>
    <w:rsid w:val="00656E72"/>
    <w:rsid w:val="006577AF"/>
    <w:rsid w:val="00657D92"/>
    <w:rsid w:val="00660367"/>
    <w:rsid w:val="006604C1"/>
    <w:rsid w:val="00660648"/>
    <w:rsid w:val="00660752"/>
    <w:rsid w:val="00660973"/>
    <w:rsid w:val="00661731"/>
    <w:rsid w:val="00661BFB"/>
    <w:rsid w:val="00661EED"/>
    <w:rsid w:val="006620AC"/>
    <w:rsid w:val="00662744"/>
    <w:rsid w:val="0066295B"/>
    <w:rsid w:val="0066296A"/>
    <w:rsid w:val="006629AA"/>
    <w:rsid w:val="00662B1F"/>
    <w:rsid w:val="00662CDF"/>
    <w:rsid w:val="00663118"/>
    <w:rsid w:val="00663184"/>
    <w:rsid w:val="006634C6"/>
    <w:rsid w:val="006638C8"/>
    <w:rsid w:val="006641E9"/>
    <w:rsid w:val="006643B1"/>
    <w:rsid w:val="00664414"/>
    <w:rsid w:val="006649C6"/>
    <w:rsid w:val="00664B9D"/>
    <w:rsid w:val="00664F40"/>
    <w:rsid w:val="00664F8A"/>
    <w:rsid w:val="006651D2"/>
    <w:rsid w:val="00665671"/>
    <w:rsid w:val="0066579D"/>
    <w:rsid w:val="006659FA"/>
    <w:rsid w:val="00665B26"/>
    <w:rsid w:val="00665C70"/>
    <w:rsid w:val="00665F91"/>
    <w:rsid w:val="00665FD3"/>
    <w:rsid w:val="006660E1"/>
    <w:rsid w:val="00666265"/>
    <w:rsid w:val="006663CF"/>
    <w:rsid w:val="00666B4A"/>
    <w:rsid w:val="00666D40"/>
    <w:rsid w:val="006671B4"/>
    <w:rsid w:val="006674DD"/>
    <w:rsid w:val="00667510"/>
    <w:rsid w:val="006678DC"/>
    <w:rsid w:val="00667A6F"/>
    <w:rsid w:val="00667B41"/>
    <w:rsid w:val="00667D59"/>
    <w:rsid w:val="006704C8"/>
    <w:rsid w:val="006704E9"/>
    <w:rsid w:val="00670606"/>
    <w:rsid w:val="006706FE"/>
    <w:rsid w:val="00670B8A"/>
    <w:rsid w:val="00670F53"/>
    <w:rsid w:val="00671975"/>
    <w:rsid w:val="00671B7E"/>
    <w:rsid w:val="00671CAC"/>
    <w:rsid w:val="00671CC4"/>
    <w:rsid w:val="00671D72"/>
    <w:rsid w:val="00672116"/>
    <w:rsid w:val="006723F6"/>
    <w:rsid w:val="0067278D"/>
    <w:rsid w:val="00672803"/>
    <w:rsid w:val="00672A83"/>
    <w:rsid w:val="00672C00"/>
    <w:rsid w:val="00672D2C"/>
    <w:rsid w:val="00672DF1"/>
    <w:rsid w:val="00672F61"/>
    <w:rsid w:val="0067325D"/>
    <w:rsid w:val="0067344B"/>
    <w:rsid w:val="0067347C"/>
    <w:rsid w:val="00673783"/>
    <w:rsid w:val="00673B3E"/>
    <w:rsid w:val="00673D69"/>
    <w:rsid w:val="00673DA6"/>
    <w:rsid w:val="0067471C"/>
    <w:rsid w:val="006748E4"/>
    <w:rsid w:val="00674C4A"/>
    <w:rsid w:val="00674EB5"/>
    <w:rsid w:val="00675246"/>
    <w:rsid w:val="006752FB"/>
    <w:rsid w:val="006753B3"/>
    <w:rsid w:val="00675418"/>
    <w:rsid w:val="00675875"/>
    <w:rsid w:val="00675997"/>
    <w:rsid w:val="00675B3D"/>
    <w:rsid w:val="00675B6C"/>
    <w:rsid w:val="00675D66"/>
    <w:rsid w:val="00676032"/>
    <w:rsid w:val="0067635B"/>
    <w:rsid w:val="00676485"/>
    <w:rsid w:val="00676904"/>
    <w:rsid w:val="0067696F"/>
    <w:rsid w:val="00676CBF"/>
    <w:rsid w:val="00676EB2"/>
    <w:rsid w:val="00676FB1"/>
    <w:rsid w:val="006771CD"/>
    <w:rsid w:val="006773A2"/>
    <w:rsid w:val="006774E7"/>
    <w:rsid w:val="0067755F"/>
    <w:rsid w:val="00677A64"/>
    <w:rsid w:val="00677A75"/>
    <w:rsid w:val="00677A92"/>
    <w:rsid w:val="00680250"/>
    <w:rsid w:val="006804BA"/>
    <w:rsid w:val="006804D5"/>
    <w:rsid w:val="0068066A"/>
    <w:rsid w:val="00680971"/>
    <w:rsid w:val="00680BEF"/>
    <w:rsid w:val="00680BFC"/>
    <w:rsid w:val="00680D63"/>
    <w:rsid w:val="00680DA6"/>
    <w:rsid w:val="00681030"/>
    <w:rsid w:val="00681121"/>
    <w:rsid w:val="0068151F"/>
    <w:rsid w:val="00681645"/>
    <w:rsid w:val="006816F7"/>
    <w:rsid w:val="006817BB"/>
    <w:rsid w:val="0068199F"/>
    <w:rsid w:val="00681C13"/>
    <w:rsid w:val="00681DC2"/>
    <w:rsid w:val="00681E19"/>
    <w:rsid w:val="00682031"/>
    <w:rsid w:val="006821D2"/>
    <w:rsid w:val="006822C7"/>
    <w:rsid w:val="00682427"/>
    <w:rsid w:val="006825E1"/>
    <w:rsid w:val="006827B5"/>
    <w:rsid w:val="006827BC"/>
    <w:rsid w:val="006827DB"/>
    <w:rsid w:val="00682BC0"/>
    <w:rsid w:val="00682C1B"/>
    <w:rsid w:val="00682C51"/>
    <w:rsid w:val="00682D1D"/>
    <w:rsid w:val="00682F5B"/>
    <w:rsid w:val="00683095"/>
    <w:rsid w:val="0068341A"/>
    <w:rsid w:val="006835DB"/>
    <w:rsid w:val="006836EC"/>
    <w:rsid w:val="00684047"/>
    <w:rsid w:val="00684336"/>
    <w:rsid w:val="0068434D"/>
    <w:rsid w:val="0068491B"/>
    <w:rsid w:val="00684A0B"/>
    <w:rsid w:val="00684A0D"/>
    <w:rsid w:val="00684B3C"/>
    <w:rsid w:val="00684F87"/>
    <w:rsid w:val="006853A1"/>
    <w:rsid w:val="00685490"/>
    <w:rsid w:val="006859BB"/>
    <w:rsid w:val="00685AB8"/>
    <w:rsid w:val="00685BD9"/>
    <w:rsid w:val="00686065"/>
    <w:rsid w:val="006860C0"/>
    <w:rsid w:val="006862FB"/>
    <w:rsid w:val="00686455"/>
    <w:rsid w:val="00686487"/>
    <w:rsid w:val="006864D1"/>
    <w:rsid w:val="00686862"/>
    <w:rsid w:val="00686A7C"/>
    <w:rsid w:val="00686D2B"/>
    <w:rsid w:val="00686D8F"/>
    <w:rsid w:val="00686FAC"/>
    <w:rsid w:val="00687220"/>
    <w:rsid w:val="00687A09"/>
    <w:rsid w:val="00690826"/>
    <w:rsid w:val="00690BBA"/>
    <w:rsid w:val="00690F04"/>
    <w:rsid w:val="0069104C"/>
    <w:rsid w:val="00691434"/>
    <w:rsid w:val="00691598"/>
    <w:rsid w:val="0069169E"/>
    <w:rsid w:val="00691A8A"/>
    <w:rsid w:val="00691B1B"/>
    <w:rsid w:val="00691C23"/>
    <w:rsid w:val="00692099"/>
    <w:rsid w:val="006920E7"/>
    <w:rsid w:val="0069229C"/>
    <w:rsid w:val="00692337"/>
    <w:rsid w:val="00692758"/>
    <w:rsid w:val="00692CAE"/>
    <w:rsid w:val="00692CC4"/>
    <w:rsid w:val="00692E20"/>
    <w:rsid w:val="00693888"/>
    <w:rsid w:val="006938D9"/>
    <w:rsid w:val="0069395D"/>
    <w:rsid w:val="00693C3B"/>
    <w:rsid w:val="00693D14"/>
    <w:rsid w:val="00693ED9"/>
    <w:rsid w:val="0069407F"/>
    <w:rsid w:val="00694107"/>
    <w:rsid w:val="006946CD"/>
    <w:rsid w:val="006948F0"/>
    <w:rsid w:val="00694CC8"/>
    <w:rsid w:val="0069525F"/>
    <w:rsid w:val="006954A3"/>
    <w:rsid w:val="006956A1"/>
    <w:rsid w:val="0069582D"/>
    <w:rsid w:val="00695939"/>
    <w:rsid w:val="00695C2D"/>
    <w:rsid w:val="00695F0A"/>
    <w:rsid w:val="00696193"/>
    <w:rsid w:val="00696587"/>
    <w:rsid w:val="006965C8"/>
    <w:rsid w:val="00696B45"/>
    <w:rsid w:val="00696DAA"/>
    <w:rsid w:val="006973D2"/>
    <w:rsid w:val="0069751A"/>
    <w:rsid w:val="00697A7A"/>
    <w:rsid w:val="00697B3F"/>
    <w:rsid w:val="006A0B94"/>
    <w:rsid w:val="006A0C24"/>
    <w:rsid w:val="006A0CA8"/>
    <w:rsid w:val="006A109E"/>
    <w:rsid w:val="006A17B3"/>
    <w:rsid w:val="006A18BE"/>
    <w:rsid w:val="006A1975"/>
    <w:rsid w:val="006A1C94"/>
    <w:rsid w:val="006A1FFA"/>
    <w:rsid w:val="006A2005"/>
    <w:rsid w:val="006A2BAD"/>
    <w:rsid w:val="006A2C31"/>
    <w:rsid w:val="006A2D5E"/>
    <w:rsid w:val="006A327C"/>
    <w:rsid w:val="006A3347"/>
    <w:rsid w:val="006A3652"/>
    <w:rsid w:val="006A3713"/>
    <w:rsid w:val="006A38E6"/>
    <w:rsid w:val="006A3CBB"/>
    <w:rsid w:val="006A3F55"/>
    <w:rsid w:val="006A3FF9"/>
    <w:rsid w:val="006A41BE"/>
    <w:rsid w:val="006A46E3"/>
    <w:rsid w:val="006A46F3"/>
    <w:rsid w:val="006A4858"/>
    <w:rsid w:val="006A49BC"/>
    <w:rsid w:val="006A4B64"/>
    <w:rsid w:val="006A4D59"/>
    <w:rsid w:val="006A4FB2"/>
    <w:rsid w:val="006A5150"/>
    <w:rsid w:val="006A526F"/>
    <w:rsid w:val="006A5521"/>
    <w:rsid w:val="006A59EF"/>
    <w:rsid w:val="006A5A20"/>
    <w:rsid w:val="006A5DA8"/>
    <w:rsid w:val="006A5EA2"/>
    <w:rsid w:val="006A5EB4"/>
    <w:rsid w:val="006A5FEA"/>
    <w:rsid w:val="006A6438"/>
    <w:rsid w:val="006A647D"/>
    <w:rsid w:val="006A6916"/>
    <w:rsid w:val="006A6978"/>
    <w:rsid w:val="006A6B48"/>
    <w:rsid w:val="006A7051"/>
    <w:rsid w:val="006A71D3"/>
    <w:rsid w:val="006A7466"/>
    <w:rsid w:val="006A74BB"/>
    <w:rsid w:val="006A75C9"/>
    <w:rsid w:val="006A7729"/>
    <w:rsid w:val="006A799F"/>
    <w:rsid w:val="006A7CAF"/>
    <w:rsid w:val="006A7CF2"/>
    <w:rsid w:val="006A7E08"/>
    <w:rsid w:val="006A7F2F"/>
    <w:rsid w:val="006B0260"/>
    <w:rsid w:val="006B0859"/>
    <w:rsid w:val="006B107D"/>
    <w:rsid w:val="006B121B"/>
    <w:rsid w:val="006B1306"/>
    <w:rsid w:val="006B13E8"/>
    <w:rsid w:val="006B1531"/>
    <w:rsid w:val="006B17FD"/>
    <w:rsid w:val="006B1B70"/>
    <w:rsid w:val="006B1C49"/>
    <w:rsid w:val="006B1EFE"/>
    <w:rsid w:val="006B25E6"/>
    <w:rsid w:val="006B28BF"/>
    <w:rsid w:val="006B29C4"/>
    <w:rsid w:val="006B2B3E"/>
    <w:rsid w:val="006B2D15"/>
    <w:rsid w:val="006B2D29"/>
    <w:rsid w:val="006B2E3D"/>
    <w:rsid w:val="006B3171"/>
    <w:rsid w:val="006B3269"/>
    <w:rsid w:val="006B3845"/>
    <w:rsid w:val="006B38E0"/>
    <w:rsid w:val="006B3D0F"/>
    <w:rsid w:val="006B3F4A"/>
    <w:rsid w:val="006B3F86"/>
    <w:rsid w:val="006B411D"/>
    <w:rsid w:val="006B45AE"/>
    <w:rsid w:val="006B4677"/>
    <w:rsid w:val="006B49FB"/>
    <w:rsid w:val="006B4B71"/>
    <w:rsid w:val="006B519E"/>
    <w:rsid w:val="006B51E9"/>
    <w:rsid w:val="006B524C"/>
    <w:rsid w:val="006B5400"/>
    <w:rsid w:val="006B5448"/>
    <w:rsid w:val="006B580B"/>
    <w:rsid w:val="006B584F"/>
    <w:rsid w:val="006B5EE6"/>
    <w:rsid w:val="006B635B"/>
    <w:rsid w:val="006B6367"/>
    <w:rsid w:val="006B675B"/>
    <w:rsid w:val="006B7518"/>
    <w:rsid w:val="006B7909"/>
    <w:rsid w:val="006B7936"/>
    <w:rsid w:val="006B7A08"/>
    <w:rsid w:val="006B7BB9"/>
    <w:rsid w:val="006B7CBA"/>
    <w:rsid w:val="006B7DD3"/>
    <w:rsid w:val="006B7E9B"/>
    <w:rsid w:val="006B7FA8"/>
    <w:rsid w:val="006C0121"/>
    <w:rsid w:val="006C012D"/>
    <w:rsid w:val="006C0298"/>
    <w:rsid w:val="006C0316"/>
    <w:rsid w:val="006C061C"/>
    <w:rsid w:val="006C085F"/>
    <w:rsid w:val="006C0B87"/>
    <w:rsid w:val="006C0DE3"/>
    <w:rsid w:val="006C0FA2"/>
    <w:rsid w:val="006C11D1"/>
    <w:rsid w:val="006C1236"/>
    <w:rsid w:val="006C1268"/>
    <w:rsid w:val="006C131B"/>
    <w:rsid w:val="006C140A"/>
    <w:rsid w:val="006C182F"/>
    <w:rsid w:val="006C1898"/>
    <w:rsid w:val="006C1B56"/>
    <w:rsid w:val="006C1BD4"/>
    <w:rsid w:val="006C21DA"/>
    <w:rsid w:val="006C2615"/>
    <w:rsid w:val="006C2703"/>
    <w:rsid w:val="006C2853"/>
    <w:rsid w:val="006C2A8E"/>
    <w:rsid w:val="006C2B83"/>
    <w:rsid w:val="006C2C96"/>
    <w:rsid w:val="006C2F37"/>
    <w:rsid w:val="006C3033"/>
    <w:rsid w:val="006C3924"/>
    <w:rsid w:val="006C39A6"/>
    <w:rsid w:val="006C3DD5"/>
    <w:rsid w:val="006C3FBD"/>
    <w:rsid w:val="006C3FE9"/>
    <w:rsid w:val="006C41EE"/>
    <w:rsid w:val="006C43B4"/>
    <w:rsid w:val="006C443A"/>
    <w:rsid w:val="006C465A"/>
    <w:rsid w:val="006C46BF"/>
    <w:rsid w:val="006C49A3"/>
    <w:rsid w:val="006C4D24"/>
    <w:rsid w:val="006C4E0F"/>
    <w:rsid w:val="006C4F7C"/>
    <w:rsid w:val="006C5160"/>
    <w:rsid w:val="006C5277"/>
    <w:rsid w:val="006C52BF"/>
    <w:rsid w:val="006C5C11"/>
    <w:rsid w:val="006C5C12"/>
    <w:rsid w:val="006C5CD6"/>
    <w:rsid w:val="006C61CC"/>
    <w:rsid w:val="006C643C"/>
    <w:rsid w:val="006C649B"/>
    <w:rsid w:val="006C650A"/>
    <w:rsid w:val="006C6767"/>
    <w:rsid w:val="006C688B"/>
    <w:rsid w:val="006C6D6F"/>
    <w:rsid w:val="006C7295"/>
    <w:rsid w:val="006C72EC"/>
    <w:rsid w:val="006C7C9F"/>
    <w:rsid w:val="006D02A4"/>
    <w:rsid w:val="006D0AF8"/>
    <w:rsid w:val="006D0BFB"/>
    <w:rsid w:val="006D0D36"/>
    <w:rsid w:val="006D0E85"/>
    <w:rsid w:val="006D12A3"/>
    <w:rsid w:val="006D16F5"/>
    <w:rsid w:val="006D18E4"/>
    <w:rsid w:val="006D1916"/>
    <w:rsid w:val="006D1C1A"/>
    <w:rsid w:val="006D1F7D"/>
    <w:rsid w:val="006D1F9A"/>
    <w:rsid w:val="006D2051"/>
    <w:rsid w:val="006D2127"/>
    <w:rsid w:val="006D22B9"/>
    <w:rsid w:val="006D2847"/>
    <w:rsid w:val="006D2948"/>
    <w:rsid w:val="006D2BAA"/>
    <w:rsid w:val="006D2F88"/>
    <w:rsid w:val="006D2FA9"/>
    <w:rsid w:val="006D33AA"/>
    <w:rsid w:val="006D3A0F"/>
    <w:rsid w:val="006D3AA9"/>
    <w:rsid w:val="006D3DF8"/>
    <w:rsid w:val="006D3E40"/>
    <w:rsid w:val="006D3E8C"/>
    <w:rsid w:val="006D476A"/>
    <w:rsid w:val="006D478D"/>
    <w:rsid w:val="006D487C"/>
    <w:rsid w:val="006D4900"/>
    <w:rsid w:val="006D4A27"/>
    <w:rsid w:val="006D4ABF"/>
    <w:rsid w:val="006D4E32"/>
    <w:rsid w:val="006D4E60"/>
    <w:rsid w:val="006D4FE3"/>
    <w:rsid w:val="006D5227"/>
    <w:rsid w:val="006D5239"/>
    <w:rsid w:val="006D5683"/>
    <w:rsid w:val="006D5958"/>
    <w:rsid w:val="006D5DCC"/>
    <w:rsid w:val="006D5EDC"/>
    <w:rsid w:val="006D5F45"/>
    <w:rsid w:val="006D5FBC"/>
    <w:rsid w:val="006D5FFC"/>
    <w:rsid w:val="006D6235"/>
    <w:rsid w:val="006D62AE"/>
    <w:rsid w:val="006D637F"/>
    <w:rsid w:val="006D670E"/>
    <w:rsid w:val="006D696D"/>
    <w:rsid w:val="006D6BE4"/>
    <w:rsid w:val="006D6C37"/>
    <w:rsid w:val="006D6F37"/>
    <w:rsid w:val="006D7483"/>
    <w:rsid w:val="006D74E2"/>
    <w:rsid w:val="006D7840"/>
    <w:rsid w:val="006D785F"/>
    <w:rsid w:val="006D78CF"/>
    <w:rsid w:val="006E001B"/>
    <w:rsid w:val="006E030B"/>
    <w:rsid w:val="006E0320"/>
    <w:rsid w:val="006E0BBE"/>
    <w:rsid w:val="006E0F6D"/>
    <w:rsid w:val="006E14A8"/>
    <w:rsid w:val="006E19F4"/>
    <w:rsid w:val="006E1BEE"/>
    <w:rsid w:val="006E1CEA"/>
    <w:rsid w:val="006E1DC6"/>
    <w:rsid w:val="006E1E06"/>
    <w:rsid w:val="006E1ED9"/>
    <w:rsid w:val="006E1EF5"/>
    <w:rsid w:val="006E1F9C"/>
    <w:rsid w:val="006E20F0"/>
    <w:rsid w:val="006E2249"/>
    <w:rsid w:val="006E28A5"/>
    <w:rsid w:val="006E28C2"/>
    <w:rsid w:val="006E2D32"/>
    <w:rsid w:val="006E2F47"/>
    <w:rsid w:val="006E319A"/>
    <w:rsid w:val="006E352D"/>
    <w:rsid w:val="006E3598"/>
    <w:rsid w:val="006E36E9"/>
    <w:rsid w:val="006E3926"/>
    <w:rsid w:val="006E3960"/>
    <w:rsid w:val="006E3985"/>
    <w:rsid w:val="006E3EE4"/>
    <w:rsid w:val="006E4158"/>
    <w:rsid w:val="006E43A4"/>
    <w:rsid w:val="006E4D61"/>
    <w:rsid w:val="006E4E64"/>
    <w:rsid w:val="006E54D1"/>
    <w:rsid w:val="006E565E"/>
    <w:rsid w:val="006E590A"/>
    <w:rsid w:val="006E5CE7"/>
    <w:rsid w:val="006E5F0E"/>
    <w:rsid w:val="006E5FF8"/>
    <w:rsid w:val="006E60C4"/>
    <w:rsid w:val="006E66A0"/>
    <w:rsid w:val="006E69AE"/>
    <w:rsid w:val="006E6A08"/>
    <w:rsid w:val="006E6AC1"/>
    <w:rsid w:val="006E6B25"/>
    <w:rsid w:val="006E6B3F"/>
    <w:rsid w:val="006E6C3F"/>
    <w:rsid w:val="006E6CDA"/>
    <w:rsid w:val="006E78C8"/>
    <w:rsid w:val="006E79D6"/>
    <w:rsid w:val="006E7A63"/>
    <w:rsid w:val="006E7B56"/>
    <w:rsid w:val="006E7BFF"/>
    <w:rsid w:val="006E7CCA"/>
    <w:rsid w:val="006F045D"/>
    <w:rsid w:val="006F0500"/>
    <w:rsid w:val="006F052F"/>
    <w:rsid w:val="006F0847"/>
    <w:rsid w:val="006F0A33"/>
    <w:rsid w:val="006F0A4F"/>
    <w:rsid w:val="006F0AFE"/>
    <w:rsid w:val="006F0D0B"/>
    <w:rsid w:val="006F0F45"/>
    <w:rsid w:val="006F130C"/>
    <w:rsid w:val="006F1700"/>
    <w:rsid w:val="006F1AAC"/>
    <w:rsid w:val="006F2085"/>
    <w:rsid w:val="006F2206"/>
    <w:rsid w:val="006F2270"/>
    <w:rsid w:val="006F22D3"/>
    <w:rsid w:val="006F2464"/>
    <w:rsid w:val="006F25BE"/>
    <w:rsid w:val="006F27F0"/>
    <w:rsid w:val="006F28A9"/>
    <w:rsid w:val="006F2B97"/>
    <w:rsid w:val="006F2C9C"/>
    <w:rsid w:val="006F2D56"/>
    <w:rsid w:val="006F30F7"/>
    <w:rsid w:val="006F323F"/>
    <w:rsid w:val="006F3272"/>
    <w:rsid w:val="006F35B0"/>
    <w:rsid w:val="006F35D4"/>
    <w:rsid w:val="006F37E4"/>
    <w:rsid w:val="006F3891"/>
    <w:rsid w:val="006F38CE"/>
    <w:rsid w:val="006F38EF"/>
    <w:rsid w:val="006F3A52"/>
    <w:rsid w:val="006F3A5A"/>
    <w:rsid w:val="006F3B9F"/>
    <w:rsid w:val="006F3F9F"/>
    <w:rsid w:val="006F3FB3"/>
    <w:rsid w:val="006F41CC"/>
    <w:rsid w:val="006F49FB"/>
    <w:rsid w:val="006F4B73"/>
    <w:rsid w:val="006F4B7B"/>
    <w:rsid w:val="006F4C44"/>
    <w:rsid w:val="006F4DE7"/>
    <w:rsid w:val="006F5252"/>
    <w:rsid w:val="006F5613"/>
    <w:rsid w:val="006F5C4C"/>
    <w:rsid w:val="006F6231"/>
    <w:rsid w:val="006F6877"/>
    <w:rsid w:val="006F6A24"/>
    <w:rsid w:val="006F6B11"/>
    <w:rsid w:val="006F6CA2"/>
    <w:rsid w:val="006F6D9B"/>
    <w:rsid w:val="006F6FCC"/>
    <w:rsid w:val="006F704F"/>
    <w:rsid w:val="006F7197"/>
    <w:rsid w:val="006F723F"/>
    <w:rsid w:val="006F7456"/>
    <w:rsid w:val="006F7744"/>
    <w:rsid w:val="006F77EB"/>
    <w:rsid w:val="006F7AB5"/>
    <w:rsid w:val="006F7AC2"/>
    <w:rsid w:val="00700317"/>
    <w:rsid w:val="00700577"/>
    <w:rsid w:val="007005BC"/>
    <w:rsid w:val="007005CC"/>
    <w:rsid w:val="007007CD"/>
    <w:rsid w:val="00700839"/>
    <w:rsid w:val="00700891"/>
    <w:rsid w:val="00700A23"/>
    <w:rsid w:val="00700AB5"/>
    <w:rsid w:val="00700CEC"/>
    <w:rsid w:val="00701230"/>
    <w:rsid w:val="0070136F"/>
    <w:rsid w:val="00701A2F"/>
    <w:rsid w:val="00701C6E"/>
    <w:rsid w:val="0070206B"/>
    <w:rsid w:val="00702393"/>
    <w:rsid w:val="00702478"/>
    <w:rsid w:val="007027F6"/>
    <w:rsid w:val="007029A6"/>
    <w:rsid w:val="00702C86"/>
    <w:rsid w:val="00702DEC"/>
    <w:rsid w:val="00702EB3"/>
    <w:rsid w:val="00702F3B"/>
    <w:rsid w:val="007030A8"/>
    <w:rsid w:val="00703301"/>
    <w:rsid w:val="00703633"/>
    <w:rsid w:val="0070378A"/>
    <w:rsid w:val="007041BC"/>
    <w:rsid w:val="00704374"/>
    <w:rsid w:val="00704395"/>
    <w:rsid w:val="0070456C"/>
    <w:rsid w:val="00704B72"/>
    <w:rsid w:val="00704BBB"/>
    <w:rsid w:val="00704EAF"/>
    <w:rsid w:val="00705516"/>
    <w:rsid w:val="0070577C"/>
    <w:rsid w:val="007058E6"/>
    <w:rsid w:val="00705910"/>
    <w:rsid w:val="0070591A"/>
    <w:rsid w:val="00705973"/>
    <w:rsid w:val="00705AE9"/>
    <w:rsid w:val="00706132"/>
    <w:rsid w:val="00706723"/>
    <w:rsid w:val="00706785"/>
    <w:rsid w:val="00706E77"/>
    <w:rsid w:val="00707067"/>
    <w:rsid w:val="0070751D"/>
    <w:rsid w:val="00707606"/>
    <w:rsid w:val="007077EC"/>
    <w:rsid w:val="007077ED"/>
    <w:rsid w:val="007079ED"/>
    <w:rsid w:val="00707C94"/>
    <w:rsid w:val="00707DF7"/>
    <w:rsid w:val="00710211"/>
    <w:rsid w:val="00710898"/>
    <w:rsid w:val="0071097D"/>
    <w:rsid w:val="00710A2F"/>
    <w:rsid w:val="00710BF2"/>
    <w:rsid w:val="00711140"/>
    <w:rsid w:val="00711220"/>
    <w:rsid w:val="00711354"/>
    <w:rsid w:val="00711622"/>
    <w:rsid w:val="0071173E"/>
    <w:rsid w:val="00711804"/>
    <w:rsid w:val="00711814"/>
    <w:rsid w:val="00711A9F"/>
    <w:rsid w:val="00711ADA"/>
    <w:rsid w:val="00711CAE"/>
    <w:rsid w:val="00711D25"/>
    <w:rsid w:val="00711FF8"/>
    <w:rsid w:val="007120DE"/>
    <w:rsid w:val="0071224A"/>
    <w:rsid w:val="007123F6"/>
    <w:rsid w:val="007128D2"/>
    <w:rsid w:val="0071302D"/>
    <w:rsid w:val="007130A0"/>
    <w:rsid w:val="00713177"/>
    <w:rsid w:val="00713331"/>
    <w:rsid w:val="00713B3E"/>
    <w:rsid w:val="00713BB1"/>
    <w:rsid w:val="00713CBF"/>
    <w:rsid w:val="0071413B"/>
    <w:rsid w:val="007141DA"/>
    <w:rsid w:val="0071432E"/>
    <w:rsid w:val="0071480D"/>
    <w:rsid w:val="00714B2F"/>
    <w:rsid w:val="00714D68"/>
    <w:rsid w:val="0071520B"/>
    <w:rsid w:val="007154CC"/>
    <w:rsid w:val="00715565"/>
    <w:rsid w:val="00715824"/>
    <w:rsid w:val="00715B3C"/>
    <w:rsid w:val="00715C1A"/>
    <w:rsid w:val="00715F3F"/>
    <w:rsid w:val="00716219"/>
    <w:rsid w:val="00716227"/>
    <w:rsid w:val="007166B6"/>
    <w:rsid w:val="00716AEC"/>
    <w:rsid w:val="0071702D"/>
    <w:rsid w:val="007171E3"/>
    <w:rsid w:val="00717429"/>
    <w:rsid w:val="0071766A"/>
    <w:rsid w:val="007176C8"/>
    <w:rsid w:val="0071782A"/>
    <w:rsid w:val="00717B7D"/>
    <w:rsid w:val="00717D1E"/>
    <w:rsid w:val="00717E9E"/>
    <w:rsid w:val="00717FB6"/>
    <w:rsid w:val="00717FCD"/>
    <w:rsid w:val="00717FFE"/>
    <w:rsid w:val="0072023C"/>
    <w:rsid w:val="007202F2"/>
    <w:rsid w:val="00720953"/>
    <w:rsid w:val="00720A95"/>
    <w:rsid w:val="00720B87"/>
    <w:rsid w:val="00720DE6"/>
    <w:rsid w:val="00721503"/>
    <w:rsid w:val="0072160B"/>
    <w:rsid w:val="007216D8"/>
    <w:rsid w:val="00721791"/>
    <w:rsid w:val="00721805"/>
    <w:rsid w:val="0072198F"/>
    <w:rsid w:val="007219DB"/>
    <w:rsid w:val="00721B81"/>
    <w:rsid w:val="00721CAC"/>
    <w:rsid w:val="00721FDC"/>
    <w:rsid w:val="0072215B"/>
    <w:rsid w:val="007224E4"/>
    <w:rsid w:val="00722B7D"/>
    <w:rsid w:val="00723914"/>
    <w:rsid w:val="007239CB"/>
    <w:rsid w:val="00723A88"/>
    <w:rsid w:val="00723CAE"/>
    <w:rsid w:val="00723D62"/>
    <w:rsid w:val="00723F45"/>
    <w:rsid w:val="00724072"/>
    <w:rsid w:val="007240C8"/>
    <w:rsid w:val="0072417E"/>
    <w:rsid w:val="007242CF"/>
    <w:rsid w:val="0072432C"/>
    <w:rsid w:val="00724376"/>
    <w:rsid w:val="00724690"/>
    <w:rsid w:val="007248BD"/>
    <w:rsid w:val="00724D88"/>
    <w:rsid w:val="00724F46"/>
    <w:rsid w:val="007252AA"/>
    <w:rsid w:val="00725486"/>
    <w:rsid w:val="00725683"/>
    <w:rsid w:val="00725690"/>
    <w:rsid w:val="007258BE"/>
    <w:rsid w:val="007259FC"/>
    <w:rsid w:val="00725A38"/>
    <w:rsid w:val="00725C16"/>
    <w:rsid w:val="00725FC1"/>
    <w:rsid w:val="007267C1"/>
    <w:rsid w:val="00726806"/>
    <w:rsid w:val="00726997"/>
    <w:rsid w:val="00726C22"/>
    <w:rsid w:val="00726C46"/>
    <w:rsid w:val="00726FA7"/>
    <w:rsid w:val="007271CA"/>
    <w:rsid w:val="00727318"/>
    <w:rsid w:val="007273B5"/>
    <w:rsid w:val="0072756D"/>
    <w:rsid w:val="007275B3"/>
    <w:rsid w:val="0072784B"/>
    <w:rsid w:val="00727AFA"/>
    <w:rsid w:val="00727D15"/>
    <w:rsid w:val="00727F7B"/>
    <w:rsid w:val="0073024F"/>
    <w:rsid w:val="007302FB"/>
    <w:rsid w:val="0073047A"/>
    <w:rsid w:val="00730486"/>
    <w:rsid w:val="007304A7"/>
    <w:rsid w:val="007305C9"/>
    <w:rsid w:val="00730758"/>
    <w:rsid w:val="007309F8"/>
    <w:rsid w:val="00730D78"/>
    <w:rsid w:val="007311C2"/>
    <w:rsid w:val="007313D3"/>
    <w:rsid w:val="007316D3"/>
    <w:rsid w:val="00731945"/>
    <w:rsid w:val="00731CA6"/>
    <w:rsid w:val="00731D33"/>
    <w:rsid w:val="00731FA2"/>
    <w:rsid w:val="007322EE"/>
    <w:rsid w:val="0073245A"/>
    <w:rsid w:val="007325F2"/>
    <w:rsid w:val="00732735"/>
    <w:rsid w:val="00732794"/>
    <w:rsid w:val="00732AC6"/>
    <w:rsid w:val="00732FB1"/>
    <w:rsid w:val="007330A7"/>
    <w:rsid w:val="007330BA"/>
    <w:rsid w:val="007330CA"/>
    <w:rsid w:val="007333DB"/>
    <w:rsid w:val="00733490"/>
    <w:rsid w:val="007335FD"/>
    <w:rsid w:val="00733779"/>
    <w:rsid w:val="007337A4"/>
    <w:rsid w:val="00733839"/>
    <w:rsid w:val="00733AE6"/>
    <w:rsid w:val="00733CB7"/>
    <w:rsid w:val="0073401D"/>
    <w:rsid w:val="0073413C"/>
    <w:rsid w:val="0073420B"/>
    <w:rsid w:val="007343B7"/>
    <w:rsid w:val="00734670"/>
    <w:rsid w:val="007349D9"/>
    <w:rsid w:val="00734B96"/>
    <w:rsid w:val="00734E78"/>
    <w:rsid w:val="00734F37"/>
    <w:rsid w:val="00734F42"/>
    <w:rsid w:val="00735176"/>
    <w:rsid w:val="007355E0"/>
    <w:rsid w:val="0073567B"/>
    <w:rsid w:val="007358A7"/>
    <w:rsid w:val="00735982"/>
    <w:rsid w:val="00735BF2"/>
    <w:rsid w:val="00735F3E"/>
    <w:rsid w:val="00736002"/>
    <w:rsid w:val="00736057"/>
    <w:rsid w:val="007361FA"/>
    <w:rsid w:val="007362BD"/>
    <w:rsid w:val="0073645D"/>
    <w:rsid w:val="0073650C"/>
    <w:rsid w:val="00736A1D"/>
    <w:rsid w:val="00736AFA"/>
    <w:rsid w:val="00736BE8"/>
    <w:rsid w:val="00736D9D"/>
    <w:rsid w:val="00736EBE"/>
    <w:rsid w:val="00736FA2"/>
    <w:rsid w:val="00736FBC"/>
    <w:rsid w:val="0073715F"/>
    <w:rsid w:val="0073735D"/>
    <w:rsid w:val="0073740F"/>
    <w:rsid w:val="00737CBD"/>
    <w:rsid w:val="00737F62"/>
    <w:rsid w:val="00737F8A"/>
    <w:rsid w:val="007402F6"/>
    <w:rsid w:val="00740447"/>
    <w:rsid w:val="00740498"/>
    <w:rsid w:val="007405FF"/>
    <w:rsid w:val="00740742"/>
    <w:rsid w:val="007407D8"/>
    <w:rsid w:val="007408DA"/>
    <w:rsid w:val="00740990"/>
    <w:rsid w:val="00740B44"/>
    <w:rsid w:val="00740CE8"/>
    <w:rsid w:val="00741297"/>
    <w:rsid w:val="007415FB"/>
    <w:rsid w:val="00741669"/>
    <w:rsid w:val="0074174F"/>
    <w:rsid w:val="00741978"/>
    <w:rsid w:val="00741A55"/>
    <w:rsid w:val="00741C2A"/>
    <w:rsid w:val="00741ED0"/>
    <w:rsid w:val="007420B3"/>
    <w:rsid w:val="0074293F"/>
    <w:rsid w:val="00742BC5"/>
    <w:rsid w:val="00742D3F"/>
    <w:rsid w:val="00742DDA"/>
    <w:rsid w:val="00742F63"/>
    <w:rsid w:val="00742F87"/>
    <w:rsid w:val="00743060"/>
    <w:rsid w:val="007431F2"/>
    <w:rsid w:val="0074337E"/>
    <w:rsid w:val="007439B2"/>
    <w:rsid w:val="00743B9E"/>
    <w:rsid w:val="00743F88"/>
    <w:rsid w:val="00743FBC"/>
    <w:rsid w:val="00744021"/>
    <w:rsid w:val="0074406E"/>
    <w:rsid w:val="0074418A"/>
    <w:rsid w:val="007443FE"/>
    <w:rsid w:val="00744463"/>
    <w:rsid w:val="007444F9"/>
    <w:rsid w:val="00744600"/>
    <w:rsid w:val="00744A4B"/>
    <w:rsid w:val="00744ACD"/>
    <w:rsid w:val="00744C4A"/>
    <w:rsid w:val="00744E3E"/>
    <w:rsid w:val="00744E95"/>
    <w:rsid w:val="00744EC5"/>
    <w:rsid w:val="00745021"/>
    <w:rsid w:val="00745265"/>
    <w:rsid w:val="007456E7"/>
    <w:rsid w:val="0074575C"/>
    <w:rsid w:val="00745AAA"/>
    <w:rsid w:val="00745D08"/>
    <w:rsid w:val="00745D70"/>
    <w:rsid w:val="00745F87"/>
    <w:rsid w:val="007461FE"/>
    <w:rsid w:val="00746498"/>
    <w:rsid w:val="00746740"/>
    <w:rsid w:val="00746806"/>
    <w:rsid w:val="00746B44"/>
    <w:rsid w:val="00746C69"/>
    <w:rsid w:val="00746CFE"/>
    <w:rsid w:val="00746DE9"/>
    <w:rsid w:val="00746EB6"/>
    <w:rsid w:val="007470D9"/>
    <w:rsid w:val="00747228"/>
    <w:rsid w:val="00747445"/>
    <w:rsid w:val="0074750A"/>
    <w:rsid w:val="007476A3"/>
    <w:rsid w:val="0074784A"/>
    <w:rsid w:val="00747903"/>
    <w:rsid w:val="00747BF6"/>
    <w:rsid w:val="00747BF8"/>
    <w:rsid w:val="00747CDB"/>
    <w:rsid w:val="00750F69"/>
    <w:rsid w:val="0075110D"/>
    <w:rsid w:val="00751416"/>
    <w:rsid w:val="00751458"/>
    <w:rsid w:val="0075164F"/>
    <w:rsid w:val="007519DE"/>
    <w:rsid w:val="00751A88"/>
    <w:rsid w:val="00751AFF"/>
    <w:rsid w:val="00751FD4"/>
    <w:rsid w:val="0075228E"/>
    <w:rsid w:val="00752347"/>
    <w:rsid w:val="007525DD"/>
    <w:rsid w:val="00752641"/>
    <w:rsid w:val="00752777"/>
    <w:rsid w:val="007527C9"/>
    <w:rsid w:val="007527CC"/>
    <w:rsid w:val="0075280D"/>
    <w:rsid w:val="0075293D"/>
    <w:rsid w:val="00752A73"/>
    <w:rsid w:val="00752B8E"/>
    <w:rsid w:val="00753013"/>
    <w:rsid w:val="007531AB"/>
    <w:rsid w:val="00753266"/>
    <w:rsid w:val="0075330F"/>
    <w:rsid w:val="007536C8"/>
    <w:rsid w:val="00753851"/>
    <w:rsid w:val="007539A2"/>
    <w:rsid w:val="00753A9F"/>
    <w:rsid w:val="00753AC8"/>
    <w:rsid w:val="00754010"/>
    <w:rsid w:val="0075417A"/>
    <w:rsid w:val="007542A5"/>
    <w:rsid w:val="00754534"/>
    <w:rsid w:val="00754887"/>
    <w:rsid w:val="00754A79"/>
    <w:rsid w:val="00754EC5"/>
    <w:rsid w:val="00754FD4"/>
    <w:rsid w:val="00755273"/>
    <w:rsid w:val="00755310"/>
    <w:rsid w:val="00755AB8"/>
    <w:rsid w:val="00755EBE"/>
    <w:rsid w:val="00756573"/>
    <w:rsid w:val="00756C61"/>
    <w:rsid w:val="00756E99"/>
    <w:rsid w:val="00756FE5"/>
    <w:rsid w:val="0075724F"/>
    <w:rsid w:val="0075752C"/>
    <w:rsid w:val="007577C6"/>
    <w:rsid w:val="00757942"/>
    <w:rsid w:val="00757C81"/>
    <w:rsid w:val="0076036F"/>
    <w:rsid w:val="007604FE"/>
    <w:rsid w:val="00760B4E"/>
    <w:rsid w:val="00760C68"/>
    <w:rsid w:val="00760F5C"/>
    <w:rsid w:val="00760FCF"/>
    <w:rsid w:val="00761055"/>
    <w:rsid w:val="007611CB"/>
    <w:rsid w:val="00761396"/>
    <w:rsid w:val="007614AB"/>
    <w:rsid w:val="00761653"/>
    <w:rsid w:val="00761793"/>
    <w:rsid w:val="0076181A"/>
    <w:rsid w:val="00761AA8"/>
    <w:rsid w:val="00761BDE"/>
    <w:rsid w:val="00761C07"/>
    <w:rsid w:val="00761EDE"/>
    <w:rsid w:val="00761F22"/>
    <w:rsid w:val="0076254F"/>
    <w:rsid w:val="00762863"/>
    <w:rsid w:val="00762AB6"/>
    <w:rsid w:val="00762BED"/>
    <w:rsid w:val="00762F57"/>
    <w:rsid w:val="007630F6"/>
    <w:rsid w:val="007631CD"/>
    <w:rsid w:val="00763583"/>
    <w:rsid w:val="00763821"/>
    <w:rsid w:val="00763AD2"/>
    <w:rsid w:val="00764C88"/>
    <w:rsid w:val="00764CE8"/>
    <w:rsid w:val="00764EC7"/>
    <w:rsid w:val="007657E0"/>
    <w:rsid w:val="0076582A"/>
    <w:rsid w:val="00765983"/>
    <w:rsid w:val="00765DB8"/>
    <w:rsid w:val="00765F48"/>
    <w:rsid w:val="00766147"/>
    <w:rsid w:val="007667CC"/>
    <w:rsid w:val="00766ACF"/>
    <w:rsid w:val="00766C2B"/>
    <w:rsid w:val="00766DE1"/>
    <w:rsid w:val="00767280"/>
    <w:rsid w:val="00767554"/>
    <w:rsid w:val="00767720"/>
    <w:rsid w:val="00767926"/>
    <w:rsid w:val="007679AB"/>
    <w:rsid w:val="00767CDC"/>
    <w:rsid w:val="00767E28"/>
    <w:rsid w:val="00770324"/>
    <w:rsid w:val="0077058E"/>
    <w:rsid w:val="007707A5"/>
    <w:rsid w:val="007707C1"/>
    <w:rsid w:val="00770919"/>
    <w:rsid w:val="00770A19"/>
    <w:rsid w:val="00770C05"/>
    <w:rsid w:val="007713A4"/>
    <w:rsid w:val="007713B7"/>
    <w:rsid w:val="007715E8"/>
    <w:rsid w:val="007717D6"/>
    <w:rsid w:val="00771B63"/>
    <w:rsid w:val="00771BD5"/>
    <w:rsid w:val="00771C1A"/>
    <w:rsid w:val="00772084"/>
    <w:rsid w:val="007721FA"/>
    <w:rsid w:val="007726C3"/>
    <w:rsid w:val="00772A50"/>
    <w:rsid w:val="00772CB5"/>
    <w:rsid w:val="00773245"/>
    <w:rsid w:val="0077331D"/>
    <w:rsid w:val="007738C9"/>
    <w:rsid w:val="0077396E"/>
    <w:rsid w:val="00773A5C"/>
    <w:rsid w:val="00773DEF"/>
    <w:rsid w:val="0077401F"/>
    <w:rsid w:val="007740F3"/>
    <w:rsid w:val="00774F68"/>
    <w:rsid w:val="0077528E"/>
    <w:rsid w:val="007752FB"/>
    <w:rsid w:val="007755C5"/>
    <w:rsid w:val="00775623"/>
    <w:rsid w:val="007756A3"/>
    <w:rsid w:val="0077589C"/>
    <w:rsid w:val="00775C02"/>
    <w:rsid w:val="00775C1F"/>
    <w:rsid w:val="00775D1F"/>
    <w:rsid w:val="00776063"/>
    <w:rsid w:val="0077615E"/>
    <w:rsid w:val="007761DC"/>
    <w:rsid w:val="007762A7"/>
    <w:rsid w:val="00776503"/>
    <w:rsid w:val="00776C1B"/>
    <w:rsid w:val="00776CEC"/>
    <w:rsid w:val="00776E6F"/>
    <w:rsid w:val="007770EC"/>
    <w:rsid w:val="00777201"/>
    <w:rsid w:val="007772E6"/>
    <w:rsid w:val="007773DE"/>
    <w:rsid w:val="007778C3"/>
    <w:rsid w:val="00777C8C"/>
    <w:rsid w:val="00777EE4"/>
    <w:rsid w:val="00777FE2"/>
    <w:rsid w:val="0078042A"/>
    <w:rsid w:val="00780449"/>
    <w:rsid w:val="007806B1"/>
    <w:rsid w:val="007808BB"/>
    <w:rsid w:val="00780B71"/>
    <w:rsid w:val="00780C88"/>
    <w:rsid w:val="00780DD3"/>
    <w:rsid w:val="00781217"/>
    <w:rsid w:val="007812FA"/>
    <w:rsid w:val="0078139D"/>
    <w:rsid w:val="007813A9"/>
    <w:rsid w:val="007818FB"/>
    <w:rsid w:val="00781943"/>
    <w:rsid w:val="00782237"/>
    <w:rsid w:val="00782363"/>
    <w:rsid w:val="00782912"/>
    <w:rsid w:val="00782991"/>
    <w:rsid w:val="007829A0"/>
    <w:rsid w:val="00782EDE"/>
    <w:rsid w:val="007830ED"/>
    <w:rsid w:val="007833C5"/>
    <w:rsid w:val="00783443"/>
    <w:rsid w:val="007835A1"/>
    <w:rsid w:val="007838B8"/>
    <w:rsid w:val="00783A98"/>
    <w:rsid w:val="00783BF1"/>
    <w:rsid w:val="00783C74"/>
    <w:rsid w:val="00783C84"/>
    <w:rsid w:val="00783FDF"/>
    <w:rsid w:val="007840D6"/>
    <w:rsid w:val="00784327"/>
    <w:rsid w:val="0078461E"/>
    <w:rsid w:val="0078497C"/>
    <w:rsid w:val="007849C2"/>
    <w:rsid w:val="007849E2"/>
    <w:rsid w:val="00784A64"/>
    <w:rsid w:val="00784BA1"/>
    <w:rsid w:val="00784E52"/>
    <w:rsid w:val="00785097"/>
    <w:rsid w:val="00785205"/>
    <w:rsid w:val="00785B1F"/>
    <w:rsid w:val="00785C18"/>
    <w:rsid w:val="00785C3C"/>
    <w:rsid w:val="00785DEA"/>
    <w:rsid w:val="00785FA8"/>
    <w:rsid w:val="00786024"/>
    <w:rsid w:val="007863B5"/>
    <w:rsid w:val="00786684"/>
    <w:rsid w:val="00786904"/>
    <w:rsid w:val="00786B2E"/>
    <w:rsid w:val="00786CEC"/>
    <w:rsid w:val="00786E12"/>
    <w:rsid w:val="00786F68"/>
    <w:rsid w:val="007871B3"/>
    <w:rsid w:val="00787267"/>
    <w:rsid w:val="0078728C"/>
    <w:rsid w:val="0078745C"/>
    <w:rsid w:val="00787668"/>
    <w:rsid w:val="00787918"/>
    <w:rsid w:val="00787A39"/>
    <w:rsid w:val="00787AE5"/>
    <w:rsid w:val="00787DC3"/>
    <w:rsid w:val="00787ECB"/>
    <w:rsid w:val="00787F15"/>
    <w:rsid w:val="0079059B"/>
    <w:rsid w:val="007906D3"/>
    <w:rsid w:val="0079097C"/>
    <w:rsid w:val="00790C8F"/>
    <w:rsid w:val="00790D8A"/>
    <w:rsid w:val="0079170B"/>
    <w:rsid w:val="00791B71"/>
    <w:rsid w:val="00791BBA"/>
    <w:rsid w:val="00791BC9"/>
    <w:rsid w:val="00791C92"/>
    <w:rsid w:val="00791D3B"/>
    <w:rsid w:val="007922F8"/>
    <w:rsid w:val="00792E37"/>
    <w:rsid w:val="007930F3"/>
    <w:rsid w:val="0079379E"/>
    <w:rsid w:val="007937CF"/>
    <w:rsid w:val="007939EE"/>
    <w:rsid w:val="00793F49"/>
    <w:rsid w:val="00793FCC"/>
    <w:rsid w:val="0079403A"/>
    <w:rsid w:val="007942D5"/>
    <w:rsid w:val="00794320"/>
    <w:rsid w:val="007944BC"/>
    <w:rsid w:val="00794792"/>
    <w:rsid w:val="00794BE1"/>
    <w:rsid w:val="00794F0C"/>
    <w:rsid w:val="0079514A"/>
    <w:rsid w:val="0079565E"/>
    <w:rsid w:val="00795AC8"/>
    <w:rsid w:val="00795D00"/>
    <w:rsid w:val="00796274"/>
    <w:rsid w:val="007968E7"/>
    <w:rsid w:val="00796BB4"/>
    <w:rsid w:val="00796C60"/>
    <w:rsid w:val="0079733C"/>
    <w:rsid w:val="007973B2"/>
    <w:rsid w:val="007974E1"/>
    <w:rsid w:val="00797558"/>
    <w:rsid w:val="00797CD5"/>
    <w:rsid w:val="00797CE9"/>
    <w:rsid w:val="00797DE1"/>
    <w:rsid w:val="007A0169"/>
    <w:rsid w:val="007A01EB"/>
    <w:rsid w:val="007A03E7"/>
    <w:rsid w:val="007A0F17"/>
    <w:rsid w:val="007A11C8"/>
    <w:rsid w:val="007A188D"/>
    <w:rsid w:val="007A1AE2"/>
    <w:rsid w:val="007A1D1C"/>
    <w:rsid w:val="007A1D88"/>
    <w:rsid w:val="007A2010"/>
    <w:rsid w:val="007A2200"/>
    <w:rsid w:val="007A25D0"/>
    <w:rsid w:val="007A2B9D"/>
    <w:rsid w:val="007A2F4F"/>
    <w:rsid w:val="007A34BD"/>
    <w:rsid w:val="007A37EE"/>
    <w:rsid w:val="007A38AD"/>
    <w:rsid w:val="007A39F1"/>
    <w:rsid w:val="007A3F0C"/>
    <w:rsid w:val="007A4397"/>
    <w:rsid w:val="007A4659"/>
    <w:rsid w:val="007A46CB"/>
    <w:rsid w:val="007A4927"/>
    <w:rsid w:val="007A4C6B"/>
    <w:rsid w:val="007A4E85"/>
    <w:rsid w:val="007A542F"/>
    <w:rsid w:val="007A56A3"/>
    <w:rsid w:val="007A5A9C"/>
    <w:rsid w:val="007A5BFC"/>
    <w:rsid w:val="007A6457"/>
    <w:rsid w:val="007A64E1"/>
    <w:rsid w:val="007A6747"/>
    <w:rsid w:val="007A68E8"/>
    <w:rsid w:val="007A7616"/>
    <w:rsid w:val="007A7AB0"/>
    <w:rsid w:val="007A7E52"/>
    <w:rsid w:val="007B00C6"/>
    <w:rsid w:val="007B05E3"/>
    <w:rsid w:val="007B0851"/>
    <w:rsid w:val="007B0F4D"/>
    <w:rsid w:val="007B0FFF"/>
    <w:rsid w:val="007B1068"/>
    <w:rsid w:val="007B13C0"/>
    <w:rsid w:val="007B15A9"/>
    <w:rsid w:val="007B18C6"/>
    <w:rsid w:val="007B2145"/>
    <w:rsid w:val="007B22A8"/>
    <w:rsid w:val="007B2592"/>
    <w:rsid w:val="007B2603"/>
    <w:rsid w:val="007B2962"/>
    <w:rsid w:val="007B2B13"/>
    <w:rsid w:val="007B2D31"/>
    <w:rsid w:val="007B3343"/>
    <w:rsid w:val="007B3784"/>
    <w:rsid w:val="007B3847"/>
    <w:rsid w:val="007B38EF"/>
    <w:rsid w:val="007B3FDD"/>
    <w:rsid w:val="007B4294"/>
    <w:rsid w:val="007B4427"/>
    <w:rsid w:val="007B444B"/>
    <w:rsid w:val="007B473B"/>
    <w:rsid w:val="007B4855"/>
    <w:rsid w:val="007B4B80"/>
    <w:rsid w:val="007B5880"/>
    <w:rsid w:val="007B5911"/>
    <w:rsid w:val="007B59A5"/>
    <w:rsid w:val="007B6017"/>
    <w:rsid w:val="007B630A"/>
    <w:rsid w:val="007B665D"/>
    <w:rsid w:val="007B6706"/>
    <w:rsid w:val="007B69DD"/>
    <w:rsid w:val="007B6C6E"/>
    <w:rsid w:val="007B6CF7"/>
    <w:rsid w:val="007B6D20"/>
    <w:rsid w:val="007B70DE"/>
    <w:rsid w:val="007B76F3"/>
    <w:rsid w:val="007B7858"/>
    <w:rsid w:val="007B7892"/>
    <w:rsid w:val="007B7B18"/>
    <w:rsid w:val="007C06DD"/>
    <w:rsid w:val="007C0700"/>
    <w:rsid w:val="007C0819"/>
    <w:rsid w:val="007C0916"/>
    <w:rsid w:val="007C09A9"/>
    <w:rsid w:val="007C0F65"/>
    <w:rsid w:val="007C1348"/>
    <w:rsid w:val="007C1425"/>
    <w:rsid w:val="007C1468"/>
    <w:rsid w:val="007C1664"/>
    <w:rsid w:val="007C1A1D"/>
    <w:rsid w:val="007C1ADF"/>
    <w:rsid w:val="007C1C7B"/>
    <w:rsid w:val="007C1DF6"/>
    <w:rsid w:val="007C2399"/>
    <w:rsid w:val="007C23D5"/>
    <w:rsid w:val="007C2853"/>
    <w:rsid w:val="007C2F67"/>
    <w:rsid w:val="007C34A5"/>
    <w:rsid w:val="007C34FC"/>
    <w:rsid w:val="007C3AB3"/>
    <w:rsid w:val="007C3B54"/>
    <w:rsid w:val="007C3C65"/>
    <w:rsid w:val="007C3C85"/>
    <w:rsid w:val="007C3F38"/>
    <w:rsid w:val="007C3F60"/>
    <w:rsid w:val="007C42DC"/>
    <w:rsid w:val="007C4594"/>
    <w:rsid w:val="007C4A4F"/>
    <w:rsid w:val="007C4CF1"/>
    <w:rsid w:val="007C4DA9"/>
    <w:rsid w:val="007C4E95"/>
    <w:rsid w:val="007C4F77"/>
    <w:rsid w:val="007C5220"/>
    <w:rsid w:val="007C5412"/>
    <w:rsid w:val="007C542F"/>
    <w:rsid w:val="007C5569"/>
    <w:rsid w:val="007C560E"/>
    <w:rsid w:val="007C5733"/>
    <w:rsid w:val="007C5746"/>
    <w:rsid w:val="007C5933"/>
    <w:rsid w:val="007C5C2F"/>
    <w:rsid w:val="007C5DC1"/>
    <w:rsid w:val="007C5E02"/>
    <w:rsid w:val="007C5E0B"/>
    <w:rsid w:val="007C5F40"/>
    <w:rsid w:val="007C62F3"/>
    <w:rsid w:val="007C6863"/>
    <w:rsid w:val="007C69FF"/>
    <w:rsid w:val="007C6A56"/>
    <w:rsid w:val="007C6AF6"/>
    <w:rsid w:val="007C6B3B"/>
    <w:rsid w:val="007C6B44"/>
    <w:rsid w:val="007C6B69"/>
    <w:rsid w:val="007C6BF0"/>
    <w:rsid w:val="007C711B"/>
    <w:rsid w:val="007C7149"/>
    <w:rsid w:val="007C77DD"/>
    <w:rsid w:val="007C7813"/>
    <w:rsid w:val="007C7A1D"/>
    <w:rsid w:val="007C7A6D"/>
    <w:rsid w:val="007C7B6D"/>
    <w:rsid w:val="007C7CC5"/>
    <w:rsid w:val="007C7D88"/>
    <w:rsid w:val="007D0056"/>
    <w:rsid w:val="007D008F"/>
    <w:rsid w:val="007D06CA"/>
    <w:rsid w:val="007D070E"/>
    <w:rsid w:val="007D085B"/>
    <w:rsid w:val="007D0C40"/>
    <w:rsid w:val="007D0C9A"/>
    <w:rsid w:val="007D0E3C"/>
    <w:rsid w:val="007D11E1"/>
    <w:rsid w:val="007D1289"/>
    <w:rsid w:val="007D15FA"/>
    <w:rsid w:val="007D1A40"/>
    <w:rsid w:val="007D1ADF"/>
    <w:rsid w:val="007D1FC9"/>
    <w:rsid w:val="007D22A0"/>
    <w:rsid w:val="007D22B8"/>
    <w:rsid w:val="007D238B"/>
    <w:rsid w:val="007D25B1"/>
    <w:rsid w:val="007D27A9"/>
    <w:rsid w:val="007D282E"/>
    <w:rsid w:val="007D2BBF"/>
    <w:rsid w:val="007D2E56"/>
    <w:rsid w:val="007D33A5"/>
    <w:rsid w:val="007D357D"/>
    <w:rsid w:val="007D380B"/>
    <w:rsid w:val="007D3969"/>
    <w:rsid w:val="007D3A46"/>
    <w:rsid w:val="007D3B79"/>
    <w:rsid w:val="007D3FB6"/>
    <w:rsid w:val="007D4050"/>
    <w:rsid w:val="007D4057"/>
    <w:rsid w:val="007D446C"/>
    <w:rsid w:val="007D45DC"/>
    <w:rsid w:val="007D496E"/>
    <w:rsid w:val="007D50BB"/>
    <w:rsid w:val="007D5478"/>
    <w:rsid w:val="007D54D6"/>
    <w:rsid w:val="007D5729"/>
    <w:rsid w:val="007D574A"/>
    <w:rsid w:val="007D5BB4"/>
    <w:rsid w:val="007D5D88"/>
    <w:rsid w:val="007D5DBA"/>
    <w:rsid w:val="007D5F05"/>
    <w:rsid w:val="007D62A4"/>
    <w:rsid w:val="007D62AE"/>
    <w:rsid w:val="007D63DB"/>
    <w:rsid w:val="007D6695"/>
    <w:rsid w:val="007D6735"/>
    <w:rsid w:val="007D6A1B"/>
    <w:rsid w:val="007D6AFA"/>
    <w:rsid w:val="007D6C44"/>
    <w:rsid w:val="007D6C70"/>
    <w:rsid w:val="007D6CF7"/>
    <w:rsid w:val="007D6F33"/>
    <w:rsid w:val="007D7075"/>
    <w:rsid w:val="007D726B"/>
    <w:rsid w:val="007E035D"/>
    <w:rsid w:val="007E0519"/>
    <w:rsid w:val="007E0895"/>
    <w:rsid w:val="007E0EBF"/>
    <w:rsid w:val="007E1064"/>
    <w:rsid w:val="007E10DD"/>
    <w:rsid w:val="007E1A12"/>
    <w:rsid w:val="007E1D80"/>
    <w:rsid w:val="007E1ED5"/>
    <w:rsid w:val="007E2117"/>
    <w:rsid w:val="007E2661"/>
    <w:rsid w:val="007E2784"/>
    <w:rsid w:val="007E29C5"/>
    <w:rsid w:val="007E2C66"/>
    <w:rsid w:val="007E324B"/>
    <w:rsid w:val="007E33D9"/>
    <w:rsid w:val="007E3411"/>
    <w:rsid w:val="007E3540"/>
    <w:rsid w:val="007E390B"/>
    <w:rsid w:val="007E3A57"/>
    <w:rsid w:val="007E3B58"/>
    <w:rsid w:val="007E3B70"/>
    <w:rsid w:val="007E42A1"/>
    <w:rsid w:val="007E4356"/>
    <w:rsid w:val="007E441D"/>
    <w:rsid w:val="007E446A"/>
    <w:rsid w:val="007E47B6"/>
    <w:rsid w:val="007E4845"/>
    <w:rsid w:val="007E48E7"/>
    <w:rsid w:val="007E4931"/>
    <w:rsid w:val="007E495E"/>
    <w:rsid w:val="007E4BA1"/>
    <w:rsid w:val="007E528C"/>
    <w:rsid w:val="007E538F"/>
    <w:rsid w:val="007E53ED"/>
    <w:rsid w:val="007E568E"/>
    <w:rsid w:val="007E5905"/>
    <w:rsid w:val="007E59EF"/>
    <w:rsid w:val="007E5AC9"/>
    <w:rsid w:val="007E5C92"/>
    <w:rsid w:val="007E5D9D"/>
    <w:rsid w:val="007E602E"/>
    <w:rsid w:val="007E62EE"/>
    <w:rsid w:val="007E63EB"/>
    <w:rsid w:val="007E6BEC"/>
    <w:rsid w:val="007E6EFB"/>
    <w:rsid w:val="007E6F72"/>
    <w:rsid w:val="007E7201"/>
    <w:rsid w:val="007E762A"/>
    <w:rsid w:val="007E791B"/>
    <w:rsid w:val="007E7DB7"/>
    <w:rsid w:val="007F0064"/>
    <w:rsid w:val="007F019D"/>
    <w:rsid w:val="007F0357"/>
    <w:rsid w:val="007F0511"/>
    <w:rsid w:val="007F0619"/>
    <w:rsid w:val="007F0821"/>
    <w:rsid w:val="007F09C7"/>
    <w:rsid w:val="007F09EC"/>
    <w:rsid w:val="007F1047"/>
    <w:rsid w:val="007F11B7"/>
    <w:rsid w:val="007F11E0"/>
    <w:rsid w:val="007F1315"/>
    <w:rsid w:val="007F131B"/>
    <w:rsid w:val="007F1644"/>
    <w:rsid w:val="007F1776"/>
    <w:rsid w:val="007F1A4A"/>
    <w:rsid w:val="007F1D75"/>
    <w:rsid w:val="007F238F"/>
    <w:rsid w:val="007F24FE"/>
    <w:rsid w:val="007F252D"/>
    <w:rsid w:val="007F2B44"/>
    <w:rsid w:val="007F2EF8"/>
    <w:rsid w:val="007F32CA"/>
    <w:rsid w:val="007F3394"/>
    <w:rsid w:val="007F34EB"/>
    <w:rsid w:val="007F3AD5"/>
    <w:rsid w:val="007F3C2C"/>
    <w:rsid w:val="007F3DE1"/>
    <w:rsid w:val="007F42D7"/>
    <w:rsid w:val="007F430F"/>
    <w:rsid w:val="007F4850"/>
    <w:rsid w:val="007F48D7"/>
    <w:rsid w:val="007F4A20"/>
    <w:rsid w:val="007F4BFF"/>
    <w:rsid w:val="007F4E08"/>
    <w:rsid w:val="007F4FF1"/>
    <w:rsid w:val="007F5014"/>
    <w:rsid w:val="007F5242"/>
    <w:rsid w:val="007F52AA"/>
    <w:rsid w:val="007F5670"/>
    <w:rsid w:val="007F61EF"/>
    <w:rsid w:val="007F6569"/>
    <w:rsid w:val="007F65EC"/>
    <w:rsid w:val="007F6795"/>
    <w:rsid w:val="007F7198"/>
    <w:rsid w:val="007F723F"/>
    <w:rsid w:val="007F724E"/>
    <w:rsid w:val="007F7348"/>
    <w:rsid w:val="007F73AC"/>
    <w:rsid w:val="007F74AF"/>
    <w:rsid w:val="007F757E"/>
    <w:rsid w:val="007F7622"/>
    <w:rsid w:val="007F7984"/>
    <w:rsid w:val="007F7C51"/>
    <w:rsid w:val="007F7E2B"/>
    <w:rsid w:val="007F7EDD"/>
    <w:rsid w:val="008001E9"/>
    <w:rsid w:val="0080045A"/>
    <w:rsid w:val="008004AD"/>
    <w:rsid w:val="00800752"/>
    <w:rsid w:val="00800C46"/>
    <w:rsid w:val="00800E87"/>
    <w:rsid w:val="00800FE3"/>
    <w:rsid w:val="008015D5"/>
    <w:rsid w:val="00801695"/>
    <w:rsid w:val="00801B3E"/>
    <w:rsid w:val="00801C86"/>
    <w:rsid w:val="00801DFA"/>
    <w:rsid w:val="008021A5"/>
    <w:rsid w:val="00802F5D"/>
    <w:rsid w:val="00802FDA"/>
    <w:rsid w:val="0080350C"/>
    <w:rsid w:val="00803710"/>
    <w:rsid w:val="008037CA"/>
    <w:rsid w:val="008038C0"/>
    <w:rsid w:val="008038CD"/>
    <w:rsid w:val="00803AB6"/>
    <w:rsid w:val="00803C77"/>
    <w:rsid w:val="00803E0F"/>
    <w:rsid w:val="00803E9B"/>
    <w:rsid w:val="008040FE"/>
    <w:rsid w:val="00804365"/>
    <w:rsid w:val="008046A1"/>
    <w:rsid w:val="0080483D"/>
    <w:rsid w:val="00804866"/>
    <w:rsid w:val="008048CD"/>
    <w:rsid w:val="00804D45"/>
    <w:rsid w:val="00805142"/>
    <w:rsid w:val="0080523C"/>
    <w:rsid w:val="008054CD"/>
    <w:rsid w:val="0080576E"/>
    <w:rsid w:val="00805A00"/>
    <w:rsid w:val="00805EE9"/>
    <w:rsid w:val="00805F5D"/>
    <w:rsid w:val="00805F99"/>
    <w:rsid w:val="00805FE2"/>
    <w:rsid w:val="00806139"/>
    <w:rsid w:val="008065FC"/>
    <w:rsid w:val="00806750"/>
    <w:rsid w:val="00806B2C"/>
    <w:rsid w:val="00807166"/>
    <w:rsid w:val="0080751A"/>
    <w:rsid w:val="0080777C"/>
    <w:rsid w:val="00807ABD"/>
    <w:rsid w:val="00807BF5"/>
    <w:rsid w:val="00807C84"/>
    <w:rsid w:val="00807D7B"/>
    <w:rsid w:val="00807DBD"/>
    <w:rsid w:val="00807F5F"/>
    <w:rsid w:val="008103DF"/>
    <w:rsid w:val="0081069C"/>
    <w:rsid w:val="00810914"/>
    <w:rsid w:val="00810AEA"/>
    <w:rsid w:val="00810F9B"/>
    <w:rsid w:val="008115D6"/>
    <w:rsid w:val="0081166D"/>
    <w:rsid w:val="00811922"/>
    <w:rsid w:val="00811A2C"/>
    <w:rsid w:val="00811A7F"/>
    <w:rsid w:val="00811B53"/>
    <w:rsid w:val="00811D07"/>
    <w:rsid w:val="00811DB1"/>
    <w:rsid w:val="00811F81"/>
    <w:rsid w:val="0081210B"/>
    <w:rsid w:val="00812492"/>
    <w:rsid w:val="008127AF"/>
    <w:rsid w:val="008127BF"/>
    <w:rsid w:val="00812CCC"/>
    <w:rsid w:val="00813130"/>
    <w:rsid w:val="00813477"/>
    <w:rsid w:val="0081367E"/>
    <w:rsid w:val="00813704"/>
    <w:rsid w:val="008137D8"/>
    <w:rsid w:val="00813C04"/>
    <w:rsid w:val="00813C9E"/>
    <w:rsid w:val="00813EEE"/>
    <w:rsid w:val="00813EF9"/>
    <w:rsid w:val="008141BC"/>
    <w:rsid w:val="00814391"/>
    <w:rsid w:val="00814398"/>
    <w:rsid w:val="008143B3"/>
    <w:rsid w:val="00814468"/>
    <w:rsid w:val="008145AC"/>
    <w:rsid w:val="00814B78"/>
    <w:rsid w:val="00814C61"/>
    <w:rsid w:val="00814C75"/>
    <w:rsid w:val="00814DC3"/>
    <w:rsid w:val="00815218"/>
    <w:rsid w:val="0081568C"/>
    <w:rsid w:val="008156C1"/>
    <w:rsid w:val="00815714"/>
    <w:rsid w:val="00815BEE"/>
    <w:rsid w:val="00815C86"/>
    <w:rsid w:val="00815E37"/>
    <w:rsid w:val="008162D5"/>
    <w:rsid w:val="00816375"/>
    <w:rsid w:val="00816681"/>
    <w:rsid w:val="00816B6B"/>
    <w:rsid w:val="00816CE5"/>
    <w:rsid w:val="00816F5F"/>
    <w:rsid w:val="00817159"/>
    <w:rsid w:val="008173F8"/>
    <w:rsid w:val="00820651"/>
    <w:rsid w:val="0082065F"/>
    <w:rsid w:val="00820A38"/>
    <w:rsid w:val="00820AB7"/>
    <w:rsid w:val="00820EF6"/>
    <w:rsid w:val="008210FA"/>
    <w:rsid w:val="008215C5"/>
    <w:rsid w:val="00821825"/>
    <w:rsid w:val="00821D77"/>
    <w:rsid w:val="00821F5B"/>
    <w:rsid w:val="008220F2"/>
    <w:rsid w:val="008221CA"/>
    <w:rsid w:val="008225E5"/>
    <w:rsid w:val="008226C3"/>
    <w:rsid w:val="008229DE"/>
    <w:rsid w:val="00822C9C"/>
    <w:rsid w:val="00822EAF"/>
    <w:rsid w:val="00823199"/>
    <w:rsid w:val="00823751"/>
    <w:rsid w:val="008248BC"/>
    <w:rsid w:val="00824997"/>
    <w:rsid w:val="00824AB6"/>
    <w:rsid w:val="00824BB5"/>
    <w:rsid w:val="00824C33"/>
    <w:rsid w:val="00825680"/>
    <w:rsid w:val="00825701"/>
    <w:rsid w:val="0082576B"/>
    <w:rsid w:val="00825BBE"/>
    <w:rsid w:val="00825DE5"/>
    <w:rsid w:val="00825EAA"/>
    <w:rsid w:val="00825FC6"/>
    <w:rsid w:val="00826258"/>
    <w:rsid w:val="00826381"/>
    <w:rsid w:val="0082682B"/>
    <w:rsid w:val="00826B6B"/>
    <w:rsid w:val="00826B7A"/>
    <w:rsid w:val="008271D1"/>
    <w:rsid w:val="0082780C"/>
    <w:rsid w:val="00827EA6"/>
    <w:rsid w:val="00830445"/>
    <w:rsid w:val="00830A47"/>
    <w:rsid w:val="00830AA0"/>
    <w:rsid w:val="00830BEA"/>
    <w:rsid w:val="00830F74"/>
    <w:rsid w:val="008310D2"/>
    <w:rsid w:val="00831803"/>
    <w:rsid w:val="00831AE3"/>
    <w:rsid w:val="00831DA0"/>
    <w:rsid w:val="00831F7F"/>
    <w:rsid w:val="0083208C"/>
    <w:rsid w:val="00832257"/>
    <w:rsid w:val="008328F3"/>
    <w:rsid w:val="008329A8"/>
    <w:rsid w:val="00832DD7"/>
    <w:rsid w:val="00832EB5"/>
    <w:rsid w:val="00832ED6"/>
    <w:rsid w:val="008332DD"/>
    <w:rsid w:val="008332E6"/>
    <w:rsid w:val="0083335A"/>
    <w:rsid w:val="0083337A"/>
    <w:rsid w:val="00833429"/>
    <w:rsid w:val="008335C4"/>
    <w:rsid w:val="008336D2"/>
    <w:rsid w:val="00833786"/>
    <w:rsid w:val="008339A6"/>
    <w:rsid w:val="00833A4F"/>
    <w:rsid w:val="00833AC3"/>
    <w:rsid w:val="00833D9A"/>
    <w:rsid w:val="00833E14"/>
    <w:rsid w:val="008342A6"/>
    <w:rsid w:val="00834499"/>
    <w:rsid w:val="00834619"/>
    <w:rsid w:val="00834986"/>
    <w:rsid w:val="008349E4"/>
    <w:rsid w:val="00834B94"/>
    <w:rsid w:val="00834E17"/>
    <w:rsid w:val="00834EC4"/>
    <w:rsid w:val="00834FCB"/>
    <w:rsid w:val="00835284"/>
    <w:rsid w:val="008355A0"/>
    <w:rsid w:val="00835688"/>
    <w:rsid w:val="00835A3B"/>
    <w:rsid w:val="00835AF9"/>
    <w:rsid w:val="00835D74"/>
    <w:rsid w:val="008361D3"/>
    <w:rsid w:val="008365DE"/>
    <w:rsid w:val="0083699F"/>
    <w:rsid w:val="00836BA2"/>
    <w:rsid w:val="00836BF3"/>
    <w:rsid w:val="00836E35"/>
    <w:rsid w:val="0083703B"/>
    <w:rsid w:val="00837088"/>
    <w:rsid w:val="00837168"/>
    <w:rsid w:val="00837267"/>
    <w:rsid w:val="008372B2"/>
    <w:rsid w:val="0083752C"/>
    <w:rsid w:val="00837E29"/>
    <w:rsid w:val="00837ECC"/>
    <w:rsid w:val="008400E2"/>
    <w:rsid w:val="008403ED"/>
    <w:rsid w:val="00840952"/>
    <w:rsid w:val="00840A19"/>
    <w:rsid w:val="00840E6A"/>
    <w:rsid w:val="008410BB"/>
    <w:rsid w:val="008411D2"/>
    <w:rsid w:val="0084122B"/>
    <w:rsid w:val="0084135E"/>
    <w:rsid w:val="00841A9B"/>
    <w:rsid w:val="00841A9D"/>
    <w:rsid w:val="00841AD4"/>
    <w:rsid w:val="00841CE6"/>
    <w:rsid w:val="00841D83"/>
    <w:rsid w:val="00842CD5"/>
    <w:rsid w:val="008430CF"/>
    <w:rsid w:val="008431BA"/>
    <w:rsid w:val="00843235"/>
    <w:rsid w:val="008432B9"/>
    <w:rsid w:val="00843314"/>
    <w:rsid w:val="00843586"/>
    <w:rsid w:val="00843A17"/>
    <w:rsid w:val="00843AB3"/>
    <w:rsid w:val="00843C5B"/>
    <w:rsid w:val="00843C83"/>
    <w:rsid w:val="00843EF8"/>
    <w:rsid w:val="00844255"/>
    <w:rsid w:val="00844262"/>
    <w:rsid w:val="00844337"/>
    <w:rsid w:val="0084446C"/>
    <w:rsid w:val="008444B6"/>
    <w:rsid w:val="008448D6"/>
    <w:rsid w:val="00845194"/>
    <w:rsid w:val="00845259"/>
    <w:rsid w:val="008454EE"/>
    <w:rsid w:val="00845C76"/>
    <w:rsid w:val="00845C9B"/>
    <w:rsid w:val="0084611D"/>
    <w:rsid w:val="00846E9C"/>
    <w:rsid w:val="00847157"/>
    <w:rsid w:val="008475B5"/>
    <w:rsid w:val="00847608"/>
    <w:rsid w:val="00847629"/>
    <w:rsid w:val="008477A2"/>
    <w:rsid w:val="0084783D"/>
    <w:rsid w:val="00847C28"/>
    <w:rsid w:val="00847ED7"/>
    <w:rsid w:val="008501AE"/>
    <w:rsid w:val="008503A4"/>
    <w:rsid w:val="00850430"/>
    <w:rsid w:val="00850C90"/>
    <w:rsid w:val="00850E88"/>
    <w:rsid w:val="00850E99"/>
    <w:rsid w:val="008512F6"/>
    <w:rsid w:val="008513E2"/>
    <w:rsid w:val="00851692"/>
    <w:rsid w:val="00851697"/>
    <w:rsid w:val="0085177F"/>
    <w:rsid w:val="00851A35"/>
    <w:rsid w:val="00851C14"/>
    <w:rsid w:val="00851E78"/>
    <w:rsid w:val="00851F1C"/>
    <w:rsid w:val="008522A4"/>
    <w:rsid w:val="00852C91"/>
    <w:rsid w:val="00852E91"/>
    <w:rsid w:val="008531C8"/>
    <w:rsid w:val="008532E5"/>
    <w:rsid w:val="00853314"/>
    <w:rsid w:val="008537BD"/>
    <w:rsid w:val="008538A8"/>
    <w:rsid w:val="00853A0F"/>
    <w:rsid w:val="00853A94"/>
    <w:rsid w:val="00853BC1"/>
    <w:rsid w:val="00853DF9"/>
    <w:rsid w:val="00853F3C"/>
    <w:rsid w:val="00853FC1"/>
    <w:rsid w:val="00854036"/>
    <w:rsid w:val="008540C9"/>
    <w:rsid w:val="0085417A"/>
    <w:rsid w:val="00854399"/>
    <w:rsid w:val="0085481E"/>
    <w:rsid w:val="00854867"/>
    <w:rsid w:val="00854BB1"/>
    <w:rsid w:val="00854EF7"/>
    <w:rsid w:val="00854F3A"/>
    <w:rsid w:val="00854F4D"/>
    <w:rsid w:val="00854F60"/>
    <w:rsid w:val="008553AF"/>
    <w:rsid w:val="008554C4"/>
    <w:rsid w:val="00855511"/>
    <w:rsid w:val="00855D66"/>
    <w:rsid w:val="00855DB2"/>
    <w:rsid w:val="00855FBC"/>
    <w:rsid w:val="008562F7"/>
    <w:rsid w:val="00856316"/>
    <w:rsid w:val="008563D7"/>
    <w:rsid w:val="0085656B"/>
    <w:rsid w:val="008565E0"/>
    <w:rsid w:val="00856CE5"/>
    <w:rsid w:val="00856DD5"/>
    <w:rsid w:val="00856F3D"/>
    <w:rsid w:val="008570A8"/>
    <w:rsid w:val="008572B5"/>
    <w:rsid w:val="008576E7"/>
    <w:rsid w:val="00857760"/>
    <w:rsid w:val="008578A7"/>
    <w:rsid w:val="00857B97"/>
    <w:rsid w:val="00857CE4"/>
    <w:rsid w:val="00857D08"/>
    <w:rsid w:val="00857DC5"/>
    <w:rsid w:val="00857ED0"/>
    <w:rsid w:val="00860278"/>
    <w:rsid w:val="00860659"/>
    <w:rsid w:val="008606BB"/>
    <w:rsid w:val="008606DE"/>
    <w:rsid w:val="00860A22"/>
    <w:rsid w:val="00860B51"/>
    <w:rsid w:val="008612BD"/>
    <w:rsid w:val="00861864"/>
    <w:rsid w:val="008619C0"/>
    <w:rsid w:val="0086202F"/>
    <w:rsid w:val="00862069"/>
    <w:rsid w:val="00862549"/>
    <w:rsid w:val="008628F6"/>
    <w:rsid w:val="008629E7"/>
    <w:rsid w:val="00862A8A"/>
    <w:rsid w:val="00862F1B"/>
    <w:rsid w:val="00862F4E"/>
    <w:rsid w:val="00863332"/>
    <w:rsid w:val="0086337A"/>
    <w:rsid w:val="008634F1"/>
    <w:rsid w:val="00863567"/>
    <w:rsid w:val="00863DC2"/>
    <w:rsid w:val="00863F7A"/>
    <w:rsid w:val="00863FA6"/>
    <w:rsid w:val="00864372"/>
    <w:rsid w:val="00864463"/>
    <w:rsid w:val="00864467"/>
    <w:rsid w:val="0086449F"/>
    <w:rsid w:val="0086456B"/>
    <w:rsid w:val="00864768"/>
    <w:rsid w:val="0086481B"/>
    <w:rsid w:val="00864959"/>
    <w:rsid w:val="00864B88"/>
    <w:rsid w:val="00864C92"/>
    <w:rsid w:val="00865190"/>
    <w:rsid w:val="00865220"/>
    <w:rsid w:val="00865356"/>
    <w:rsid w:val="0086558C"/>
    <w:rsid w:val="00865637"/>
    <w:rsid w:val="008657B4"/>
    <w:rsid w:val="00865917"/>
    <w:rsid w:val="00865BAA"/>
    <w:rsid w:val="00865CE6"/>
    <w:rsid w:val="00865D2A"/>
    <w:rsid w:val="00865E9F"/>
    <w:rsid w:val="00865FC7"/>
    <w:rsid w:val="008661D5"/>
    <w:rsid w:val="00866414"/>
    <w:rsid w:val="00866436"/>
    <w:rsid w:val="008666EC"/>
    <w:rsid w:val="0086676D"/>
    <w:rsid w:val="00866790"/>
    <w:rsid w:val="008667CD"/>
    <w:rsid w:val="00866850"/>
    <w:rsid w:val="00866E4D"/>
    <w:rsid w:val="00867129"/>
    <w:rsid w:val="00867161"/>
    <w:rsid w:val="00867208"/>
    <w:rsid w:val="00867427"/>
    <w:rsid w:val="008674E2"/>
    <w:rsid w:val="0086782A"/>
    <w:rsid w:val="0086788C"/>
    <w:rsid w:val="00867C40"/>
    <w:rsid w:val="00867F19"/>
    <w:rsid w:val="00870196"/>
    <w:rsid w:val="008701EA"/>
    <w:rsid w:val="00870218"/>
    <w:rsid w:val="00870517"/>
    <w:rsid w:val="00870751"/>
    <w:rsid w:val="00871139"/>
    <w:rsid w:val="00871517"/>
    <w:rsid w:val="00871789"/>
    <w:rsid w:val="0087193B"/>
    <w:rsid w:val="008719A7"/>
    <w:rsid w:val="008719D3"/>
    <w:rsid w:val="00871B02"/>
    <w:rsid w:val="00871B9A"/>
    <w:rsid w:val="00871CBB"/>
    <w:rsid w:val="00871CC1"/>
    <w:rsid w:val="00871EE3"/>
    <w:rsid w:val="00871F35"/>
    <w:rsid w:val="00871FBA"/>
    <w:rsid w:val="00872340"/>
    <w:rsid w:val="0087260C"/>
    <w:rsid w:val="008728A2"/>
    <w:rsid w:val="008730F9"/>
    <w:rsid w:val="008732C7"/>
    <w:rsid w:val="00873379"/>
    <w:rsid w:val="00873A0F"/>
    <w:rsid w:val="00873A6F"/>
    <w:rsid w:val="00873B42"/>
    <w:rsid w:val="00873B77"/>
    <w:rsid w:val="00873C6C"/>
    <w:rsid w:val="00873DF0"/>
    <w:rsid w:val="00873E61"/>
    <w:rsid w:val="008745EA"/>
    <w:rsid w:val="00874851"/>
    <w:rsid w:val="00874912"/>
    <w:rsid w:val="00874D2D"/>
    <w:rsid w:val="00874EF3"/>
    <w:rsid w:val="00875309"/>
    <w:rsid w:val="0087540E"/>
    <w:rsid w:val="008756B6"/>
    <w:rsid w:val="00875960"/>
    <w:rsid w:val="008759E0"/>
    <w:rsid w:val="00875D93"/>
    <w:rsid w:val="00875F32"/>
    <w:rsid w:val="00875F51"/>
    <w:rsid w:val="00876250"/>
    <w:rsid w:val="008763B7"/>
    <w:rsid w:val="0087640E"/>
    <w:rsid w:val="0087643C"/>
    <w:rsid w:val="008767D1"/>
    <w:rsid w:val="00876B82"/>
    <w:rsid w:val="00876C2F"/>
    <w:rsid w:val="00876CF9"/>
    <w:rsid w:val="00876DDB"/>
    <w:rsid w:val="00876F47"/>
    <w:rsid w:val="00877222"/>
    <w:rsid w:val="00877475"/>
    <w:rsid w:val="008775B0"/>
    <w:rsid w:val="00877947"/>
    <w:rsid w:val="008779DF"/>
    <w:rsid w:val="00877A1E"/>
    <w:rsid w:val="00877E48"/>
    <w:rsid w:val="00877E81"/>
    <w:rsid w:val="00880041"/>
    <w:rsid w:val="00880168"/>
    <w:rsid w:val="00880254"/>
    <w:rsid w:val="008802C2"/>
    <w:rsid w:val="0088035E"/>
    <w:rsid w:val="008804A7"/>
    <w:rsid w:val="00880530"/>
    <w:rsid w:val="008805C2"/>
    <w:rsid w:val="008806F0"/>
    <w:rsid w:val="008814F9"/>
    <w:rsid w:val="00881656"/>
    <w:rsid w:val="0088187E"/>
    <w:rsid w:val="008819EE"/>
    <w:rsid w:val="00881A79"/>
    <w:rsid w:val="00881BC2"/>
    <w:rsid w:val="00881C40"/>
    <w:rsid w:val="00881C78"/>
    <w:rsid w:val="00881DAA"/>
    <w:rsid w:val="00881E80"/>
    <w:rsid w:val="00881FB7"/>
    <w:rsid w:val="008822A0"/>
    <w:rsid w:val="008823E9"/>
    <w:rsid w:val="0088244F"/>
    <w:rsid w:val="00882574"/>
    <w:rsid w:val="008826A4"/>
    <w:rsid w:val="008826AA"/>
    <w:rsid w:val="0088275A"/>
    <w:rsid w:val="00882B56"/>
    <w:rsid w:val="00882B9A"/>
    <w:rsid w:val="00882C74"/>
    <w:rsid w:val="00882E3C"/>
    <w:rsid w:val="00883019"/>
    <w:rsid w:val="008831D1"/>
    <w:rsid w:val="00883D96"/>
    <w:rsid w:val="00883DA6"/>
    <w:rsid w:val="00883FA7"/>
    <w:rsid w:val="008842CA"/>
    <w:rsid w:val="00884341"/>
    <w:rsid w:val="00884537"/>
    <w:rsid w:val="00884794"/>
    <w:rsid w:val="008849D6"/>
    <w:rsid w:val="00884DF9"/>
    <w:rsid w:val="008854EB"/>
    <w:rsid w:val="00885770"/>
    <w:rsid w:val="008857F2"/>
    <w:rsid w:val="0088592F"/>
    <w:rsid w:val="00885B17"/>
    <w:rsid w:val="00885B2C"/>
    <w:rsid w:val="00885CCD"/>
    <w:rsid w:val="00885D5C"/>
    <w:rsid w:val="00885ED0"/>
    <w:rsid w:val="00885FDB"/>
    <w:rsid w:val="0088607A"/>
    <w:rsid w:val="008862A6"/>
    <w:rsid w:val="00886473"/>
    <w:rsid w:val="008865D1"/>
    <w:rsid w:val="00886749"/>
    <w:rsid w:val="008867CD"/>
    <w:rsid w:val="008867E5"/>
    <w:rsid w:val="00886F09"/>
    <w:rsid w:val="00887490"/>
    <w:rsid w:val="00887517"/>
    <w:rsid w:val="0088777E"/>
    <w:rsid w:val="00887A8C"/>
    <w:rsid w:val="00887DA3"/>
    <w:rsid w:val="00887E5B"/>
    <w:rsid w:val="00890167"/>
    <w:rsid w:val="008901EE"/>
    <w:rsid w:val="00890519"/>
    <w:rsid w:val="00890578"/>
    <w:rsid w:val="0089084F"/>
    <w:rsid w:val="0089089B"/>
    <w:rsid w:val="008909FE"/>
    <w:rsid w:val="00890AC0"/>
    <w:rsid w:val="00890B12"/>
    <w:rsid w:val="0089103E"/>
    <w:rsid w:val="00891104"/>
    <w:rsid w:val="00891362"/>
    <w:rsid w:val="00891372"/>
    <w:rsid w:val="00891602"/>
    <w:rsid w:val="008917A1"/>
    <w:rsid w:val="008917FB"/>
    <w:rsid w:val="00891A7D"/>
    <w:rsid w:val="00891A95"/>
    <w:rsid w:val="00891C1D"/>
    <w:rsid w:val="00891F23"/>
    <w:rsid w:val="00891FE0"/>
    <w:rsid w:val="0089231C"/>
    <w:rsid w:val="0089234D"/>
    <w:rsid w:val="008923B9"/>
    <w:rsid w:val="00892B4B"/>
    <w:rsid w:val="00892BE1"/>
    <w:rsid w:val="00892CA8"/>
    <w:rsid w:val="00892CF4"/>
    <w:rsid w:val="00892FCB"/>
    <w:rsid w:val="00893153"/>
    <w:rsid w:val="00893193"/>
    <w:rsid w:val="0089319A"/>
    <w:rsid w:val="00893359"/>
    <w:rsid w:val="0089353B"/>
    <w:rsid w:val="0089358F"/>
    <w:rsid w:val="00893626"/>
    <w:rsid w:val="0089381E"/>
    <w:rsid w:val="00893AB7"/>
    <w:rsid w:val="0089434C"/>
    <w:rsid w:val="00894467"/>
    <w:rsid w:val="0089463E"/>
    <w:rsid w:val="00894661"/>
    <w:rsid w:val="00895046"/>
    <w:rsid w:val="008952F6"/>
    <w:rsid w:val="008953AA"/>
    <w:rsid w:val="0089552F"/>
    <w:rsid w:val="00895676"/>
    <w:rsid w:val="008957A3"/>
    <w:rsid w:val="008959D5"/>
    <w:rsid w:val="00895EFC"/>
    <w:rsid w:val="00895F3F"/>
    <w:rsid w:val="0089609A"/>
    <w:rsid w:val="00896237"/>
    <w:rsid w:val="008963C7"/>
    <w:rsid w:val="0089663A"/>
    <w:rsid w:val="00896796"/>
    <w:rsid w:val="00896DA4"/>
    <w:rsid w:val="0089714A"/>
    <w:rsid w:val="008A001F"/>
    <w:rsid w:val="008A00F6"/>
    <w:rsid w:val="008A083B"/>
    <w:rsid w:val="008A0BB9"/>
    <w:rsid w:val="008A0BD5"/>
    <w:rsid w:val="008A0E83"/>
    <w:rsid w:val="008A0E95"/>
    <w:rsid w:val="008A0E9D"/>
    <w:rsid w:val="008A1694"/>
    <w:rsid w:val="008A1704"/>
    <w:rsid w:val="008A18B6"/>
    <w:rsid w:val="008A1C0C"/>
    <w:rsid w:val="008A1C6F"/>
    <w:rsid w:val="008A1CBC"/>
    <w:rsid w:val="008A1DEB"/>
    <w:rsid w:val="008A2209"/>
    <w:rsid w:val="008A22BD"/>
    <w:rsid w:val="008A27A1"/>
    <w:rsid w:val="008A297D"/>
    <w:rsid w:val="008A2AD5"/>
    <w:rsid w:val="008A2BF4"/>
    <w:rsid w:val="008A2D20"/>
    <w:rsid w:val="008A2F74"/>
    <w:rsid w:val="008A2F85"/>
    <w:rsid w:val="008A33BA"/>
    <w:rsid w:val="008A33E1"/>
    <w:rsid w:val="008A348D"/>
    <w:rsid w:val="008A3BDE"/>
    <w:rsid w:val="008A3C0E"/>
    <w:rsid w:val="008A3CAB"/>
    <w:rsid w:val="008A40D3"/>
    <w:rsid w:val="008A4231"/>
    <w:rsid w:val="008A436F"/>
    <w:rsid w:val="008A441E"/>
    <w:rsid w:val="008A44E0"/>
    <w:rsid w:val="008A46E0"/>
    <w:rsid w:val="008A4870"/>
    <w:rsid w:val="008A49F1"/>
    <w:rsid w:val="008A4C9F"/>
    <w:rsid w:val="008A4D7E"/>
    <w:rsid w:val="008A4E8F"/>
    <w:rsid w:val="008A4EA7"/>
    <w:rsid w:val="008A5306"/>
    <w:rsid w:val="008A5544"/>
    <w:rsid w:val="008A5AD9"/>
    <w:rsid w:val="008A5AE3"/>
    <w:rsid w:val="008A5CD9"/>
    <w:rsid w:val="008A5CE2"/>
    <w:rsid w:val="008A5F6C"/>
    <w:rsid w:val="008A618F"/>
    <w:rsid w:val="008A6539"/>
    <w:rsid w:val="008A65CA"/>
    <w:rsid w:val="008A675C"/>
    <w:rsid w:val="008A6C5E"/>
    <w:rsid w:val="008A6C78"/>
    <w:rsid w:val="008A6E6F"/>
    <w:rsid w:val="008A71B7"/>
    <w:rsid w:val="008A7551"/>
    <w:rsid w:val="008A75FD"/>
    <w:rsid w:val="008A76C6"/>
    <w:rsid w:val="008A78D7"/>
    <w:rsid w:val="008A7ACA"/>
    <w:rsid w:val="008A7CBB"/>
    <w:rsid w:val="008A7E7D"/>
    <w:rsid w:val="008B0154"/>
    <w:rsid w:val="008B0405"/>
    <w:rsid w:val="008B0714"/>
    <w:rsid w:val="008B08B1"/>
    <w:rsid w:val="008B09F7"/>
    <w:rsid w:val="008B0B97"/>
    <w:rsid w:val="008B0DEA"/>
    <w:rsid w:val="008B0FFC"/>
    <w:rsid w:val="008B1663"/>
    <w:rsid w:val="008B16CC"/>
    <w:rsid w:val="008B1DED"/>
    <w:rsid w:val="008B1EDE"/>
    <w:rsid w:val="008B1F6B"/>
    <w:rsid w:val="008B21F8"/>
    <w:rsid w:val="008B2218"/>
    <w:rsid w:val="008B25CE"/>
    <w:rsid w:val="008B265B"/>
    <w:rsid w:val="008B26C1"/>
    <w:rsid w:val="008B2790"/>
    <w:rsid w:val="008B2AC8"/>
    <w:rsid w:val="008B2B85"/>
    <w:rsid w:val="008B2B8B"/>
    <w:rsid w:val="008B2D80"/>
    <w:rsid w:val="008B2FBA"/>
    <w:rsid w:val="008B35F0"/>
    <w:rsid w:val="008B3F7A"/>
    <w:rsid w:val="008B42EF"/>
    <w:rsid w:val="008B42FC"/>
    <w:rsid w:val="008B42FD"/>
    <w:rsid w:val="008B4B1C"/>
    <w:rsid w:val="008B4E43"/>
    <w:rsid w:val="008B5083"/>
    <w:rsid w:val="008B5303"/>
    <w:rsid w:val="008B5472"/>
    <w:rsid w:val="008B54F3"/>
    <w:rsid w:val="008B55EC"/>
    <w:rsid w:val="008B5902"/>
    <w:rsid w:val="008B5C8C"/>
    <w:rsid w:val="008B5E33"/>
    <w:rsid w:val="008B6085"/>
    <w:rsid w:val="008B6C97"/>
    <w:rsid w:val="008B7244"/>
    <w:rsid w:val="008B7467"/>
    <w:rsid w:val="008B74AF"/>
    <w:rsid w:val="008B79C0"/>
    <w:rsid w:val="008B79D4"/>
    <w:rsid w:val="008B7BED"/>
    <w:rsid w:val="008B7BF6"/>
    <w:rsid w:val="008C0385"/>
    <w:rsid w:val="008C0564"/>
    <w:rsid w:val="008C08A6"/>
    <w:rsid w:val="008C0A6C"/>
    <w:rsid w:val="008C0E1A"/>
    <w:rsid w:val="008C0EDC"/>
    <w:rsid w:val="008C15BE"/>
    <w:rsid w:val="008C160E"/>
    <w:rsid w:val="008C16B0"/>
    <w:rsid w:val="008C1750"/>
    <w:rsid w:val="008C183F"/>
    <w:rsid w:val="008C1B39"/>
    <w:rsid w:val="008C1CBF"/>
    <w:rsid w:val="008C1D2E"/>
    <w:rsid w:val="008C1D50"/>
    <w:rsid w:val="008C1EA3"/>
    <w:rsid w:val="008C1F7F"/>
    <w:rsid w:val="008C2B0B"/>
    <w:rsid w:val="008C2E02"/>
    <w:rsid w:val="008C34CC"/>
    <w:rsid w:val="008C36D2"/>
    <w:rsid w:val="008C389B"/>
    <w:rsid w:val="008C3A10"/>
    <w:rsid w:val="008C3AD9"/>
    <w:rsid w:val="008C3B61"/>
    <w:rsid w:val="008C3B6F"/>
    <w:rsid w:val="008C3C5D"/>
    <w:rsid w:val="008C3CA0"/>
    <w:rsid w:val="008C4121"/>
    <w:rsid w:val="008C4359"/>
    <w:rsid w:val="008C454C"/>
    <w:rsid w:val="008C4C28"/>
    <w:rsid w:val="008C4F16"/>
    <w:rsid w:val="008C506E"/>
    <w:rsid w:val="008C51B5"/>
    <w:rsid w:val="008C5238"/>
    <w:rsid w:val="008C58EA"/>
    <w:rsid w:val="008C5ADB"/>
    <w:rsid w:val="008C5B55"/>
    <w:rsid w:val="008C6394"/>
    <w:rsid w:val="008C63D1"/>
    <w:rsid w:val="008C63FC"/>
    <w:rsid w:val="008C64DE"/>
    <w:rsid w:val="008C6733"/>
    <w:rsid w:val="008C6834"/>
    <w:rsid w:val="008C6B00"/>
    <w:rsid w:val="008C6BB3"/>
    <w:rsid w:val="008C6CDA"/>
    <w:rsid w:val="008C734B"/>
    <w:rsid w:val="008C7538"/>
    <w:rsid w:val="008C7857"/>
    <w:rsid w:val="008C7B00"/>
    <w:rsid w:val="008C7BD9"/>
    <w:rsid w:val="008D00CB"/>
    <w:rsid w:val="008D030D"/>
    <w:rsid w:val="008D0323"/>
    <w:rsid w:val="008D033B"/>
    <w:rsid w:val="008D0614"/>
    <w:rsid w:val="008D0B13"/>
    <w:rsid w:val="008D0F13"/>
    <w:rsid w:val="008D0F42"/>
    <w:rsid w:val="008D13A6"/>
    <w:rsid w:val="008D162F"/>
    <w:rsid w:val="008D177A"/>
    <w:rsid w:val="008D17A3"/>
    <w:rsid w:val="008D1AB8"/>
    <w:rsid w:val="008D1DA3"/>
    <w:rsid w:val="008D1DEE"/>
    <w:rsid w:val="008D1E66"/>
    <w:rsid w:val="008D1E6B"/>
    <w:rsid w:val="008D1E89"/>
    <w:rsid w:val="008D2059"/>
    <w:rsid w:val="008D2341"/>
    <w:rsid w:val="008D26C6"/>
    <w:rsid w:val="008D276C"/>
    <w:rsid w:val="008D2821"/>
    <w:rsid w:val="008D2966"/>
    <w:rsid w:val="008D2A7A"/>
    <w:rsid w:val="008D2AA5"/>
    <w:rsid w:val="008D2C8A"/>
    <w:rsid w:val="008D2EA2"/>
    <w:rsid w:val="008D2ED2"/>
    <w:rsid w:val="008D3116"/>
    <w:rsid w:val="008D3181"/>
    <w:rsid w:val="008D328C"/>
    <w:rsid w:val="008D332C"/>
    <w:rsid w:val="008D339D"/>
    <w:rsid w:val="008D3708"/>
    <w:rsid w:val="008D3AD2"/>
    <w:rsid w:val="008D3DDA"/>
    <w:rsid w:val="008D3DDC"/>
    <w:rsid w:val="008D3F1F"/>
    <w:rsid w:val="008D3F51"/>
    <w:rsid w:val="008D41F3"/>
    <w:rsid w:val="008D428B"/>
    <w:rsid w:val="008D42A3"/>
    <w:rsid w:val="008D4384"/>
    <w:rsid w:val="008D4387"/>
    <w:rsid w:val="008D440F"/>
    <w:rsid w:val="008D4635"/>
    <w:rsid w:val="008D4696"/>
    <w:rsid w:val="008D4766"/>
    <w:rsid w:val="008D481E"/>
    <w:rsid w:val="008D494D"/>
    <w:rsid w:val="008D4B55"/>
    <w:rsid w:val="008D4C80"/>
    <w:rsid w:val="008D4C89"/>
    <w:rsid w:val="008D4E22"/>
    <w:rsid w:val="008D4EE8"/>
    <w:rsid w:val="008D4F04"/>
    <w:rsid w:val="008D4FBD"/>
    <w:rsid w:val="008D5354"/>
    <w:rsid w:val="008D5586"/>
    <w:rsid w:val="008D56D2"/>
    <w:rsid w:val="008D578E"/>
    <w:rsid w:val="008D5949"/>
    <w:rsid w:val="008D5DF5"/>
    <w:rsid w:val="008D623C"/>
    <w:rsid w:val="008D6316"/>
    <w:rsid w:val="008D678F"/>
    <w:rsid w:val="008D69D5"/>
    <w:rsid w:val="008D6ABF"/>
    <w:rsid w:val="008D6BEE"/>
    <w:rsid w:val="008D6C1D"/>
    <w:rsid w:val="008D6C7E"/>
    <w:rsid w:val="008D6C81"/>
    <w:rsid w:val="008D6CB8"/>
    <w:rsid w:val="008D6D6F"/>
    <w:rsid w:val="008D6D79"/>
    <w:rsid w:val="008D6E77"/>
    <w:rsid w:val="008D72C7"/>
    <w:rsid w:val="008D7669"/>
    <w:rsid w:val="008E012D"/>
    <w:rsid w:val="008E0885"/>
    <w:rsid w:val="008E0B14"/>
    <w:rsid w:val="008E0E37"/>
    <w:rsid w:val="008E0EF7"/>
    <w:rsid w:val="008E129A"/>
    <w:rsid w:val="008E14D8"/>
    <w:rsid w:val="008E1549"/>
    <w:rsid w:val="008E17FE"/>
    <w:rsid w:val="008E190E"/>
    <w:rsid w:val="008E1A79"/>
    <w:rsid w:val="008E1A8F"/>
    <w:rsid w:val="008E1D54"/>
    <w:rsid w:val="008E1D77"/>
    <w:rsid w:val="008E1DC5"/>
    <w:rsid w:val="008E20AF"/>
    <w:rsid w:val="008E20F0"/>
    <w:rsid w:val="008E21C4"/>
    <w:rsid w:val="008E22A0"/>
    <w:rsid w:val="008E26C0"/>
    <w:rsid w:val="008E284A"/>
    <w:rsid w:val="008E29C7"/>
    <w:rsid w:val="008E2A0D"/>
    <w:rsid w:val="008E2C2B"/>
    <w:rsid w:val="008E2C4F"/>
    <w:rsid w:val="008E2DD0"/>
    <w:rsid w:val="008E30C5"/>
    <w:rsid w:val="008E3423"/>
    <w:rsid w:val="008E36E5"/>
    <w:rsid w:val="008E3A21"/>
    <w:rsid w:val="008E3AEB"/>
    <w:rsid w:val="008E3EF3"/>
    <w:rsid w:val="008E3F20"/>
    <w:rsid w:val="008E419A"/>
    <w:rsid w:val="008E47C9"/>
    <w:rsid w:val="008E48D0"/>
    <w:rsid w:val="008E4F84"/>
    <w:rsid w:val="008E5BD7"/>
    <w:rsid w:val="008E5DCD"/>
    <w:rsid w:val="008E5EA4"/>
    <w:rsid w:val="008E5ECB"/>
    <w:rsid w:val="008E5F2B"/>
    <w:rsid w:val="008E62DE"/>
    <w:rsid w:val="008E6553"/>
    <w:rsid w:val="008E667F"/>
    <w:rsid w:val="008E6828"/>
    <w:rsid w:val="008E6988"/>
    <w:rsid w:val="008E7136"/>
    <w:rsid w:val="008E7344"/>
    <w:rsid w:val="008E794A"/>
    <w:rsid w:val="008E7C5A"/>
    <w:rsid w:val="008E7D77"/>
    <w:rsid w:val="008E7EDB"/>
    <w:rsid w:val="008F00D0"/>
    <w:rsid w:val="008F00DB"/>
    <w:rsid w:val="008F015F"/>
    <w:rsid w:val="008F03D2"/>
    <w:rsid w:val="008F0448"/>
    <w:rsid w:val="008F045E"/>
    <w:rsid w:val="008F0497"/>
    <w:rsid w:val="008F066E"/>
    <w:rsid w:val="008F09BD"/>
    <w:rsid w:val="008F0CAE"/>
    <w:rsid w:val="008F0DBE"/>
    <w:rsid w:val="008F128A"/>
    <w:rsid w:val="008F1566"/>
    <w:rsid w:val="008F17D2"/>
    <w:rsid w:val="008F18B2"/>
    <w:rsid w:val="008F1D7A"/>
    <w:rsid w:val="008F206B"/>
    <w:rsid w:val="008F2098"/>
    <w:rsid w:val="008F2132"/>
    <w:rsid w:val="008F23C5"/>
    <w:rsid w:val="008F2895"/>
    <w:rsid w:val="008F2C73"/>
    <w:rsid w:val="008F2CCD"/>
    <w:rsid w:val="008F2CEA"/>
    <w:rsid w:val="008F306A"/>
    <w:rsid w:val="008F3179"/>
    <w:rsid w:val="008F3185"/>
    <w:rsid w:val="008F31CF"/>
    <w:rsid w:val="008F3ABF"/>
    <w:rsid w:val="008F3C90"/>
    <w:rsid w:val="008F3D4B"/>
    <w:rsid w:val="008F4042"/>
    <w:rsid w:val="008F40D4"/>
    <w:rsid w:val="008F41A1"/>
    <w:rsid w:val="008F4494"/>
    <w:rsid w:val="008F47FF"/>
    <w:rsid w:val="008F4B55"/>
    <w:rsid w:val="008F4B84"/>
    <w:rsid w:val="008F4CAA"/>
    <w:rsid w:val="008F4FAB"/>
    <w:rsid w:val="008F504B"/>
    <w:rsid w:val="008F50A1"/>
    <w:rsid w:val="008F51E5"/>
    <w:rsid w:val="008F53E1"/>
    <w:rsid w:val="008F573F"/>
    <w:rsid w:val="008F576C"/>
    <w:rsid w:val="008F59F3"/>
    <w:rsid w:val="008F5B82"/>
    <w:rsid w:val="008F5BFE"/>
    <w:rsid w:val="008F5E16"/>
    <w:rsid w:val="008F622F"/>
    <w:rsid w:val="008F66DB"/>
    <w:rsid w:val="008F680C"/>
    <w:rsid w:val="008F6B65"/>
    <w:rsid w:val="008F6B70"/>
    <w:rsid w:val="008F6C60"/>
    <w:rsid w:val="008F7400"/>
    <w:rsid w:val="008F749F"/>
    <w:rsid w:val="008F7D64"/>
    <w:rsid w:val="00900167"/>
    <w:rsid w:val="00900290"/>
    <w:rsid w:val="009003FD"/>
    <w:rsid w:val="009004D5"/>
    <w:rsid w:val="009005A1"/>
    <w:rsid w:val="009005F1"/>
    <w:rsid w:val="00900E6C"/>
    <w:rsid w:val="00900EC0"/>
    <w:rsid w:val="0090131E"/>
    <w:rsid w:val="00901529"/>
    <w:rsid w:val="00901598"/>
    <w:rsid w:val="00901738"/>
    <w:rsid w:val="00901907"/>
    <w:rsid w:val="0090197F"/>
    <w:rsid w:val="0090198C"/>
    <w:rsid w:val="00901A15"/>
    <w:rsid w:val="00901AD4"/>
    <w:rsid w:val="0090214F"/>
    <w:rsid w:val="009022A4"/>
    <w:rsid w:val="00902461"/>
    <w:rsid w:val="00902679"/>
    <w:rsid w:val="0090274C"/>
    <w:rsid w:val="0090281B"/>
    <w:rsid w:val="00902BCB"/>
    <w:rsid w:val="00902DD8"/>
    <w:rsid w:val="00902EC1"/>
    <w:rsid w:val="009031F4"/>
    <w:rsid w:val="00903285"/>
    <w:rsid w:val="009034FB"/>
    <w:rsid w:val="009035FD"/>
    <w:rsid w:val="00903623"/>
    <w:rsid w:val="00903660"/>
    <w:rsid w:val="009038F6"/>
    <w:rsid w:val="00903B11"/>
    <w:rsid w:val="00903B3D"/>
    <w:rsid w:val="00903C68"/>
    <w:rsid w:val="00903C73"/>
    <w:rsid w:val="00903E5A"/>
    <w:rsid w:val="00903FF1"/>
    <w:rsid w:val="009041A3"/>
    <w:rsid w:val="00904531"/>
    <w:rsid w:val="00904691"/>
    <w:rsid w:val="009047A0"/>
    <w:rsid w:val="00904B22"/>
    <w:rsid w:val="00904B63"/>
    <w:rsid w:val="009050DE"/>
    <w:rsid w:val="0090539A"/>
    <w:rsid w:val="009059C4"/>
    <w:rsid w:val="00905B91"/>
    <w:rsid w:val="00906294"/>
    <w:rsid w:val="009062A8"/>
    <w:rsid w:val="009062CB"/>
    <w:rsid w:val="00906414"/>
    <w:rsid w:val="00906A86"/>
    <w:rsid w:val="00906C54"/>
    <w:rsid w:val="00906FD7"/>
    <w:rsid w:val="00907181"/>
    <w:rsid w:val="009073A0"/>
    <w:rsid w:val="009073C6"/>
    <w:rsid w:val="00907A58"/>
    <w:rsid w:val="00907C5C"/>
    <w:rsid w:val="00907D35"/>
    <w:rsid w:val="00907F40"/>
    <w:rsid w:val="00910017"/>
    <w:rsid w:val="0091006C"/>
    <w:rsid w:val="00910986"/>
    <w:rsid w:val="00910B30"/>
    <w:rsid w:val="00910D25"/>
    <w:rsid w:val="009110A7"/>
    <w:rsid w:val="009110FA"/>
    <w:rsid w:val="00911123"/>
    <w:rsid w:val="0091121E"/>
    <w:rsid w:val="00911518"/>
    <w:rsid w:val="00911737"/>
    <w:rsid w:val="009117D0"/>
    <w:rsid w:val="00911849"/>
    <w:rsid w:val="0091190C"/>
    <w:rsid w:val="00911948"/>
    <w:rsid w:val="00911B06"/>
    <w:rsid w:val="00911C2B"/>
    <w:rsid w:val="00911F1C"/>
    <w:rsid w:val="00911FB0"/>
    <w:rsid w:val="0091206F"/>
    <w:rsid w:val="00912183"/>
    <w:rsid w:val="0091231F"/>
    <w:rsid w:val="0091256E"/>
    <w:rsid w:val="00912680"/>
    <w:rsid w:val="00912736"/>
    <w:rsid w:val="00912882"/>
    <w:rsid w:val="00912C73"/>
    <w:rsid w:val="00912D4A"/>
    <w:rsid w:val="0091303C"/>
    <w:rsid w:val="0091309C"/>
    <w:rsid w:val="009130FC"/>
    <w:rsid w:val="009131CA"/>
    <w:rsid w:val="0091387D"/>
    <w:rsid w:val="00913B22"/>
    <w:rsid w:val="00913E4E"/>
    <w:rsid w:val="00914283"/>
    <w:rsid w:val="00914512"/>
    <w:rsid w:val="00914604"/>
    <w:rsid w:val="0091488F"/>
    <w:rsid w:val="009148F1"/>
    <w:rsid w:val="00914960"/>
    <w:rsid w:val="00914BBA"/>
    <w:rsid w:val="00914EA0"/>
    <w:rsid w:val="00915275"/>
    <w:rsid w:val="0091548D"/>
    <w:rsid w:val="0091550A"/>
    <w:rsid w:val="00915719"/>
    <w:rsid w:val="009158E5"/>
    <w:rsid w:val="00915B27"/>
    <w:rsid w:val="00915C8F"/>
    <w:rsid w:val="00915F85"/>
    <w:rsid w:val="00915FA7"/>
    <w:rsid w:val="00915FD7"/>
    <w:rsid w:val="009162AC"/>
    <w:rsid w:val="00916829"/>
    <w:rsid w:val="00917707"/>
    <w:rsid w:val="00917BB3"/>
    <w:rsid w:val="00917C98"/>
    <w:rsid w:val="00920CB6"/>
    <w:rsid w:val="00921486"/>
    <w:rsid w:val="009218E1"/>
    <w:rsid w:val="00921937"/>
    <w:rsid w:val="0092194D"/>
    <w:rsid w:val="00921A6E"/>
    <w:rsid w:val="00921BC5"/>
    <w:rsid w:val="00921FEA"/>
    <w:rsid w:val="009224C9"/>
    <w:rsid w:val="0092266B"/>
    <w:rsid w:val="00922AB0"/>
    <w:rsid w:val="00923187"/>
    <w:rsid w:val="009231EE"/>
    <w:rsid w:val="00923D11"/>
    <w:rsid w:val="00923DE9"/>
    <w:rsid w:val="00924111"/>
    <w:rsid w:val="00924152"/>
    <w:rsid w:val="009241EF"/>
    <w:rsid w:val="00924266"/>
    <w:rsid w:val="009242EE"/>
    <w:rsid w:val="0092445F"/>
    <w:rsid w:val="00924735"/>
    <w:rsid w:val="00924B98"/>
    <w:rsid w:val="00924C35"/>
    <w:rsid w:val="0092509F"/>
    <w:rsid w:val="009252AA"/>
    <w:rsid w:val="0092559B"/>
    <w:rsid w:val="00925883"/>
    <w:rsid w:val="00925C65"/>
    <w:rsid w:val="00925CFA"/>
    <w:rsid w:val="00925D89"/>
    <w:rsid w:val="009261D0"/>
    <w:rsid w:val="0092679F"/>
    <w:rsid w:val="009267AC"/>
    <w:rsid w:val="009269DF"/>
    <w:rsid w:val="00926E46"/>
    <w:rsid w:val="00926F5C"/>
    <w:rsid w:val="0092749A"/>
    <w:rsid w:val="00927E6F"/>
    <w:rsid w:val="009301D2"/>
    <w:rsid w:val="009303BB"/>
    <w:rsid w:val="009306AD"/>
    <w:rsid w:val="009309E3"/>
    <w:rsid w:val="00930A17"/>
    <w:rsid w:val="00930C50"/>
    <w:rsid w:val="00930E93"/>
    <w:rsid w:val="00930EC1"/>
    <w:rsid w:val="00930FE7"/>
    <w:rsid w:val="00931145"/>
    <w:rsid w:val="00931344"/>
    <w:rsid w:val="0093161D"/>
    <w:rsid w:val="00931811"/>
    <w:rsid w:val="00931B4E"/>
    <w:rsid w:val="00931CCA"/>
    <w:rsid w:val="00931D32"/>
    <w:rsid w:val="00931DB8"/>
    <w:rsid w:val="00932174"/>
    <w:rsid w:val="00932579"/>
    <w:rsid w:val="00932604"/>
    <w:rsid w:val="009326D4"/>
    <w:rsid w:val="00932D11"/>
    <w:rsid w:val="009330BE"/>
    <w:rsid w:val="00933770"/>
    <w:rsid w:val="00934497"/>
    <w:rsid w:val="0093487F"/>
    <w:rsid w:val="00934A2D"/>
    <w:rsid w:val="00934A6D"/>
    <w:rsid w:val="00934C9F"/>
    <w:rsid w:val="00934D5D"/>
    <w:rsid w:val="00934D61"/>
    <w:rsid w:val="0093538D"/>
    <w:rsid w:val="009355AD"/>
    <w:rsid w:val="009356DE"/>
    <w:rsid w:val="00935A00"/>
    <w:rsid w:val="00935B23"/>
    <w:rsid w:val="00935C76"/>
    <w:rsid w:val="00935E50"/>
    <w:rsid w:val="009360DB"/>
    <w:rsid w:val="0093622E"/>
    <w:rsid w:val="009362AA"/>
    <w:rsid w:val="00936434"/>
    <w:rsid w:val="0093644D"/>
    <w:rsid w:val="0093647D"/>
    <w:rsid w:val="009366D2"/>
    <w:rsid w:val="009369B3"/>
    <w:rsid w:val="00936B54"/>
    <w:rsid w:val="009372C0"/>
    <w:rsid w:val="00937460"/>
    <w:rsid w:val="009377C2"/>
    <w:rsid w:val="009378BB"/>
    <w:rsid w:val="00937A81"/>
    <w:rsid w:val="00937BE7"/>
    <w:rsid w:val="00937C09"/>
    <w:rsid w:val="00937CD7"/>
    <w:rsid w:val="00937EFE"/>
    <w:rsid w:val="00937F4A"/>
    <w:rsid w:val="00937FC2"/>
    <w:rsid w:val="00940346"/>
    <w:rsid w:val="00940A9C"/>
    <w:rsid w:val="00940E8E"/>
    <w:rsid w:val="00940F54"/>
    <w:rsid w:val="009411F9"/>
    <w:rsid w:val="00941262"/>
    <w:rsid w:val="009413D1"/>
    <w:rsid w:val="009416C2"/>
    <w:rsid w:val="009419AF"/>
    <w:rsid w:val="00941A6B"/>
    <w:rsid w:val="00941BAB"/>
    <w:rsid w:val="00941D79"/>
    <w:rsid w:val="00941F2E"/>
    <w:rsid w:val="00941F60"/>
    <w:rsid w:val="009421F1"/>
    <w:rsid w:val="0094225D"/>
    <w:rsid w:val="00942792"/>
    <w:rsid w:val="00942A10"/>
    <w:rsid w:val="00943039"/>
    <w:rsid w:val="00943609"/>
    <w:rsid w:val="00943721"/>
    <w:rsid w:val="0094396D"/>
    <w:rsid w:val="00943C1F"/>
    <w:rsid w:val="00943CBA"/>
    <w:rsid w:val="00943FC1"/>
    <w:rsid w:val="00944361"/>
    <w:rsid w:val="009443C3"/>
    <w:rsid w:val="00944924"/>
    <w:rsid w:val="009449B9"/>
    <w:rsid w:val="00944AA5"/>
    <w:rsid w:val="00944FA9"/>
    <w:rsid w:val="009451FC"/>
    <w:rsid w:val="00945203"/>
    <w:rsid w:val="009454CF"/>
    <w:rsid w:val="0094563F"/>
    <w:rsid w:val="0094587A"/>
    <w:rsid w:val="0094592B"/>
    <w:rsid w:val="00945DCD"/>
    <w:rsid w:val="00945DFF"/>
    <w:rsid w:val="00945E17"/>
    <w:rsid w:val="009460E8"/>
    <w:rsid w:val="00946563"/>
    <w:rsid w:val="009465EB"/>
    <w:rsid w:val="009466F0"/>
    <w:rsid w:val="00946887"/>
    <w:rsid w:val="00946BF7"/>
    <w:rsid w:val="00946E1B"/>
    <w:rsid w:val="00947230"/>
    <w:rsid w:val="00947CFE"/>
    <w:rsid w:val="00947D7E"/>
    <w:rsid w:val="00947E22"/>
    <w:rsid w:val="00950499"/>
    <w:rsid w:val="0095060E"/>
    <w:rsid w:val="009506D2"/>
    <w:rsid w:val="0095072B"/>
    <w:rsid w:val="009508DA"/>
    <w:rsid w:val="00950999"/>
    <w:rsid w:val="0095099D"/>
    <w:rsid w:val="00950AD8"/>
    <w:rsid w:val="00950DEE"/>
    <w:rsid w:val="0095131C"/>
    <w:rsid w:val="00951567"/>
    <w:rsid w:val="009517A6"/>
    <w:rsid w:val="00951871"/>
    <w:rsid w:val="00951A3D"/>
    <w:rsid w:val="00951C2A"/>
    <w:rsid w:val="0095215D"/>
    <w:rsid w:val="00952254"/>
    <w:rsid w:val="009525CA"/>
    <w:rsid w:val="00952626"/>
    <w:rsid w:val="00952AF6"/>
    <w:rsid w:val="00952CC3"/>
    <w:rsid w:val="00952DD6"/>
    <w:rsid w:val="00952DD7"/>
    <w:rsid w:val="00953180"/>
    <w:rsid w:val="0095327D"/>
    <w:rsid w:val="0095328D"/>
    <w:rsid w:val="00953EAB"/>
    <w:rsid w:val="00953F2A"/>
    <w:rsid w:val="00954079"/>
    <w:rsid w:val="00954374"/>
    <w:rsid w:val="009544AC"/>
    <w:rsid w:val="00954536"/>
    <w:rsid w:val="0095467B"/>
    <w:rsid w:val="00954709"/>
    <w:rsid w:val="00954B7F"/>
    <w:rsid w:val="00954F01"/>
    <w:rsid w:val="0095513C"/>
    <w:rsid w:val="0095548B"/>
    <w:rsid w:val="009554F9"/>
    <w:rsid w:val="009556F2"/>
    <w:rsid w:val="009556FA"/>
    <w:rsid w:val="0095598C"/>
    <w:rsid w:val="00955D30"/>
    <w:rsid w:val="00955F62"/>
    <w:rsid w:val="00956381"/>
    <w:rsid w:val="009565FD"/>
    <w:rsid w:val="0095683F"/>
    <w:rsid w:val="00956A82"/>
    <w:rsid w:val="00956B53"/>
    <w:rsid w:val="00956C5D"/>
    <w:rsid w:val="00957075"/>
    <w:rsid w:val="009571E7"/>
    <w:rsid w:val="00957594"/>
    <w:rsid w:val="00957CEA"/>
    <w:rsid w:val="009605BD"/>
    <w:rsid w:val="00960958"/>
    <w:rsid w:val="00960F37"/>
    <w:rsid w:val="00961107"/>
    <w:rsid w:val="00961708"/>
    <w:rsid w:val="00961726"/>
    <w:rsid w:val="0096177B"/>
    <w:rsid w:val="0096189D"/>
    <w:rsid w:val="00961928"/>
    <w:rsid w:val="00961C61"/>
    <w:rsid w:val="00961F66"/>
    <w:rsid w:val="00961F8C"/>
    <w:rsid w:val="00961FE2"/>
    <w:rsid w:val="00962025"/>
    <w:rsid w:val="00962034"/>
    <w:rsid w:val="00962046"/>
    <w:rsid w:val="009624FF"/>
    <w:rsid w:val="00962650"/>
    <w:rsid w:val="00962907"/>
    <w:rsid w:val="009629D6"/>
    <w:rsid w:val="00962A15"/>
    <w:rsid w:val="00962C9B"/>
    <w:rsid w:val="00962E15"/>
    <w:rsid w:val="009632CB"/>
    <w:rsid w:val="0096366D"/>
    <w:rsid w:val="00963684"/>
    <w:rsid w:val="0096368D"/>
    <w:rsid w:val="00963D7C"/>
    <w:rsid w:val="009641E2"/>
    <w:rsid w:val="00964552"/>
    <w:rsid w:val="00964835"/>
    <w:rsid w:val="00964A37"/>
    <w:rsid w:val="00964E88"/>
    <w:rsid w:val="009656F7"/>
    <w:rsid w:val="00965A10"/>
    <w:rsid w:val="00965ADC"/>
    <w:rsid w:val="00965D98"/>
    <w:rsid w:val="00966033"/>
    <w:rsid w:val="00966264"/>
    <w:rsid w:val="009665BF"/>
    <w:rsid w:val="0096673F"/>
    <w:rsid w:val="00966C85"/>
    <w:rsid w:val="00966CCB"/>
    <w:rsid w:val="00966DF8"/>
    <w:rsid w:val="00967980"/>
    <w:rsid w:val="00970324"/>
    <w:rsid w:val="0097072A"/>
    <w:rsid w:val="00970843"/>
    <w:rsid w:val="0097087E"/>
    <w:rsid w:val="009708DC"/>
    <w:rsid w:val="00970AB8"/>
    <w:rsid w:val="00970CC1"/>
    <w:rsid w:val="00970F4E"/>
    <w:rsid w:val="00970F64"/>
    <w:rsid w:val="0097101E"/>
    <w:rsid w:val="00971059"/>
    <w:rsid w:val="0097136F"/>
    <w:rsid w:val="009715D1"/>
    <w:rsid w:val="0097181F"/>
    <w:rsid w:val="00971917"/>
    <w:rsid w:val="00971ED0"/>
    <w:rsid w:val="00971F78"/>
    <w:rsid w:val="00972626"/>
    <w:rsid w:val="0097263B"/>
    <w:rsid w:val="009727AC"/>
    <w:rsid w:val="0097283E"/>
    <w:rsid w:val="009729EC"/>
    <w:rsid w:val="00972A35"/>
    <w:rsid w:val="00972CB2"/>
    <w:rsid w:val="00972DF6"/>
    <w:rsid w:val="009734FD"/>
    <w:rsid w:val="00973654"/>
    <w:rsid w:val="009736BC"/>
    <w:rsid w:val="00973748"/>
    <w:rsid w:val="0097388B"/>
    <w:rsid w:val="00973B47"/>
    <w:rsid w:val="00973D4C"/>
    <w:rsid w:val="00973E02"/>
    <w:rsid w:val="00973EBE"/>
    <w:rsid w:val="00973F8D"/>
    <w:rsid w:val="00974175"/>
    <w:rsid w:val="00974274"/>
    <w:rsid w:val="00974284"/>
    <w:rsid w:val="00974453"/>
    <w:rsid w:val="0097483C"/>
    <w:rsid w:val="00974B32"/>
    <w:rsid w:val="00974DC3"/>
    <w:rsid w:val="00974F57"/>
    <w:rsid w:val="0097504F"/>
    <w:rsid w:val="009751A9"/>
    <w:rsid w:val="009751E4"/>
    <w:rsid w:val="009752EF"/>
    <w:rsid w:val="009754A1"/>
    <w:rsid w:val="00975803"/>
    <w:rsid w:val="00975B2C"/>
    <w:rsid w:val="00975B2D"/>
    <w:rsid w:val="00975B5D"/>
    <w:rsid w:val="00975BD5"/>
    <w:rsid w:val="009763BE"/>
    <w:rsid w:val="00976C50"/>
    <w:rsid w:val="00976E6C"/>
    <w:rsid w:val="00976F9E"/>
    <w:rsid w:val="0097731D"/>
    <w:rsid w:val="009777EF"/>
    <w:rsid w:val="00977BA2"/>
    <w:rsid w:val="00977D16"/>
    <w:rsid w:val="00977EE9"/>
    <w:rsid w:val="009800FD"/>
    <w:rsid w:val="009801E7"/>
    <w:rsid w:val="00980200"/>
    <w:rsid w:val="009805C9"/>
    <w:rsid w:val="009806FE"/>
    <w:rsid w:val="0098072F"/>
    <w:rsid w:val="00980849"/>
    <w:rsid w:val="00980D2C"/>
    <w:rsid w:val="00981061"/>
    <w:rsid w:val="0098122C"/>
    <w:rsid w:val="00981460"/>
    <w:rsid w:val="009816AD"/>
    <w:rsid w:val="00981960"/>
    <w:rsid w:val="00981BE8"/>
    <w:rsid w:val="00981E92"/>
    <w:rsid w:val="00981EC4"/>
    <w:rsid w:val="00982CB9"/>
    <w:rsid w:val="00982FEC"/>
    <w:rsid w:val="009831D0"/>
    <w:rsid w:val="00983223"/>
    <w:rsid w:val="0098331F"/>
    <w:rsid w:val="00983386"/>
    <w:rsid w:val="00983429"/>
    <w:rsid w:val="009838AB"/>
    <w:rsid w:val="009838CD"/>
    <w:rsid w:val="009838F7"/>
    <w:rsid w:val="00983B67"/>
    <w:rsid w:val="00983C95"/>
    <w:rsid w:val="00983D22"/>
    <w:rsid w:val="00983DAE"/>
    <w:rsid w:val="00983E44"/>
    <w:rsid w:val="009840EB"/>
    <w:rsid w:val="0098454F"/>
    <w:rsid w:val="00984E4B"/>
    <w:rsid w:val="00985007"/>
    <w:rsid w:val="00985162"/>
    <w:rsid w:val="00985540"/>
    <w:rsid w:val="00985635"/>
    <w:rsid w:val="00985982"/>
    <w:rsid w:val="00985B89"/>
    <w:rsid w:val="00985E47"/>
    <w:rsid w:val="00986715"/>
    <w:rsid w:val="009869D9"/>
    <w:rsid w:val="009869F6"/>
    <w:rsid w:val="00986F49"/>
    <w:rsid w:val="00986FD2"/>
    <w:rsid w:val="0098700E"/>
    <w:rsid w:val="00987341"/>
    <w:rsid w:val="009873A7"/>
    <w:rsid w:val="0098765D"/>
    <w:rsid w:val="00987DC2"/>
    <w:rsid w:val="00987FE2"/>
    <w:rsid w:val="0099003D"/>
    <w:rsid w:val="00990357"/>
    <w:rsid w:val="00990625"/>
    <w:rsid w:val="0099078E"/>
    <w:rsid w:val="009909F6"/>
    <w:rsid w:val="00990B45"/>
    <w:rsid w:val="00990CB9"/>
    <w:rsid w:val="00990D4C"/>
    <w:rsid w:val="00990E75"/>
    <w:rsid w:val="00991305"/>
    <w:rsid w:val="009915BF"/>
    <w:rsid w:val="0099162B"/>
    <w:rsid w:val="0099167B"/>
    <w:rsid w:val="00991A0B"/>
    <w:rsid w:val="00991C2E"/>
    <w:rsid w:val="00991C6A"/>
    <w:rsid w:val="00991E48"/>
    <w:rsid w:val="00991FF7"/>
    <w:rsid w:val="00992330"/>
    <w:rsid w:val="00992360"/>
    <w:rsid w:val="009927D9"/>
    <w:rsid w:val="00992DEE"/>
    <w:rsid w:val="00992DFB"/>
    <w:rsid w:val="00993065"/>
    <w:rsid w:val="009930E4"/>
    <w:rsid w:val="00993106"/>
    <w:rsid w:val="00993267"/>
    <w:rsid w:val="00993308"/>
    <w:rsid w:val="0099356F"/>
    <w:rsid w:val="00993843"/>
    <w:rsid w:val="00993897"/>
    <w:rsid w:val="009938F5"/>
    <w:rsid w:val="00993A52"/>
    <w:rsid w:val="00993B91"/>
    <w:rsid w:val="0099406C"/>
    <w:rsid w:val="00994168"/>
    <w:rsid w:val="00994A1E"/>
    <w:rsid w:val="00994B91"/>
    <w:rsid w:val="00994B9E"/>
    <w:rsid w:val="00994CF9"/>
    <w:rsid w:val="00994F57"/>
    <w:rsid w:val="009957C8"/>
    <w:rsid w:val="00995806"/>
    <w:rsid w:val="009959A1"/>
    <w:rsid w:val="00995C62"/>
    <w:rsid w:val="00995F36"/>
    <w:rsid w:val="00996523"/>
    <w:rsid w:val="009965B9"/>
    <w:rsid w:val="0099674A"/>
    <w:rsid w:val="009968A7"/>
    <w:rsid w:val="00996943"/>
    <w:rsid w:val="00996A80"/>
    <w:rsid w:val="00996D5D"/>
    <w:rsid w:val="00996F50"/>
    <w:rsid w:val="009970BD"/>
    <w:rsid w:val="009971D5"/>
    <w:rsid w:val="009972D6"/>
    <w:rsid w:val="0099748B"/>
    <w:rsid w:val="009977D0"/>
    <w:rsid w:val="0099787F"/>
    <w:rsid w:val="00997977"/>
    <w:rsid w:val="00997A4A"/>
    <w:rsid w:val="00997C23"/>
    <w:rsid w:val="00997D74"/>
    <w:rsid w:val="009A0165"/>
    <w:rsid w:val="009A020F"/>
    <w:rsid w:val="009A0716"/>
    <w:rsid w:val="009A0851"/>
    <w:rsid w:val="009A08E8"/>
    <w:rsid w:val="009A0F2A"/>
    <w:rsid w:val="009A1364"/>
    <w:rsid w:val="009A1C5C"/>
    <w:rsid w:val="009A1DE1"/>
    <w:rsid w:val="009A2092"/>
    <w:rsid w:val="009A212A"/>
    <w:rsid w:val="009A27DF"/>
    <w:rsid w:val="009A28EB"/>
    <w:rsid w:val="009A2903"/>
    <w:rsid w:val="009A2934"/>
    <w:rsid w:val="009A2ED7"/>
    <w:rsid w:val="009A34DD"/>
    <w:rsid w:val="009A3898"/>
    <w:rsid w:val="009A3A64"/>
    <w:rsid w:val="009A3D09"/>
    <w:rsid w:val="009A43CB"/>
    <w:rsid w:val="009A4700"/>
    <w:rsid w:val="009A4842"/>
    <w:rsid w:val="009A49CD"/>
    <w:rsid w:val="009A4A35"/>
    <w:rsid w:val="009A4DCF"/>
    <w:rsid w:val="009A50BC"/>
    <w:rsid w:val="009A53CB"/>
    <w:rsid w:val="009A542E"/>
    <w:rsid w:val="009A545D"/>
    <w:rsid w:val="009A5686"/>
    <w:rsid w:val="009A5894"/>
    <w:rsid w:val="009A5A97"/>
    <w:rsid w:val="009A5BE7"/>
    <w:rsid w:val="009A5F10"/>
    <w:rsid w:val="009A5F80"/>
    <w:rsid w:val="009A60B5"/>
    <w:rsid w:val="009A60C2"/>
    <w:rsid w:val="009A618B"/>
    <w:rsid w:val="009A625F"/>
    <w:rsid w:val="009A62A9"/>
    <w:rsid w:val="009A6469"/>
    <w:rsid w:val="009A64B2"/>
    <w:rsid w:val="009A6571"/>
    <w:rsid w:val="009A65FF"/>
    <w:rsid w:val="009A683D"/>
    <w:rsid w:val="009A6843"/>
    <w:rsid w:val="009A6B77"/>
    <w:rsid w:val="009A6F42"/>
    <w:rsid w:val="009A734F"/>
    <w:rsid w:val="009A7ED5"/>
    <w:rsid w:val="009B0049"/>
    <w:rsid w:val="009B0176"/>
    <w:rsid w:val="009B03E6"/>
    <w:rsid w:val="009B0547"/>
    <w:rsid w:val="009B05DE"/>
    <w:rsid w:val="009B0629"/>
    <w:rsid w:val="009B08DA"/>
    <w:rsid w:val="009B0A7B"/>
    <w:rsid w:val="009B0AF7"/>
    <w:rsid w:val="009B1107"/>
    <w:rsid w:val="009B1118"/>
    <w:rsid w:val="009B11E5"/>
    <w:rsid w:val="009B1349"/>
    <w:rsid w:val="009B13C7"/>
    <w:rsid w:val="009B147F"/>
    <w:rsid w:val="009B1886"/>
    <w:rsid w:val="009B188E"/>
    <w:rsid w:val="009B20C1"/>
    <w:rsid w:val="009B2952"/>
    <w:rsid w:val="009B2C9C"/>
    <w:rsid w:val="009B2F77"/>
    <w:rsid w:val="009B35D1"/>
    <w:rsid w:val="009B36FB"/>
    <w:rsid w:val="009B3800"/>
    <w:rsid w:val="009B38E9"/>
    <w:rsid w:val="009B42FE"/>
    <w:rsid w:val="009B44A9"/>
    <w:rsid w:val="009B4585"/>
    <w:rsid w:val="009B46DA"/>
    <w:rsid w:val="009B48C9"/>
    <w:rsid w:val="009B4C28"/>
    <w:rsid w:val="009B4C85"/>
    <w:rsid w:val="009B4DF3"/>
    <w:rsid w:val="009B4F7D"/>
    <w:rsid w:val="009B5133"/>
    <w:rsid w:val="009B5663"/>
    <w:rsid w:val="009B59BB"/>
    <w:rsid w:val="009B5A78"/>
    <w:rsid w:val="009B5ABE"/>
    <w:rsid w:val="009B5C57"/>
    <w:rsid w:val="009B5D8D"/>
    <w:rsid w:val="009B6000"/>
    <w:rsid w:val="009B66E7"/>
    <w:rsid w:val="009B67A3"/>
    <w:rsid w:val="009B67EB"/>
    <w:rsid w:val="009B691D"/>
    <w:rsid w:val="009B6AE5"/>
    <w:rsid w:val="009B6C0C"/>
    <w:rsid w:val="009B7303"/>
    <w:rsid w:val="009B77E1"/>
    <w:rsid w:val="009B78DB"/>
    <w:rsid w:val="009B7937"/>
    <w:rsid w:val="009B7C22"/>
    <w:rsid w:val="009B7E42"/>
    <w:rsid w:val="009C00C3"/>
    <w:rsid w:val="009C032A"/>
    <w:rsid w:val="009C054D"/>
    <w:rsid w:val="009C0726"/>
    <w:rsid w:val="009C0B9D"/>
    <w:rsid w:val="009C1233"/>
    <w:rsid w:val="009C1283"/>
    <w:rsid w:val="009C128B"/>
    <w:rsid w:val="009C17C9"/>
    <w:rsid w:val="009C17DF"/>
    <w:rsid w:val="009C1AAC"/>
    <w:rsid w:val="009C1B8B"/>
    <w:rsid w:val="009C1E09"/>
    <w:rsid w:val="009C1EB2"/>
    <w:rsid w:val="009C21B2"/>
    <w:rsid w:val="009C2202"/>
    <w:rsid w:val="009C2245"/>
    <w:rsid w:val="009C2457"/>
    <w:rsid w:val="009C24A5"/>
    <w:rsid w:val="009C2D4D"/>
    <w:rsid w:val="009C30B4"/>
    <w:rsid w:val="009C3187"/>
    <w:rsid w:val="009C35EF"/>
    <w:rsid w:val="009C3B35"/>
    <w:rsid w:val="009C3BE6"/>
    <w:rsid w:val="009C3D15"/>
    <w:rsid w:val="009C441D"/>
    <w:rsid w:val="009C4801"/>
    <w:rsid w:val="009C4900"/>
    <w:rsid w:val="009C4AA0"/>
    <w:rsid w:val="009C4B65"/>
    <w:rsid w:val="009C4DB1"/>
    <w:rsid w:val="009C4F91"/>
    <w:rsid w:val="009C524D"/>
    <w:rsid w:val="009C5420"/>
    <w:rsid w:val="009C5598"/>
    <w:rsid w:val="009C56F5"/>
    <w:rsid w:val="009C5851"/>
    <w:rsid w:val="009C5DA7"/>
    <w:rsid w:val="009C62A4"/>
    <w:rsid w:val="009C63C7"/>
    <w:rsid w:val="009C64F2"/>
    <w:rsid w:val="009C6656"/>
    <w:rsid w:val="009C6904"/>
    <w:rsid w:val="009C699A"/>
    <w:rsid w:val="009C6A0E"/>
    <w:rsid w:val="009C6B13"/>
    <w:rsid w:val="009C6E34"/>
    <w:rsid w:val="009C6FC2"/>
    <w:rsid w:val="009C7136"/>
    <w:rsid w:val="009C73DF"/>
    <w:rsid w:val="009C7734"/>
    <w:rsid w:val="009C78A2"/>
    <w:rsid w:val="009C7B30"/>
    <w:rsid w:val="009C7BB4"/>
    <w:rsid w:val="009C7BF1"/>
    <w:rsid w:val="009C7F8E"/>
    <w:rsid w:val="009D006F"/>
    <w:rsid w:val="009D01DC"/>
    <w:rsid w:val="009D0718"/>
    <w:rsid w:val="009D086A"/>
    <w:rsid w:val="009D0AA8"/>
    <w:rsid w:val="009D0AAD"/>
    <w:rsid w:val="009D0D07"/>
    <w:rsid w:val="009D0D2D"/>
    <w:rsid w:val="009D0D4F"/>
    <w:rsid w:val="009D0E52"/>
    <w:rsid w:val="009D1156"/>
    <w:rsid w:val="009D1175"/>
    <w:rsid w:val="009D11E5"/>
    <w:rsid w:val="009D161D"/>
    <w:rsid w:val="009D16E8"/>
    <w:rsid w:val="009D247A"/>
    <w:rsid w:val="009D251C"/>
    <w:rsid w:val="009D2C4A"/>
    <w:rsid w:val="009D2EFD"/>
    <w:rsid w:val="009D3018"/>
    <w:rsid w:val="009D36F3"/>
    <w:rsid w:val="009D37E3"/>
    <w:rsid w:val="009D3DB9"/>
    <w:rsid w:val="009D42C9"/>
    <w:rsid w:val="009D43F7"/>
    <w:rsid w:val="009D456A"/>
    <w:rsid w:val="009D45EC"/>
    <w:rsid w:val="009D46CB"/>
    <w:rsid w:val="009D4857"/>
    <w:rsid w:val="009D4944"/>
    <w:rsid w:val="009D4B7E"/>
    <w:rsid w:val="009D508D"/>
    <w:rsid w:val="009D5157"/>
    <w:rsid w:val="009D5A2D"/>
    <w:rsid w:val="009D5B4D"/>
    <w:rsid w:val="009D60B7"/>
    <w:rsid w:val="009D616A"/>
    <w:rsid w:val="009D6257"/>
    <w:rsid w:val="009D63CE"/>
    <w:rsid w:val="009D65B9"/>
    <w:rsid w:val="009D65EC"/>
    <w:rsid w:val="009D662C"/>
    <w:rsid w:val="009D68B3"/>
    <w:rsid w:val="009D6B04"/>
    <w:rsid w:val="009D6B5B"/>
    <w:rsid w:val="009D6D17"/>
    <w:rsid w:val="009D6EB7"/>
    <w:rsid w:val="009D7291"/>
    <w:rsid w:val="009D760C"/>
    <w:rsid w:val="009D76D7"/>
    <w:rsid w:val="009D7A59"/>
    <w:rsid w:val="009D7A92"/>
    <w:rsid w:val="009E0005"/>
    <w:rsid w:val="009E0552"/>
    <w:rsid w:val="009E06B2"/>
    <w:rsid w:val="009E0742"/>
    <w:rsid w:val="009E0745"/>
    <w:rsid w:val="009E077D"/>
    <w:rsid w:val="009E0AD6"/>
    <w:rsid w:val="009E0B7A"/>
    <w:rsid w:val="009E0D66"/>
    <w:rsid w:val="009E0D81"/>
    <w:rsid w:val="009E101A"/>
    <w:rsid w:val="009E1102"/>
    <w:rsid w:val="009E13F7"/>
    <w:rsid w:val="009E140E"/>
    <w:rsid w:val="009E1547"/>
    <w:rsid w:val="009E1929"/>
    <w:rsid w:val="009E21CF"/>
    <w:rsid w:val="009E2236"/>
    <w:rsid w:val="009E2462"/>
    <w:rsid w:val="009E2903"/>
    <w:rsid w:val="009E2951"/>
    <w:rsid w:val="009E2C2E"/>
    <w:rsid w:val="009E2D25"/>
    <w:rsid w:val="009E3172"/>
    <w:rsid w:val="009E350E"/>
    <w:rsid w:val="009E3948"/>
    <w:rsid w:val="009E3C51"/>
    <w:rsid w:val="009E3CC1"/>
    <w:rsid w:val="009E3D85"/>
    <w:rsid w:val="009E3DC4"/>
    <w:rsid w:val="009E3E61"/>
    <w:rsid w:val="009E4423"/>
    <w:rsid w:val="009E4498"/>
    <w:rsid w:val="009E47BB"/>
    <w:rsid w:val="009E495C"/>
    <w:rsid w:val="009E4AD4"/>
    <w:rsid w:val="009E4AE9"/>
    <w:rsid w:val="009E4AFB"/>
    <w:rsid w:val="009E4B07"/>
    <w:rsid w:val="009E4E21"/>
    <w:rsid w:val="009E4E39"/>
    <w:rsid w:val="009E4FF2"/>
    <w:rsid w:val="009E50CB"/>
    <w:rsid w:val="009E5201"/>
    <w:rsid w:val="009E535E"/>
    <w:rsid w:val="009E53EF"/>
    <w:rsid w:val="009E5968"/>
    <w:rsid w:val="009E5C65"/>
    <w:rsid w:val="009E5EAF"/>
    <w:rsid w:val="009E5EED"/>
    <w:rsid w:val="009E61AC"/>
    <w:rsid w:val="009E6562"/>
    <w:rsid w:val="009E65DC"/>
    <w:rsid w:val="009E6796"/>
    <w:rsid w:val="009E67A1"/>
    <w:rsid w:val="009E682F"/>
    <w:rsid w:val="009E68BC"/>
    <w:rsid w:val="009E6BDB"/>
    <w:rsid w:val="009E6C0C"/>
    <w:rsid w:val="009E6DFD"/>
    <w:rsid w:val="009E73FB"/>
    <w:rsid w:val="009E7BE7"/>
    <w:rsid w:val="009E7EBB"/>
    <w:rsid w:val="009F00F9"/>
    <w:rsid w:val="009F01DA"/>
    <w:rsid w:val="009F048B"/>
    <w:rsid w:val="009F0580"/>
    <w:rsid w:val="009F0A6F"/>
    <w:rsid w:val="009F0BC6"/>
    <w:rsid w:val="009F0D28"/>
    <w:rsid w:val="009F0E8A"/>
    <w:rsid w:val="009F16D3"/>
    <w:rsid w:val="009F1729"/>
    <w:rsid w:val="009F18D1"/>
    <w:rsid w:val="009F1A61"/>
    <w:rsid w:val="009F1D21"/>
    <w:rsid w:val="009F21C9"/>
    <w:rsid w:val="009F2519"/>
    <w:rsid w:val="009F299A"/>
    <w:rsid w:val="009F2BC6"/>
    <w:rsid w:val="009F2D59"/>
    <w:rsid w:val="009F2E01"/>
    <w:rsid w:val="009F3124"/>
    <w:rsid w:val="009F3242"/>
    <w:rsid w:val="009F3D3C"/>
    <w:rsid w:val="009F4046"/>
    <w:rsid w:val="009F42FF"/>
    <w:rsid w:val="009F448A"/>
    <w:rsid w:val="009F449F"/>
    <w:rsid w:val="009F470F"/>
    <w:rsid w:val="009F482A"/>
    <w:rsid w:val="009F4BD9"/>
    <w:rsid w:val="009F4DEB"/>
    <w:rsid w:val="009F4E1C"/>
    <w:rsid w:val="009F4F40"/>
    <w:rsid w:val="009F4FAC"/>
    <w:rsid w:val="009F5ADB"/>
    <w:rsid w:val="009F5CC7"/>
    <w:rsid w:val="009F5D7B"/>
    <w:rsid w:val="009F5FF8"/>
    <w:rsid w:val="009F6313"/>
    <w:rsid w:val="009F6343"/>
    <w:rsid w:val="009F643E"/>
    <w:rsid w:val="009F675B"/>
    <w:rsid w:val="009F69AE"/>
    <w:rsid w:val="009F6B41"/>
    <w:rsid w:val="009F6BE3"/>
    <w:rsid w:val="009F6CB0"/>
    <w:rsid w:val="009F6CF0"/>
    <w:rsid w:val="009F6E3E"/>
    <w:rsid w:val="009F6FA4"/>
    <w:rsid w:val="009F70C7"/>
    <w:rsid w:val="009F721A"/>
    <w:rsid w:val="009F7409"/>
    <w:rsid w:val="009F76F7"/>
    <w:rsid w:val="009F771F"/>
    <w:rsid w:val="009F7807"/>
    <w:rsid w:val="009F7B63"/>
    <w:rsid w:val="009F7EFF"/>
    <w:rsid w:val="00A00267"/>
    <w:rsid w:val="00A005C0"/>
    <w:rsid w:val="00A00764"/>
    <w:rsid w:val="00A008AC"/>
    <w:rsid w:val="00A00AF1"/>
    <w:rsid w:val="00A00C2B"/>
    <w:rsid w:val="00A013F2"/>
    <w:rsid w:val="00A01949"/>
    <w:rsid w:val="00A01F6B"/>
    <w:rsid w:val="00A02178"/>
    <w:rsid w:val="00A0228C"/>
    <w:rsid w:val="00A02B0F"/>
    <w:rsid w:val="00A02C17"/>
    <w:rsid w:val="00A02C34"/>
    <w:rsid w:val="00A02DE8"/>
    <w:rsid w:val="00A02F0A"/>
    <w:rsid w:val="00A02F4D"/>
    <w:rsid w:val="00A02FA9"/>
    <w:rsid w:val="00A030DF"/>
    <w:rsid w:val="00A0331A"/>
    <w:rsid w:val="00A033CA"/>
    <w:rsid w:val="00A03474"/>
    <w:rsid w:val="00A034BB"/>
    <w:rsid w:val="00A038B2"/>
    <w:rsid w:val="00A038D2"/>
    <w:rsid w:val="00A03D7C"/>
    <w:rsid w:val="00A03D9B"/>
    <w:rsid w:val="00A04419"/>
    <w:rsid w:val="00A046FB"/>
    <w:rsid w:val="00A0520A"/>
    <w:rsid w:val="00A05394"/>
    <w:rsid w:val="00A053F8"/>
    <w:rsid w:val="00A05443"/>
    <w:rsid w:val="00A054AC"/>
    <w:rsid w:val="00A054DB"/>
    <w:rsid w:val="00A05ADB"/>
    <w:rsid w:val="00A05B31"/>
    <w:rsid w:val="00A05CFE"/>
    <w:rsid w:val="00A0626D"/>
    <w:rsid w:val="00A06501"/>
    <w:rsid w:val="00A0651F"/>
    <w:rsid w:val="00A06752"/>
    <w:rsid w:val="00A0675D"/>
    <w:rsid w:val="00A06A25"/>
    <w:rsid w:val="00A06A63"/>
    <w:rsid w:val="00A06B45"/>
    <w:rsid w:val="00A06C92"/>
    <w:rsid w:val="00A06CB3"/>
    <w:rsid w:val="00A06DA3"/>
    <w:rsid w:val="00A06FD3"/>
    <w:rsid w:val="00A0737D"/>
    <w:rsid w:val="00A07522"/>
    <w:rsid w:val="00A0766C"/>
    <w:rsid w:val="00A077F3"/>
    <w:rsid w:val="00A07939"/>
    <w:rsid w:val="00A07D31"/>
    <w:rsid w:val="00A10222"/>
    <w:rsid w:val="00A105E3"/>
    <w:rsid w:val="00A10620"/>
    <w:rsid w:val="00A107C6"/>
    <w:rsid w:val="00A10816"/>
    <w:rsid w:val="00A108CF"/>
    <w:rsid w:val="00A10923"/>
    <w:rsid w:val="00A109DC"/>
    <w:rsid w:val="00A10C35"/>
    <w:rsid w:val="00A10CE7"/>
    <w:rsid w:val="00A10FBF"/>
    <w:rsid w:val="00A114E5"/>
    <w:rsid w:val="00A1154C"/>
    <w:rsid w:val="00A12248"/>
    <w:rsid w:val="00A1254F"/>
    <w:rsid w:val="00A12756"/>
    <w:rsid w:val="00A12BD7"/>
    <w:rsid w:val="00A12BFB"/>
    <w:rsid w:val="00A12C8D"/>
    <w:rsid w:val="00A12FBD"/>
    <w:rsid w:val="00A137F6"/>
    <w:rsid w:val="00A1382F"/>
    <w:rsid w:val="00A1383D"/>
    <w:rsid w:val="00A13AAA"/>
    <w:rsid w:val="00A13AD2"/>
    <w:rsid w:val="00A13C08"/>
    <w:rsid w:val="00A1422D"/>
    <w:rsid w:val="00A14249"/>
    <w:rsid w:val="00A143C0"/>
    <w:rsid w:val="00A14564"/>
    <w:rsid w:val="00A145A1"/>
    <w:rsid w:val="00A1469C"/>
    <w:rsid w:val="00A149B0"/>
    <w:rsid w:val="00A149E2"/>
    <w:rsid w:val="00A14C74"/>
    <w:rsid w:val="00A15670"/>
    <w:rsid w:val="00A156D6"/>
    <w:rsid w:val="00A15A50"/>
    <w:rsid w:val="00A15B0F"/>
    <w:rsid w:val="00A15EB4"/>
    <w:rsid w:val="00A160E4"/>
    <w:rsid w:val="00A162D2"/>
    <w:rsid w:val="00A16540"/>
    <w:rsid w:val="00A166D5"/>
    <w:rsid w:val="00A166EE"/>
    <w:rsid w:val="00A169CD"/>
    <w:rsid w:val="00A16A3E"/>
    <w:rsid w:val="00A16D09"/>
    <w:rsid w:val="00A16DC2"/>
    <w:rsid w:val="00A16E70"/>
    <w:rsid w:val="00A17398"/>
    <w:rsid w:val="00A1783A"/>
    <w:rsid w:val="00A1794B"/>
    <w:rsid w:val="00A203D1"/>
    <w:rsid w:val="00A20983"/>
    <w:rsid w:val="00A209AA"/>
    <w:rsid w:val="00A20F71"/>
    <w:rsid w:val="00A20F9C"/>
    <w:rsid w:val="00A21241"/>
    <w:rsid w:val="00A213A2"/>
    <w:rsid w:val="00A2148E"/>
    <w:rsid w:val="00A215CD"/>
    <w:rsid w:val="00A216E7"/>
    <w:rsid w:val="00A21803"/>
    <w:rsid w:val="00A219D1"/>
    <w:rsid w:val="00A221D1"/>
    <w:rsid w:val="00A226A8"/>
    <w:rsid w:val="00A22E37"/>
    <w:rsid w:val="00A22E73"/>
    <w:rsid w:val="00A22F7A"/>
    <w:rsid w:val="00A22F84"/>
    <w:rsid w:val="00A231A6"/>
    <w:rsid w:val="00A23205"/>
    <w:rsid w:val="00A23293"/>
    <w:rsid w:val="00A23509"/>
    <w:rsid w:val="00A239C5"/>
    <w:rsid w:val="00A23D1C"/>
    <w:rsid w:val="00A241AA"/>
    <w:rsid w:val="00A24A8E"/>
    <w:rsid w:val="00A24C36"/>
    <w:rsid w:val="00A24DF1"/>
    <w:rsid w:val="00A24E80"/>
    <w:rsid w:val="00A24EF4"/>
    <w:rsid w:val="00A25050"/>
    <w:rsid w:val="00A25132"/>
    <w:rsid w:val="00A25348"/>
    <w:rsid w:val="00A2534C"/>
    <w:rsid w:val="00A25684"/>
    <w:rsid w:val="00A25746"/>
    <w:rsid w:val="00A258E7"/>
    <w:rsid w:val="00A25B19"/>
    <w:rsid w:val="00A25B4D"/>
    <w:rsid w:val="00A25D71"/>
    <w:rsid w:val="00A25ECF"/>
    <w:rsid w:val="00A26238"/>
    <w:rsid w:val="00A2638D"/>
    <w:rsid w:val="00A263E4"/>
    <w:rsid w:val="00A263F0"/>
    <w:rsid w:val="00A26538"/>
    <w:rsid w:val="00A26A45"/>
    <w:rsid w:val="00A26C14"/>
    <w:rsid w:val="00A26CD1"/>
    <w:rsid w:val="00A26D51"/>
    <w:rsid w:val="00A27433"/>
    <w:rsid w:val="00A274E4"/>
    <w:rsid w:val="00A27524"/>
    <w:rsid w:val="00A276B8"/>
    <w:rsid w:val="00A27AC8"/>
    <w:rsid w:val="00A30444"/>
    <w:rsid w:val="00A30713"/>
    <w:rsid w:val="00A30974"/>
    <w:rsid w:val="00A30A06"/>
    <w:rsid w:val="00A30A4D"/>
    <w:rsid w:val="00A30BA0"/>
    <w:rsid w:val="00A30D34"/>
    <w:rsid w:val="00A30D4F"/>
    <w:rsid w:val="00A30DF7"/>
    <w:rsid w:val="00A30F0A"/>
    <w:rsid w:val="00A312F0"/>
    <w:rsid w:val="00A31456"/>
    <w:rsid w:val="00A3175F"/>
    <w:rsid w:val="00A317E9"/>
    <w:rsid w:val="00A31E81"/>
    <w:rsid w:val="00A31ED4"/>
    <w:rsid w:val="00A322FD"/>
    <w:rsid w:val="00A3267D"/>
    <w:rsid w:val="00A32800"/>
    <w:rsid w:val="00A329F7"/>
    <w:rsid w:val="00A330D5"/>
    <w:rsid w:val="00A3315D"/>
    <w:rsid w:val="00A33300"/>
    <w:rsid w:val="00A33641"/>
    <w:rsid w:val="00A33954"/>
    <w:rsid w:val="00A33AD6"/>
    <w:rsid w:val="00A33C35"/>
    <w:rsid w:val="00A33D2B"/>
    <w:rsid w:val="00A34276"/>
    <w:rsid w:val="00A349F9"/>
    <w:rsid w:val="00A34A74"/>
    <w:rsid w:val="00A34CB4"/>
    <w:rsid w:val="00A35515"/>
    <w:rsid w:val="00A3570D"/>
    <w:rsid w:val="00A3574C"/>
    <w:rsid w:val="00A361F8"/>
    <w:rsid w:val="00A36295"/>
    <w:rsid w:val="00A364B7"/>
    <w:rsid w:val="00A36A98"/>
    <w:rsid w:val="00A36B01"/>
    <w:rsid w:val="00A36D09"/>
    <w:rsid w:val="00A370FA"/>
    <w:rsid w:val="00A37131"/>
    <w:rsid w:val="00A37168"/>
    <w:rsid w:val="00A3744F"/>
    <w:rsid w:val="00A37686"/>
    <w:rsid w:val="00A37855"/>
    <w:rsid w:val="00A37E29"/>
    <w:rsid w:val="00A4003B"/>
    <w:rsid w:val="00A4012C"/>
    <w:rsid w:val="00A401BA"/>
    <w:rsid w:val="00A40421"/>
    <w:rsid w:val="00A406F3"/>
    <w:rsid w:val="00A4079B"/>
    <w:rsid w:val="00A407E3"/>
    <w:rsid w:val="00A40889"/>
    <w:rsid w:val="00A4098B"/>
    <w:rsid w:val="00A409A8"/>
    <w:rsid w:val="00A40AAE"/>
    <w:rsid w:val="00A40E45"/>
    <w:rsid w:val="00A40F6F"/>
    <w:rsid w:val="00A413D2"/>
    <w:rsid w:val="00A41EB8"/>
    <w:rsid w:val="00A41F73"/>
    <w:rsid w:val="00A42271"/>
    <w:rsid w:val="00A422A1"/>
    <w:rsid w:val="00A428DD"/>
    <w:rsid w:val="00A42BD0"/>
    <w:rsid w:val="00A42D6F"/>
    <w:rsid w:val="00A42ECD"/>
    <w:rsid w:val="00A431D6"/>
    <w:rsid w:val="00A432E0"/>
    <w:rsid w:val="00A43411"/>
    <w:rsid w:val="00A43C93"/>
    <w:rsid w:val="00A43E7E"/>
    <w:rsid w:val="00A44226"/>
    <w:rsid w:val="00A442B7"/>
    <w:rsid w:val="00A445D8"/>
    <w:rsid w:val="00A44661"/>
    <w:rsid w:val="00A449F3"/>
    <w:rsid w:val="00A44A0D"/>
    <w:rsid w:val="00A44EEC"/>
    <w:rsid w:val="00A44FBF"/>
    <w:rsid w:val="00A450FE"/>
    <w:rsid w:val="00A459F3"/>
    <w:rsid w:val="00A45B3D"/>
    <w:rsid w:val="00A45D25"/>
    <w:rsid w:val="00A460F4"/>
    <w:rsid w:val="00A46368"/>
    <w:rsid w:val="00A4686E"/>
    <w:rsid w:val="00A46975"/>
    <w:rsid w:val="00A46988"/>
    <w:rsid w:val="00A46B19"/>
    <w:rsid w:val="00A46C25"/>
    <w:rsid w:val="00A46E1D"/>
    <w:rsid w:val="00A4701D"/>
    <w:rsid w:val="00A4760C"/>
    <w:rsid w:val="00A47766"/>
    <w:rsid w:val="00A477E9"/>
    <w:rsid w:val="00A47898"/>
    <w:rsid w:val="00A478BF"/>
    <w:rsid w:val="00A47BF0"/>
    <w:rsid w:val="00A47CAB"/>
    <w:rsid w:val="00A47F1F"/>
    <w:rsid w:val="00A500B5"/>
    <w:rsid w:val="00A5038F"/>
    <w:rsid w:val="00A50660"/>
    <w:rsid w:val="00A50F56"/>
    <w:rsid w:val="00A51197"/>
    <w:rsid w:val="00A51731"/>
    <w:rsid w:val="00A519C1"/>
    <w:rsid w:val="00A519D3"/>
    <w:rsid w:val="00A519FD"/>
    <w:rsid w:val="00A51A17"/>
    <w:rsid w:val="00A5211F"/>
    <w:rsid w:val="00A523BB"/>
    <w:rsid w:val="00A52783"/>
    <w:rsid w:val="00A527B1"/>
    <w:rsid w:val="00A52A09"/>
    <w:rsid w:val="00A52A8D"/>
    <w:rsid w:val="00A52AA5"/>
    <w:rsid w:val="00A52B56"/>
    <w:rsid w:val="00A52D02"/>
    <w:rsid w:val="00A52E32"/>
    <w:rsid w:val="00A52F2A"/>
    <w:rsid w:val="00A52F7C"/>
    <w:rsid w:val="00A53427"/>
    <w:rsid w:val="00A5358A"/>
    <w:rsid w:val="00A535E5"/>
    <w:rsid w:val="00A537DD"/>
    <w:rsid w:val="00A5389A"/>
    <w:rsid w:val="00A53AEB"/>
    <w:rsid w:val="00A53B58"/>
    <w:rsid w:val="00A53C45"/>
    <w:rsid w:val="00A542DD"/>
    <w:rsid w:val="00A54791"/>
    <w:rsid w:val="00A54A31"/>
    <w:rsid w:val="00A54A44"/>
    <w:rsid w:val="00A54FF7"/>
    <w:rsid w:val="00A55325"/>
    <w:rsid w:val="00A5570C"/>
    <w:rsid w:val="00A55922"/>
    <w:rsid w:val="00A56052"/>
    <w:rsid w:val="00A567B2"/>
    <w:rsid w:val="00A56A42"/>
    <w:rsid w:val="00A56A97"/>
    <w:rsid w:val="00A56AD7"/>
    <w:rsid w:val="00A56C4A"/>
    <w:rsid w:val="00A56CA6"/>
    <w:rsid w:val="00A56D59"/>
    <w:rsid w:val="00A57377"/>
    <w:rsid w:val="00A573A3"/>
    <w:rsid w:val="00A573AF"/>
    <w:rsid w:val="00A57405"/>
    <w:rsid w:val="00A574BF"/>
    <w:rsid w:val="00A57730"/>
    <w:rsid w:val="00A602B9"/>
    <w:rsid w:val="00A60372"/>
    <w:rsid w:val="00A60528"/>
    <w:rsid w:val="00A6068E"/>
    <w:rsid w:val="00A60C1F"/>
    <w:rsid w:val="00A60CB1"/>
    <w:rsid w:val="00A60D65"/>
    <w:rsid w:val="00A60DD3"/>
    <w:rsid w:val="00A61243"/>
    <w:rsid w:val="00A61518"/>
    <w:rsid w:val="00A61F45"/>
    <w:rsid w:val="00A6250A"/>
    <w:rsid w:val="00A62805"/>
    <w:rsid w:val="00A628CB"/>
    <w:rsid w:val="00A62991"/>
    <w:rsid w:val="00A62FF5"/>
    <w:rsid w:val="00A630B8"/>
    <w:rsid w:val="00A631BB"/>
    <w:rsid w:val="00A63255"/>
    <w:rsid w:val="00A63377"/>
    <w:rsid w:val="00A63388"/>
    <w:rsid w:val="00A63414"/>
    <w:rsid w:val="00A637F4"/>
    <w:rsid w:val="00A63C25"/>
    <w:rsid w:val="00A63FB5"/>
    <w:rsid w:val="00A6421C"/>
    <w:rsid w:val="00A64292"/>
    <w:rsid w:val="00A64647"/>
    <w:rsid w:val="00A64AFA"/>
    <w:rsid w:val="00A64E7B"/>
    <w:rsid w:val="00A65776"/>
    <w:rsid w:val="00A65A93"/>
    <w:rsid w:val="00A6635D"/>
    <w:rsid w:val="00A66A68"/>
    <w:rsid w:val="00A66B13"/>
    <w:rsid w:val="00A66D9D"/>
    <w:rsid w:val="00A66F01"/>
    <w:rsid w:val="00A67194"/>
    <w:rsid w:val="00A67277"/>
    <w:rsid w:val="00A672DB"/>
    <w:rsid w:val="00A67370"/>
    <w:rsid w:val="00A673D8"/>
    <w:rsid w:val="00A675AF"/>
    <w:rsid w:val="00A678F9"/>
    <w:rsid w:val="00A67A97"/>
    <w:rsid w:val="00A67BC5"/>
    <w:rsid w:val="00A67C6A"/>
    <w:rsid w:val="00A67DBB"/>
    <w:rsid w:val="00A67E85"/>
    <w:rsid w:val="00A67FA6"/>
    <w:rsid w:val="00A701F4"/>
    <w:rsid w:val="00A70448"/>
    <w:rsid w:val="00A70483"/>
    <w:rsid w:val="00A70491"/>
    <w:rsid w:val="00A70510"/>
    <w:rsid w:val="00A706BC"/>
    <w:rsid w:val="00A70735"/>
    <w:rsid w:val="00A708C3"/>
    <w:rsid w:val="00A709B9"/>
    <w:rsid w:val="00A70C48"/>
    <w:rsid w:val="00A711E6"/>
    <w:rsid w:val="00A7151C"/>
    <w:rsid w:val="00A719EF"/>
    <w:rsid w:val="00A71AB5"/>
    <w:rsid w:val="00A71ADF"/>
    <w:rsid w:val="00A71BB9"/>
    <w:rsid w:val="00A71CA8"/>
    <w:rsid w:val="00A71F37"/>
    <w:rsid w:val="00A72298"/>
    <w:rsid w:val="00A727FB"/>
    <w:rsid w:val="00A72B5D"/>
    <w:rsid w:val="00A72BAC"/>
    <w:rsid w:val="00A72C8A"/>
    <w:rsid w:val="00A72D5D"/>
    <w:rsid w:val="00A72DBA"/>
    <w:rsid w:val="00A731ED"/>
    <w:rsid w:val="00A73851"/>
    <w:rsid w:val="00A738DF"/>
    <w:rsid w:val="00A738E8"/>
    <w:rsid w:val="00A7391D"/>
    <w:rsid w:val="00A73CB0"/>
    <w:rsid w:val="00A73F2F"/>
    <w:rsid w:val="00A7401D"/>
    <w:rsid w:val="00A742C7"/>
    <w:rsid w:val="00A742EE"/>
    <w:rsid w:val="00A7432A"/>
    <w:rsid w:val="00A74415"/>
    <w:rsid w:val="00A7484B"/>
    <w:rsid w:val="00A749B6"/>
    <w:rsid w:val="00A74A55"/>
    <w:rsid w:val="00A74B19"/>
    <w:rsid w:val="00A74D58"/>
    <w:rsid w:val="00A74E4B"/>
    <w:rsid w:val="00A74F32"/>
    <w:rsid w:val="00A754F7"/>
    <w:rsid w:val="00A755FA"/>
    <w:rsid w:val="00A75829"/>
    <w:rsid w:val="00A7589E"/>
    <w:rsid w:val="00A759A3"/>
    <w:rsid w:val="00A75B19"/>
    <w:rsid w:val="00A75CD1"/>
    <w:rsid w:val="00A7608A"/>
    <w:rsid w:val="00A760D8"/>
    <w:rsid w:val="00A763E8"/>
    <w:rsid w:val="00A767E1"/>
    <w:rsid w:val="00A76F00"/>
    <w:rsid w:val="00A772EA"/>
    <w:rsid w:val="00A77447"/>
    <w:rsid w:val="00A7755F"/>
    <w:rsid w:val="00A77A0A"/>
    <w:rsid w:val="00A77EF8"/>
    <w:rsid w:val="00A802D4"/>
    <w:rsid w:val="00A8157B"/>
    <w:rsid w:val="00A81773"/>
    <w:rsid w:val="00A819DB"/>
    <w:rsid w:val="00A81B08"/>
    <w:rsid w:val="00A8235D"/>
    <w:rsid w:val="00A82569"/>
    <w:rsid w:val="00A82685"/>
    <w:rsid w:val="00A826F1"/>
    <w:rsid w:val="00A82848"/>
    <w:rsid w:val="00A8290C"/>
    <w:rsid w:val="00A831FB"/>
    <w:rsid w:val="00A832B5"/>
    <w:rsid w:val="00A835A5"/>
    <w:rsid w:val="00A8364A"/>
    <w:rsid w:val="00A83966"/>
    <w:rsid w:val="00A8403A"/>
    <w:rsid w:val="00A84215"/>
    <w:rsid w:val="00A84463"/>
    <w:rsid w:val="00A84544"/>
    <w:rsid w:val="00A8479C"/>
    <w:rsid w:val="00A84984"/>
    <w:rsid w:val="00A84C75"/>
    <w:rsid w:val="00A84CC6"/>
    <w:rsid w:val="00A84EAC"/>
    <w:rsid w:val="00A84F80"/>
    <w:rsid w:val="00A852F2"/>
    <w:rsid w:val="00A859EC"/>
    <w:rsid w:val="00A85C66"/>
    <w:rsid w:val="00A85C89"/>
    <w:rsid w:val="00A85EB1"/>
    <w:rsid w:val="00A85EFC"/>
    <w:rsid w:val="00A86017"/>
    <w:rsid w:val="00A864A5"/>
    <w:rsid w:val="00A86558"/>
    <w:rsid w:val="00A86CCA"/>
    <w:rsid w:val="00A86F24"/>
    <w:rsid w:val="00A86FC2"/>
    <w:rsid w:val="00A87094"/>
    <w:rsid w:val="00A8713A"/>
    <w:rsid w:val="00A87224"/>
    <w:rsid w:val="00A87802"/>
    <w:rsid w:val="00A8787D"/>
    <w:rsid w:val="00A87886"/>
    <w:rsid w:val="00A87973"/>
    <w:rsid w:val="00A87984"/>
    <w:rsid w:val="00A87ACD"/>
    <w:rsid w:val="00A87DD9"/>
    <w:rsid w:val="00A87E5A"/>
    <w:rsid w:val="00A87E8F"/>
    <w:rsid w:val="00A90204"/>
    <w:rsid w:val="00A90397"/>
    <w:rsid w:val="00A90467"/>
    <w:rsid w:val="00A9064E"/>
    <w:rsid w:val="00A9067A"/>
    <w:rsid w:val="00A906C8"/>
    <w:rsid w:val="00A907B7"/>
    <w:rsid w:val="00A90981"/>
    <w:rsid w:val="00A90F99"/>
    <w:rsid w:val="00A91062"/>
    <w:rsid w:val="00A910E7"/>
    <w:rsid w:val="00A911F7"/>
    <w:rsid w:val="00A91278"/>
    <w:rsid w:val="00A9156E"/>
    <w:rsid w:val="00A915EF"/>
    <w:rsid w:val="00A916DF"/>
    <w:rsid w:val="00A918D4"/>
    <w:rsid w:val="00A91B90"/>
    <w:rsid w:val="00A91C12"/>
    <w:rsid w:val="00A91C80"/>
    <w:rsid w:val="00A91DDB"/>
    <w:rsid w:val="00A91DF9"/>
    <w:rsid w:val="00A920A8"/>
    <w:rsid w:val="00A921DB"/>
    <w:rsid w:val="00A92698"/>
    <w:rsid w:val="00A926C5"/>
    <w:rsid w:val="00A9284B"/>
    <w:rsid w:val="00A9295E"/>
    <w:rsid w:val="00A92DDC"/>
    <w:rsid w:val="00A92E94"/>
    <w:rsid w:val="00A92EBE"/>
    <w:rsid w:val="00A9306E"/>
    <w:rsid w:val="00A933C5"/>
    <w:rsid w:val="00A93428"/>
    <w:rsid w:val="00A937EC"/>
    <w:rsid w:val="00A939AC"/>
    <w:rsid w:val="00A93E55"/>
    <w:rsid w:val="00A941BF"/>
    <w:rsid w:val="00A9467F"/>
    <w:rsid w:val="00A948BD"/>
    <w:rsid w:val="00A948DD"/>
    <w:rsid w:val="00A949EA"/>
    <w:rsid w:val="00A94E5B"/>
    <w:rsid w:val="00A94ED4"/>
    <w:rsid w:val="00A950F6"/>
    <w:rsid w:val="00A952FA"/>
    <w:rsid w:val="00A9532C"/>
    <w:rsid w:val="00A957D1"/>
    <w:rsid w:val="00A95916"/>
    <w:rsid w:val="00A95931"/>
    <w:rsid w:val="00A95D99"/>
    <w:rsid w:val="00A95F2A"/>
    <w:rsid w:val="00A96186"/>
    <w:rsid w:val="00A96590"/>
    <w:rsid w:val="00A9667C"/>
    <w:rsid w:val="00A966B8"/>
    <w:rsid w:val="00A96857"/>
    <w:rsid w:val="00A96974"/>
    <w:rsid w:val="00A96B23"/>
    <w:rsid w:val="00A96EBA"/>
    <w:rsid w:val="00A96F6E"/>
    <w:rsid w:val="00A9728B"/>
    <w:rsid w:val="00A972F4"/>
    <w:rsid w:val="00A9735B"/>
    <w:rsid w:val="00A97578"/>
    <w:rsid w:val="00A97A34"/>
    <w:rsid w:val="00AA01FA"/>
    <w:rsid w:val="00AA0269"/>
    <w:rsid w:val="00AA06DF"/>
    <w:rsid w:val="00AA08BD"/>
    <w:rsid w:val="00AA0DAF"/>
    <w:rsid w:val="00AA0E1E"/>
    <w:rsid w:val="00AA1078"/>
    <w:rsid w:val="00AA10ED"/>
    <w:rsid w:val="00AA1257"/>
    <w:rsid w:val="00AA1526"/>
    <w:rsid w:val="00AA159C"/>
    <w:rsid w:val="00AA1744"/>
    <w:rsid w:val="00AA1815"/>
    <w:rsid w:val="00AA1A63"/>
    <w:rsid w:val="00AA20AA"/>
    <w:rsid w:val="00AA21A4"/>
    <w:rsid w:val="00AA223D"/>
    <w:rsid w:val="00AA24C1"/>
    <w:rsid w:val="00AA24DA"/>
    <w:rsid w:val="00AA2726"/>
    <w:rsid w:val="00AA2912"/>
    <w:rsid w:val="00AA3C5A"/>
    <w:rsid w:val="00AA3D94"/>
    <w:rsid w:val="00AA4075"/>
    <w:rsid w:val="00AA427C"/>
    <w:rsid w:val="00AA43B8"/>
    <w:rsid w:val="00AA43F2"/>
    <w:rsid w:val="00AA450B"/>
    <w:rsid w:val="00AA46F9"/>
    <w:rsid w:val="00AA47E9"/>
    <w:rsid w:val="00AA498F"/>
    <w:rsid w:val="00AA4AAC"/>
    <w:rsid w:val="00AA4CC1"/>
    <w:rsid w:val="00AA4D64"/>
    <w:rsid w:val="00AA4DFE"/>
    <w:rsid w:val="00AA4E68"/>
    <w:rsid w:val="00AA50A3"/>
    <w:rsid w:val="00AA518D"/>
    <w:rsid w:val="00AA55D5"/>
    <w:rsid w:val="00AA55F2"/>
    <w:rsid w:val="00AA5655"/>
    <w:rsid w:val="00AA5820"/>
    <w:rsid w:val="00AA59C0"/>
    <w:rsid w:val="00AA5D48"/>
    <w:rsid w:val="00AA5E25"/>
    <w:rsid w:val="00AA6014"/>
    <w:rsid w:val="00AA6159"/>
    <w:rsid w:val="00AA64DE"/>
    <w:rsid w:val="00AA6605"/>
    <w:rsid w:val="00AA6715"/>
    <w:rsid w:val="00AA67C9"/>
    <w:rsid w:val="00AA6F88"/>
    <w:rsid w:val="00AA70E8"/>
    <w:rsid w:val="00AA70F4"/>
    <w:rsid w:val="00AA743C"/>
    <w:rsid w:val="00AA7456"/>
    <w:rsid w:val="00AA789D"/>
    <w:rsid w:val="00AA79C9"/>
    <w:rsid w:val="00AA7AE7"/>
    <w:rsid w:val="00AA7B66"/>
    <w:rsid w:val="00AB0027"/>
    <w:rsid w:val="00AB04F8"/>
    <w:rsid w:val="00AB06DA"/>
    <w:rsid w:val="00AB0782"/>
    <w:rsid w:val="00AB07AA"/>
    <w:rsid w:val="00AB0A17"/>
    <w:rsid w:val="00AB0C39"/>
    <w:rsid w:val="00AB0C8B"/>
    <w:rsid w:val="00AB1009"/>
    <w:rsid w:val="00AB10C4"/>
    <w:rsid w:val="00AB11E9"/>
    <w:rsid w:val="00AB1255"/>
    <w:rsid w:val="00AB150B"/>
    <w:rsid w:val="00AB165D"/>
    <w:rsid w:val="00AB17EE"/>
    <w:rsid w:val="00AB18B9"/>
    <w:rsid w:val="00AB1DBD"/>
    <w:rsid w:val="00AB214A"/>
    <w:rsid w:val="00AB2265"/>
    <w:rsid w:val="00AB23BA"/>
    <w:rsid w:val="00AB24DA"/>
    <w:rsid w:val="00AB2958"/>
    <w:rsid w:val="00AB29C5"/>
    <w:rsid w:val="00AB2A7A"/>
    <w:rsid w:val="00AB2AD7"/>
    <w:rsid w:val="00AB2C08"/>
    <w:rsid w:val="00AB33AF"/>
    <w:rsid w:val="00AB3551"/>
    <w:rsid w:val="00AB391F"/>
    <w:rsid w:val="00AB3957"/>
    <w:rsid w:val="00AB3ABF"/>
    <w:rsid w:val="00AB3CC0"/>
    <w:rsid w:val="00AB3FD6"/>
    <w:rsid w:val="00AB4566"/>
    <w:rsid w:val="00AB47A4"/>
    <w:rsid w:val="00AB4A8E"/>
    <w:rsid w:val="00AB4BA7"/>
    <w:rsid w:val="00AB4DAF"/>
    <w:rsid w:val="00AB4DFE"/>
    <w:rsid w:val="00AB4EEE"/>
    <w:rsid w:val="00AB4F56"/>
    <w:rsid w:val="00AB504C"/>
    <w:rsid w:val="00AB54BF"/>
    <w:rsid w:val="00AB5879"/>
    <w:rsid w:val="00AB58DE"/>
    <w:rsid w:val="00AB5DE8"/>
    <w:rsid w:val="00AB65FE"/>
    <w:rsid w:val="00AB6675"/>
    <w:rsid w:val="00AB66F9"/>
    <w:rsid w:val="00AB66FD"/>
    <w:rsid w:val="00AB6825"/>
    <w:rsid w:val="00AB6A0A"/>
    <w:rsid w:val="00AB6BC8"/>
    <w:rsid w:val="00AB6EA4"/>
    <w:rsid w:val="00AB7175"/>
    <w:rsid w:val="00AB72DD"/>
    <w:rsid w:val="00AB75E3"/>
    <w:rsid w:val="00AB7FFB"/>
    <w:rsid w:val="00AC0058"/>
    <w:rsid w:val="00AC00CB"/>
    <w:rsid w:val="00AC0365"/>
    <w:rsid w:val="00AC057E"/>
    <w:rsid w:val="00AC0B4E"/>
    <w:rsid w:val="00AC10BB"/>
    <w:rsid w:val="00AC1364"/>
    <w:rsid w:val="00AC13E5"/>
    <w:rsid w:val="00AC17BC"/>
    <w:rsid w:val="00AC1887"/>
    <w:rsid w:val="00AC1C96"/>
    <w:rsid w:val="00AC1D2B"/>
    <w:rsid w:val="00AC207D"/>
    <w:rsid w:val="00AC2147"/>
    <w:rsid w:val="00AC2220"/>
    <w:rsid w:val="00AC22F1"/>
    <w:rsid w:val="00AC25C4"/>
    <w:rsid w:val="00AC2823"/>
    <w:rsid w:val="00AC2A3E"/>
    <w:rsid w:val="00AC2A90"/>
    <w:rsid w:val="00AC2B72"/>
    <w:rsid w:val="00AC2C1F"/>
    <w:rsid w:val="00AC2E22"/>
    <w:rsid w:val="00AC2FB8"/>
    <w:rsid w:val="00AC324B"/>
    <w:rsid w:val="00AC3256"/>
    <w:rsid w:val="00AC332D"/>
    <w:rsid w:val="00AC3466"/>
    <w:rsid w:val="00AC358D"/>
    <w:rsid w:val="00AC3591"/>
    <w:rsid w:val="00AC3722"/>
    <w:rsid w:val="00AC382C"/>
    <w:rsid w:val="00AC3CF7"/>
    <w:rsid w:val="00AC3E26"/>
    <w:rsid w:val="00AC4077"/>
    <w:rsid w:val="00AC4492"/>
    <w:rsid w:val="00AC44B2"/>
    <w:rsid w:val="00AC44C3"/>
    <w:rsid w:val="00AC474A"/>
    <w:rsid w:val="00AC4DDB"/>
    <w:rsid w:val="00AC4F88"/>
    <w:rsid w:val="00AC52D7"/>
    <w:rsid w:val="00AC562D"/>
    <w:rsid w:val="00AC584C"/>
    <w:rsid w:val="00AC58A6"/>
    <w:rsid w:val="00AC5D26"/>
    <w:rsid w:val="00AC5DE7"/>
    <w:rsid w:val="00AC5DF7"/>
    <w:rsid w:val="00AC6047"/>
    <w:rsid w:val="00AC623F"/>
    <w:rsid w:val="00AC6327"/>
    <w:rsid w:val="00AC6A39"/>
    <w:rsid w:val="00AC6A66"/>
    <w:rsid w:val="00AC6CE3"/>
    <w:rsid w:val="00AC6EF0"/>
    <w:rsid w:val="00AC7014"/>
    <w:rsid w:val="00AC71F7"/>
    <w:rsid w:val="00AC7A3F"/>
    <w:rsid w:val="00AD00FB"/>
    <w:rsid w:val="00AD0387"/>
    <w:rsid w:val="00AD05A0"/>
    <w:rsid w:val="00AD0859"/>
    <w:rsid w:val="00AD086C"/>
    <w:rsid w:val="00AD0BCD"/>
    <w:rsid w:val="00AD0C81"/>
    <w:rsid w:val="00AD0DBA"/>
    <w:rsid w:val="00AD0DCD"/>
    <w:rsid w:val="00AD0E27"/>
    <w:rsid w:val="00AD1080"/>
    <w:rsid w:val="00AD113F"/>
    <w:rsid w:val="00AD13A5"/>
    <w:rsid w:val="00AD1407"/>
    <w:rsid w:val="00AD14DA"/>
    <w:rsid w:val="00AD15E8"/>
    <w:rsid w:val="00AD174E"/>
    <w:rsid w:val="00AD1751"/>
    <w:rsid w:val="00AD1C7D"/>
    <w:rsid w:val="00AD1EE0"/>
    <w:rsid w:val="00AD214B"/>
    <w:rsid w:val="00AD220D"/>
    <w:rsid w:val="00AD243D"/>
    <w:rsid w:val="00AD2631"/>
    <w:rsid w:val="00AD26F1"/>
    <w:rsid w:val="00AD27B0"/>
    <w:rsid w:val="00AD2D9A"/>
    <w:rsid w:val="00AD3051"/>
    <w:rsid w:val="00AD30B0"/>
    <w:rsid w:val="00AD374C"/>
    <w:rsid w:val="00AD375D"/>
    <w:rsid w:val="00AD3892"/>
    <w:rsid w:val="00AD38B9"/>
    <w:rsid w:val="00AD3900"/>
    <w:rsid w:val="00AD39CC"/>
    <w:rsid w:val="00AD3BF4"/>
    <w:rsid w:val="00AD3CF7"/>
    <w:rsid w:val="00AD3DF1"/>
    <w:rsid w:val="00AD3E73"/>
    <w:rsid w:val="00AD44BA"/>
    <w:rsid w:val="00AD4E46"/>
    <w:rsid w:val="00AD509A"/>
    <w:rsid w:val="00AD55AA"/>
    <w:rsid w:val="00AD55B2"/>
    <w:rsid w:val="00AD56D7"/>
    <w:rsid w:val="00AD5706"/>
    <w:rsid w:val="00AD5A28"/>
    <w:rsid w:val="00AD5B02"/>
    <w:rsid w:val="00AD60F3"/>
    <w:rsid w:val="00AD6153"/>
    <w:rsid w:val="00AD617B"/>
    <w:rsid w:val="00AD648E"/>
    <w:rsid w:val="00AD66A7"/>
    <w:rsid w:val="00AD67AD"/>
    <w:rsid w:val="00AD6842"/>
    <w:rsid w:val="00AD6AAB"/>
    <w:rsid w:val="00AD6EDC"/>
    <w:rsid w:val="00AD6F26"/>
    <w:rsid w:val="00AD7033"/>
    <w:rsid w:val="00AD70BF"/>
    <w:rsid w:val="00AD7465"/>
    <w:rsid w:val="00AD7601"/>
    <w:rsid w:val="00AD7659"/>
    <w:rsid w:val="00AD76C4"/>
    <w:rsid w:val="00AD779A"/>
    <w:rsid w:val="00AD7CC4"/>
    <w:rsid w:val="00AD7F15"/>
    <w:rsid w:val="00AD7F73"/>
    <w:rsid w:val="00AE030C"/>
    <w:rsid w:val="00AE0323"/>
    <w:rsid w:val="00AE0413"/>
    <w:rsid w:val="00AE04C2"/>
    <w:rsid w:val="00AE056B"/>
    <w:rsid w:val="00AE066D"/>
    <w:rsid w:val="00AE07B5"/>
    <w:rsid w:val="00AE083A"/>
    <w:rsid w:val="00AE0B7B"/>
    <w:rsid w:val="00AE197A"/>
    <w:rsid w:val="00AE1A48"/>
    <w:rsid w:val="00AE2090"/>
    <w:rsid w:val="00AE256B"/>
    <w:rsid w:val="00AE291C"/>
    <w:rsid w:val="00AE2D2A"/>
    <w:rsid w:val="00AE2D31"/>
    <w:rsid w:val="00AE2F6D"/>
    <w:rsid w:val="00AE2F9D"/>
    <w:rsid w:val="00AE3246"/>
    <w:rsid w:val="00AE3691"/>
    <w:rsid w:val="00AE389F"/>
    <w:rsid w:val="00AE3CB5"/>
    <w:rsid w:val="00AE4029"/>
    <w:rsid w:val="00AE4646"/>
    <w:rsid w:val="00AE465C"/>
    <w:rsid w:val="00AE49AE"/>
    <w:rsid w:val="00AE4A98"/>
    <w:rsid w:val="00AE4C36"/>
    <w:rsid w:val="00AE4C62"/>
    <w:rsid w:val="00AE52C6"/>
    <w:rsid w:val="00AE5385"/>
    <w:rsid w:val="00AE55C2"/>
    <w:rsid w:val="00AE5677"/>
    <w:rsid w:val="00AE56AE"/>
    <w:rsid w:val="00AE5762"/>
    <w:rsid w:val="00AE57C6"/>
    <w:rsid w:val="00AE5A71"/>
    <w:rsid w:val="00AE5C6C"/>
    <w:rsid w:val="00AE5C99"/>
    <w:rsid w:val="00AE5E1C"/>
    <w:rsid w:val="00AE5E96"/>
    <w:rsid w:val="00AE6070"/>
    <w:rsid w:val="00AE60C4"/>
    <w:rsid w:val="00AE622E"/>
    <w:rsid w:val="00AE6356"/>
    <w:rsid w:val="00AE6574"/>
    <w:rsid w:val="00AE65A7"/>
    <w:rsid w:val="00AE6653"/>
    <w:rsid w:val="00AE67CC"/>
    <w:rsid w:val="00AE6C6D"/>
    <w:rsid w:val="00AE6EF7"/>
    <w:rsid w:val="00AE7162"/>
    <w:rsid w:val="00AE7371"/>
    <w:rsid w:val="00AE752F"/>
    <w:rsid w:val="00AE754C"/>
    <w:rsid w:val="00AE7557"/>
    <w:rsid w:val="00AE760C"/>
    <w:rsid w:val="00AE76FF"/>
    <w:rsid w:val="00AE77DC"/>
    <w:rsid w:val="00AE78CF"/>
    <w:rsid w:val="00AE7A10"/>
    <w:rsid w:val="00AE7B11"/>
    <w:rsid w:val="00AF010F"/>
    <w:rsid w:val="00AF0153"/>
    <w:rsid w:val="00AF041B"/>
    <w:rsid w:val="00AF050F"/>
    <w:rsid w:val="00AF060C"/>
    <w:rsid w:val="00AF0687"/>
    <w:rsid w:val="00AF07CA"/>
    <w:rsid w:val="00AF0A8D"/>
    <w:rsid w:val="00AF0D23"/>
    <w:rsid w:val="00AF0D25"/>
    <w:rsid w:val="00AF120A"/>
    <w:rsid w:val="00AF12AC"/>
    <w:rsid w:val="00AF1609"/>
    <w:rsid w:val="00AF1851"/>
    <w:rsid w:val="00AF198E"/>
    <w:rsid w:val="00AF1BD1"/>
    <w:rsid w:val="00AF1E7C"/>
    <w:rsid w:val="00AF1F73"/>
    <w:rsid w:val="00AF2173"/>
    <w:rsid w:val="00AF217D"/>
    <w:rsid w:val="00AF218D"/>
    <w:rsid w:val="00AF2241"/>
    <w:rsid w:val="00AF296E"/>
    <w:rsid w:val="00AF29E0"/>
    <w:rsid w:val="00AF2B2B"/>
    <w:rsid w:val="00AF2BAD"/>
    <w:rsid w:val="00AF2C6C"/>
    <w:rsid w:val="00AF2ECD"/>
    <w:rsid w:val="00AF351D"/>
    <w:rsid w:val="00AF3598"/>
    <w:rsid w:val="00AF3D78"/>
    <w:rsid w:val="00AF3DC6"/>
    <w:rsid w:val="00AF3F0B"/>
    <w:rsid w:val="00AF4207"/>
    <w:rsid w:val="00AF42D4"/>
    <w:rsid w:val="00AF473C"/>
    <w:rsid w:val="00AF4867"/>
    <w:rsid w:val="00AF4A6E"/>
    <w:rsid w:val="00AF4DD5"/>
    <w:rsid w:val="00AF4EBF"/>
    <w:rsid w:val="00AF52AD"/>
    <w:rsid w:val="00AF5342"/>
    <w:rsid w:val="00AF5585"/>
    <w:rsid w:val="00AF56A4"/>
    <w:rsid w:val="00AF5C8E"/>
    <w:rsid w:val="00AF6386"/>
    <w:rsid w:val="00AF6724"/>
    <w:rsid w:val="00AF6AFB"/>
    <w:rsid w:val="00AF6BCA"/>
    <w:rsid w:val="00AF6C9A"/>
    <w:rsid w:val="00AF6D2C"/>
    <w:rsid w:val="00AF6E7B"/>
    <w:rsid w:val="00AF6E82"/>
    <w:rsid w:val="00AF728C"/>
    <w:rsid w:val="00AF72BB"/>
    <w:rsid w:val="00AF7356"/>
    <w:rsid w:val="00AF738B"/>
    <w:rsid w:val="00AF7421"/>
    <w:rsid w:val="00AF747F"/>
    <w:rsid w:val="00AF775B"/>
    <w:rsid w:val="00AF77CF"/>
    <w:rsid w:val="00AF7834"/>
    <w:rsid w:val="00AF7891"/>
    <w:rsid w:val="00AF7A12"/>
    <w:rsid w:val="00AF7A32"/>
    <w:rsid w:val="00AF7DE9"/>
    <w:rsid w:val="00AF7F97"/>
    <w:rsid w:val="00B001E6"/>
    <w:rsid w:val="00B0023D"/>
    <w:rsid w:val="00B0024B"/>
    <w:rsid w:val="00B004EF"/>
    <w:rsid w:val="00B00519"/>
    <w:rsid w:val="00B008AC"/>
    <w:rsid w:val="00B00AD1"/>
    <w:rsid w:val="00B00B89"/>
    <w:rsid w:val="00B00BC8"/>
    <w:rsid w:val="00B00CD6"/>
    <w:rsid w:val="00B00E0A"/>
    <w:rsid w:val="00B00F65"/>
    <w:rsid w:val="00B01003"/>
    <w:rsid w:val="00B010EB"/>
    <w:rsid w:val="00B0160F"/>
    <w:rsid w:val="00B01699"/>
    <w:rsid w:val="00B018FA"/>
    <w:rsid w:val="00B01B70"/>
    <w:rsid w:val="00B01B91"/>
    <w:rsid w:val="00B01C4C"/>
    <w:rsid w:val="00B01CEB"/>
    <w:rsid w:val="00B01D85"/>
    <w:rsid w:val="00B01DC6"/>
    <w:rsid w:val="00B02255"/>
    <w:rsid w:val="00B028DA"/>
    <w:rsid w:val="00B02933"/>
    <w:rsid w:val="00B02D50"/>
    <w:rsid w:val="00B02DC0"/>
    <w:rsid w:val="00B03380"/>
    <w:rsid w:val="00B03423"/>
    <w:rsid w:val="00B03834"/>
    <w:rsid w:val="00B03CD2"/>
    <w:rsid w:val="00B0453E"/>
    <w:rsid w:val="00B04601"/>
    <w:rsid w:val="00B04F2D"/>
    <w:rsid w:val="00B0515C"/>
    <w:rsid w:val="00B05880"/>
    <w:rsid w:val="00B059AC"/>
    <w:rsid w:val="00B05B39"/>
    <w:rsid w:val="00B05C69"/>
    <w:rsid w:val="00B05C81"/>
    <w:rsid w:val="00B06002"/>
    <w:rsid w:val="00B0628D"/>
    <w:rsid w:val="00B064EA"/>
    <w:rsid w:val="00B06D57"/>
    <w:rsid w:val="00B06F39"/>
    <w:rsid w:val="00B06FB5"/>
    <w:rsid w:val="00B06FFE"/>
    <w:rsid w:val="00B0701A"/>
    <w:rsid w:val="00B07060"/>
    <w:rsid w:val="00B076FE"/>
    <w:rsid w:val="00B07809"/>
    <w:rsid w:val="00B07C09"/>
    <w:rsid w:val="00B07D26"/>
    <w:rsid w:val="00B10078"/>
    <w:rsid w:val="00B100A5"/>
    <w:rsid w:val="00B10182"/>
    <w:rsid w:val="00B10460"/>
    <w:rsid w:val="00B105BD"/>
    <w:rsid w:val="00B10648"/>
    <w:rsid w:val="00B10732"/>
    <w:rsid w:val="00B10DDC"/>
    <w:rsid w:val="00B10E06"/>
    <w:rsid w:val="00B10EC4"/>
    <w:rsid w:val="00B11558"/>
    <w:rsid w:val="00B11730"/>
    <w:rsid w:val="00B1175B"/>
    <w:rsid w:val="00B1185F"/>
    <w:rsid w:val="00B11955"/>
    <w:rsid w:val="00B1196F"/>
    <w:rsid w:val="00B11C48"/>
    <w:rsid w:val="00B12491"/>
    <w:rsid w:val="00B125C1"/>
    <w:rsid w:val="00B128B6"/>
    <w:rsid w:val="00B12CF6"/>
    <w:rsid w:val="00B132ED"/>
    <w:rsid w:val="00B13B0B"/>
    <w:rsid w:val="00B13E39"/>
    <w:rsid w:val="00B1409F"/>
    <w:rsid w:val="00B14190"/>
    <w:rsid w:val="00B14480"/>
    <w:rsid w:val="00B14562"/>
    <w:rsid w:val="00B147E1"/>
    <w:rsid w:val="00B1486C"/>
    <w:rsid w:val="00B1496E"/>
    <w:rsid w:val="00B14B60"/>
    <w:rsid w:val="00B14DAA"/>
    <w:rsid w:val="00B1504D"/>
    <w:rsid w:val="00B150D6"/>
    <w:rsid w:val="00B1517D"/>
    <w:rsid w:val="00B1568D"/>
    <w:rsid w:val="00B158F3"/>
    <w:rsid w:val="00B15AB9"/>
    <w:rsid w:val="00B15B02"/>
    <w:rsid w:val="00B15E51"/>
    <w:rsid w:val="00B15FB1"/>
    <w:rsid w:val="00B16253"/>
    <w:rsid w:val="00B16575"/>
    <w:rsid w:val="00B16715"/>
    <w:rsid w:val="00B16734"/>
    <w:rsid w:val="00B16EDF"/>
    <w:rsid w:val="00B16FD9"/>
    <w:rsid w:val="00B171FF"/>
    <w:rsid w:val="00B172E5"/>
    <w:rsid w:val="00B17509"/>
    <w:rsid w:val="00B17612"/>
    <w:rsid w:val="00B1778F"/>
    <w:rsid w:val="00B177D8"/>
    <w:rsid w:val="00B17D1D"/>
    <w:rsid w:val="00B200CF"/>
    <w:rsid w:val="00B2067C"/>
    <w:rsid w:val="00B20883"/>
    <w:rsid w:val="00B20AD4"/>
    <w:rsid w:val="00B20AF5"/>
    <w:rsid w:val="00B20C30"/>
    <w:rsid w:val="00B20E8D"/>
    <w:rsid w:val="00B20E91"/>
    <w:rsid w:val="00B20F59"/>
    <w:rsid w:val="00B215CA"/>
    <w:rsid w:val="00B21AB6"/>
    <w:rsid w:val="00B21C67"/>
    <w:rsid w:val="00B21CAC"/>
    <w:rsid w:val="00B21E2A"/>
    <w:rsid w:val="00B21E87"/>
    <w:rsid w:val="00B22C78"/>
    <w:rsid w:val="00B22DA3"/>
    <w:rsid w:val="00B23188"/>
    <w:rsid w:val="00B232E7"/>
    <w:rsid w:val="00B2335F"/>
    <w:rsid w:val="00B23403"/>
    <w:rsid w:val="00B2354F"/>
    <w:rsid w:val="00B23A46"/>
    <w:rsid w:val="00B23B92"/>
    <w:rsid w:val="00B23D0F"/>
    <w:rsid w:val="00B241F8"/>
    <w:rsid w:val="00B24217"/>
    <w:rsid w:val="00B2431A"/>
    <w:rsid w:val="00B24321"/>
    <w:rsid w:val="00B24391"/>
    <w:rsid w:val="00B243D6"/>
    <w:rsid w:val="00B244C2"/>
    <w:rsid w:val="00B244CD"/>
    <w:rsid w:val="00B24710"/>
    <w:rsid w:val="00B24942"/>
    <w:rsid w:val="00B24A22"/>
    <w:rsid w:val="00B24C72"/>
    <w:rsid w:val="00B24F12"/>
    <w:rsid w:val="00B25484"/>
    <w:rsid w:val="00B25703"/>
    <w:rsid w:val="00B2581C"/>
    <w:rsid w:val="00B25949"/>
    <w:rsid w:val="00B25A22"/>
    <w:rsid w:val="00B25B53"/>
    <w:rsid w:val="00B25D5F"/>
    <w:rsid w:val="00B25DCA"/>
    <w:rsid w:val="00B25F63"/>
    <w:rsid w:val="00B2625F"/>
    <w:rsid w:val="00B264B1"/>
    <w:rsid w:val="00B265B5"/>
    <w:rsid w:val="00B26607"/>
    <w:rsid w:val="00B2674A"/>
    <w:rsid w:val="00B2678C"/>
    <w:rsid w:val="00B26CAD"/>
    <w:rsid w:val="00B26DF2"/>
    <w:rsid w:val="00B26E43"/>
    <w:rsid w:val="00B26F51"/>
    <w:rsid w:val="00B271AA"/>
    <w:rsid w:val="00B27206"/>
    <w:rsid w:val="00B274BB"/>
    <w:rsid w:val="00B274BD"/>
    <w:rsid w:val="00B27754"/>
    <w:rsid w:val="00B2775B"/>
    <w:rsid w:val="00B2775D"/>
    <w:rsid w:val="00B279CD"/>
    <w:rsid w:val="00B27BFE"/>
    <w:rsid w:val="00B27DBD"/>
    <w:rsid w:val="00B27E30"/>
    <w:rsid w:val="00B301DA"/>
    <w:rsid w:val="00B302D7"/>
    <w:rsid w:val="00B304C6"/>
    <w:rsid w:val="00B304DC"/>
    <w:rsid w:val="00B3051A"/>
    <w:rsid w:val="00B30A4E"/>
    <w:rsid w:val="00B30BC3"/>
    <w:rsid w:val="00B30C97"/>
    <w:rsid w:val="00B30F79"/>
    <w:rsid w:val="00B31508"/>
    <w:rsid w:val="00B315BF"/>
    <w:rsid w:val="00B31657"/>
    <w:rsid w:val="00B31BED"/>
    <w:rsid w:val="00B31CA5"/>
    <w:rsid w:val="00B31D70"/>
    <w:rsid w:val="00B31F08"/>
    <w:rsid w:val="00B31F3A"/>
    <w:rsid w:val="00B32224"/>
    <w:rsid w:val="00B32493"/>
    <w:rsid w:val="00B326C6"/>
    <w:rsid w:val="00B32825"/>
    <w:rsid w:val="00B3294C"/>
    <w:rsid w:val="00B32CB0"/>
    <w:rsid w:val="00B32CC7"/>
    <w:rsid w:val="00B33362"/>
    <w:rsid w:val="00B3369D"/>
    <w:rsid w:val="00B33A9D"/>
    <w:rsid w:val="00B33D14"/>
    <w:rsid w:val="00B33F3D"/>
    <w:rsid w:val="00B33FA5"/>
    <w:rsid w:val="00B34008"/>
    <w:rsid w:val="00B342CC"/>
    <w:rsid w:val="00B344CC"/>
    <w:rsid w:val="00B3469B"/>
    <w:rsid w:val="00B3469D"/>
    <w:rsid w:val="00B347BD"/>
    <w:rsid w:val="00B348AE"/>
    <w:rsid w:val="00B34BD6"/>
    <w:rsid w:val="00B34CDC"/>
    <w:rsid w:val="00B34F1B"/>
    <w:rsid w:val="00B352D8"/>
    <w:rsid w:val="00B356CA"/>
    <w:rsid w:val="00B35784"/>
    <w:rsid w:val="00B3591B"/>
    <w:rsid w:val="00B35A04"/>
    <w:rsid w:val="00B35C73"/>
    <w:rsid w:val="00B35CEC"/>
    <w:rsid w:val="00B35E26"/>
    <w:rsid w:val="00B36517"/>
    <w:rsid w:val="00B3667C"/>
    <w:rsid w:val="00B37295"/>
    <w:rsid w:val="00B3730F"/>
    <w:rsid w:val="00B37709"/>
    <w:rsid w:val="00B3771E"/>
    <w:rsid w:val="00B37C1D"/>
    <w:rsid w:val="00B37EBA"/>
    <w:rsid w:val="00B37FFE"/>
    <w:rsid w:val="00B40212"/>
    <w:rsid w:val="00B404A4"/>
    <w:rsid w:val="00B4085A"/>
    <w:rsid w:val="00B408CA"/>
    <w:rsid w:val="00B40C67"/>
    <w:rsid w:val="00B40CCC"/>
    <w:rsid w:val="00B40DDA"/>
    <w:rsid w:val="00B41149"/>
    <w:rsid w:val="00B412EE"/>
    <w:rsid w:val="00B412F8"/>
    <w:rsid w:val="00B416F0"/>
    <w:rsid w:val="00B41777"/>
    <w:rsid w:val="00B41838"/>
    <w:rsid w:val="00B418A1"/>
    <w:rsid w:val="00B41C51"/>
    <w:rsid w:val="00B4262C"/>
    <w:rsid w:val="00B42976"/>
    <w:rsid w:val="00B42D08"/>
    <w:rsid w:val="00B43158"/>
    <w:rsid w:val="00B43536"/>
    <w:rsid w:val="00B4392A"/>
    <w:rsid w:val="00B4408F"/>
    <w:rsid w:val="00B443F5"/>
    <w:rsid w:val="00B44762"/>
    <w:rsid w:val="00B447F0"/>
    <w:rsid w:val="00B4486F"/>
    <w:rsid w:val="00B44881"/>
    <w:rsid w:val="00B44A49"/>
    <w:rsid w:val="00B44AA6"/>
    <w:rsid w:val="00B44F39"/>
    <w:rsid w:val="00B44F4B"/>
    <w:rsid w:val="00B45125"/>
    <w:rsid w:val="00B45269"/>
    <w:rsid w:val="00B456C5"/>
    <w:rsid w:val="00B45711"/>
    <w:rsid w:val="00B45CDB"/>
    <w:rsid w:val="00B45F98"/>
    <w:rsid w:val="00B46144"/>
    <w:rsid w:val="00B462E8"/>
    <w:rsid w:val="00B46625"/>
    <w:rsid w:val="00B46E7B"/>
    <w:rsid w:val="00B46FAA"/>
    <w:rsid w:val="00B472BF"/>
    <w:rsid w:val="00B474CD"/>
    <w:rsid w:val="00B4763C"/>
    <w:rsid w:val="00B476BF"/>
    <w:rsid w:val="00B477AF"/>
    <w:rsid w:val="00B477EC"/>
    <w:rsid w:val="00B47908"/>
    <w:rsid w:val="00B47B52"/>
    <w:rsid w:val="00B47CB6"/>
    <w:rsid w:val="00B47CC2"/>
    <w:rsid w:val="00B501BA"/>
    <w:rsid w:val="00B5026A"/>
    <w:rsid w:val="00B50B08"/>
    <w:rsid w:val="00B50C31"/>
    <w:rsid w:val="00B50CE7"/>
    <w:rsid w:val="00B50E3E"/>
    <w:rsid w:val="00B50F94"/>
    <w:rsid w:val="00B51054"/>
    <w:rsid w:val="00B5108D"/>
    <w:rsid w:val="00B5123C"/>
    <w:rsid w:val="00B51487"/>
    <w:rsid w:val="00B519C7"/>
    <w:rsid w:val="00B51AAB"/>
    <w:rsid w:val="00B51E9F"/>
    <w:rsid w:val="00B52371"/>
    <w:rsid w:val="00B5250F"/>
    <w:rsid w:val="00B526E9"/>
    <w:rsid w:val="00B526ED"/>
    <w:rsid w:val="00B52A3C"/>
    <w:rsid w:val="00B52B27"/>
    <w:rsid w:val="00B533C9"/>
    <w:rsid w:val="00B5341A"/>
    <w:rsid w:val="00B53644"/>
    <w:rsid w:val="00B53956"/>
    <w:rsid w:val="00B5396C"/>
    <w:rsid w:val="00B5409A"/>
    <w:rsid w:val="00B540C0"/>
    <w:rsid w:val="00B54660"/>
    <w:rsid w:val="00B54669"/>
    <w:rsid w:val="00B548F0"/>
    <w:rsid w:val="00B54AD8"/>
    <w:rsid w:val="00B54BDE"/>
    <w:rsid w:val="00B552E6"/>
    <w:rsid w:val="00B55451"/>
    <w:rsid w:val="00B55470"/>
    <w:rsid w:val="00B55726"/>
    <w:rsid w:val="00B55904"/>
    <w:rsid w:val="00B559A7"/>
    <w:rsid w:val="00B55AA2"/>
    <w:rsid w:val="00B55AA3"/>
    <w:rsid w:val="00B55BD9"/>
    <w:rsid w:val="00B56350"/>
    <w:rsid w:val="00B565D8"/>
    <w:rsid w:val="00B5673A"/>
    <w:rsid w:val="00B56853"/>
    <w:rsid w:val="00B568EF"/>
    <w:rsid w:val="00B56ADA"/>
    <w:rsid w:val="00B57129"/>
    <w:rsid w:val="00B572EA"/>
    <w:rsid w:val="00B57487"/>
    <w:rsid w:val="00B57DDC"/>
    <w:rsid w:val="00B57F47"/>
    <w:rsid w:val="00B60156"/>
    <w:rsid w:val="00B6015B"/>
    <w:rsid w:val="00B601E4"/>
    <w:rsid w:val="00B6028F"/>
    <w:rsid w:val="00B607B8"/>
    <w:rsid w:val="00B60FEC"/>
    <w:rsid w:val="00B61137"/>
    <w:rsid w:val="00B614EC"/>
    <w:rsid w:val="00B619D2"/>
    <w:rsid w:val="00B61BD0"/>
    <w:rsid w:val="00B61C7B"/>
    <w:rsid w:val="00B61CCE"/>
    <w:rsid w:val="00B623E5"/>
    <w:rsid w:val="00B62709"/>
    <w:rsid w:val="00B62777"/>
    <w:rsid w:val="00B6279B"/>
    <w:rsid w:val="00B62D50"/>
    <w:rsid w:val="00B62DD6"/>
    <w:rsid w:val="00B62FD6"/>
    <w:rsid w:val="00B630C3"/>
    <w:rsid w:val="00B63164"/>
    <w:rsid w:val="00B6343A"/>
    <w:rsid w:val="00B635BD"/>
    <w:rsid w:val="00B6372C"/>
    <w:rsid w:val="00B6403A"/>
    <w:rsid w:val="00B64056"/>
    <w:rsid w:val="00B6418F"/>
    <w:rsid w:val="00B64481"/>
    <w:rsid w:val="00B645EA"/>
    <w:rsid w:val="00B645F8"/>
    <w:rsid w:val="00B64751"/>
    <w:rsid w:val="00B64843"/>
    <w:rsid w:val="00B64939"/>
    <w:rsid w:val="00B64A3E"/>
    <w:rsid w:val="00B64D63"/>
    <w:rsid w:val="00B64DAE"/>
    <w:rsid w:val="00B64F10"/>
    <w:rsid w:val="00B65247"/>
    <w:rsid w:val="00B653CF"/>
    <w:rsid w:val="00B653FF"/>
    <w:rsid w:val="00B65917"/>
    <w:rsid w:val="00B65C65"/>
    <w:rsid w:val="00B65D34"/>
    <w:rsid w:val="00B65D6C"/>
    <w:rsid w:val="00B65E0D"/>
    <w:rsid w:val="00B65E51"/>
    <w:rsid w:val="00B65F96"/>
    <w:rsid w:val="00B660BC"/>
    <w:rsid w:val="00B66226"/>
    <w:rsid w:val="00B66237"/>
    <w:rsid w:val="00B66373"/>
    <w:rsid w:val="00B66476"/>
    <w:rsid w:val="00B66570"/>
    <w:rsid w:val="00B66B21"/>
    <w:rsid w:val="00B66CED"/>
    <w:rsid w:val="00B66E7A"/>
    <w:rsid w:val="00B6716F"/>
    <w:rsid w:val="00B6729D"/>
    <w:rsid w:val="00B67643"/>
    <w:rsid w:val="00B67B3E"/>
    <w:rsid w:val="00B67C88"/>
    <w:rsid w:val="00B67D4A"/>
    <w:rsid w:val="00B67ECA"/>
    <w:rsid w:val="00B67FCE"/>
    <w:rsid w:val="00B70181"/>
    <w:rsid w:val="00B7038D"/>
    <w:rsid w:val="00B703BF"/>
    <w:rsid w:val="00B7044A"/>
    <w:rsid w:val="00B704C4"/>
    <w:rsid w:val="00B707B4"/>
    <w:rsid w:val="00B70C22"/>
    <w:rsid w:val="00B70C2F"/>
    <w:rsid w:val="00B70DBF"/>
    <w:rsid w:val="00B717E1"/>
    <w:rsid w:val="00B71960"/>
    <w:rsid w:val="00B71CEF"/>
    <w:rsid w:val="00B71E90"/>
    <w:rsid w:val="00B7217D"/>
    <w:rsid w:val="00B72462"/>
    <w:rsid w:val="00B730CD"/>
    <w:rsid w:val="00B73195"/>
    <w:rsid w:val="00B73572"/>
    <w:rsid w:val="00B735B1"/>
    <w:rsid w:val="00B7362E"/>
    <w:rsid w:val="00B736CE"/>
    <w:rsid w:val="00B73750"/>
    <w:rsid w:val="00B738FA"/>
    <w:rsid w:val="00B73E5B"/>
    <w:rsid w:val="00B740BE"/>
    <w:rsid w:val="00B74123"/>
    <w:rsid w:val="00B74144"/>
    <w:rsid w:val="00B74664"/>
    <w:rsid w:val="00B748A4"/>
    <w:rsid w:val="00B74A1B"/>
    <w:rsid w:val="00B74B35"/>
    <w:rsid w:val="00B74F2E"/>
    <w:rsid w:val="00B75220"/>
    <w:rsid w:val="00B7560B"/>
    <w:rsid w:val="00B75635"/>
    <w:rsid w:val="00B75B8E"/>
    <w:rsid w:val="00B75C73"/>
    <w:rsid w:val="00B75CA6"/>
    <w:rsid w:val="00B75F8D"/>
    <w:rsid w:val="00B7639F"/>
    <w:rsid w:val="00B765CD"/>
    <w:rsid w:val="00B767B1"/>
    <w:rsid w:val="00B76A31"/>
    <w:rsid w:val="00B77276"/>
    <w:rsid w:val="00B7741D"/>
    <w:rsid w:val="00B7748B"/>
    <w:rsid w:val="00B779A9"/>
    <w:rsid w:val="00B77B36"/>
    <w:rsid w:val="00B77C19"/>
    <w:rsid w:val="00B77D93"/>
    <w:rsid w:val="00B77ED5"/>
    <w:rsid w:val="00B80080"/>
    <w:rsid w:val="00B800BA"/>
    <w:rsid w:val="00B801C1"/>
    <w:rsid w:val="00B8062F"/>
    <w:rsid w:val="00B80C0A"/>
    <w:rsid w:val="00B815C2"/>
    <w:rsid w:val="00B815F5"/>
    <w:rsid w:val="00B816DA"/>
    <w:rsid w:val="00B81B1A"/>
    <w:rsid w:val="00B81F1D"/>
    <w:rsid w:val="00B81F4F"/>
    <w:rsid w:val="00B82083"/>
    <w:rsid w:val="00B822AC"/>
    <w:rsid w:val="00B823B4"/>
    <w:rsid w:val="00B825A9"/>
    <w:rsid w:val="00B8273D"/>
    <w:rsid w:val="00B82C26"/>
    <w:rsid w:val="00B82E19"/>
    <w:rsid w:val="00B82EEE"/>
    <w:rsid w:val="00B82F25"/>
    <w:rsid w:val="00B832A8"/>
    <w:rsid w:val="00B8348C"/>
    <w:rsid w:val="00B834F8"/>
    <w:rsid w:val="00B837F4"/>
    <w:rsid w:val="00B83849"/>
    <w:rsid w:val="00B838F2"/>
    <w:rsid w:val="00B83A9E"/>
    <w:rsid w:val="00B83B8E"/>
    <w:rsid w:val="00B83BC0"/>
    <w:rsid w:val="00B83CD1"/>
    <w:rsid w:val="00B83CED"/>
    <w:rsid w:val="00B83E0F"/>
    <w:rsid w:val="00B83E8B"/>
    <w:rsid w:val="00B84101"/>
    <w:rsid w:val="00B84350"/>
    <w:rsid w:val="00B84474"/>
    <w:rsid w:val="00B8465B"/>
    <w:rsid w:val="00B84724"/>
    <w:rsid w:val="00B84AB3"/>
    <w:rsid w:val="00B84C5F"/>
    <w:rsid w:val="00B84C83"/>
    <w:rsid w:val="00B851A3"/>
    <w:rsid w:val="00B85526"/>
    <w:rsid w:val="00B856AB"/>
    <w:rsid w:val="00B85785"/>
    <w:rsid w:val="00B85878"/>
    <w:rsid w:val="00B859C2"/>
    <w:rsid w:val="00B85BDE"/>
    <w:rsid w:val="00B85C0F"/>
    <w:rsid w:val="00B85C3D"/>
    <w:rsid w:val="00B85E82"/>
    <w:rsid w:val="00B8640E"/>
    <w:rsid w:val="00B86A3A"/>
    <w:rsid w:val="00B86AEC"/>
    <w:rsid w:val="00B86D6D"/>
    <w:rsid w:val="00B86D7C"/>
    <w:rsid w:val="00B86E16"/>
    <w:rsid w:val="00B86F05"/>
    <w:rsid w:val="00B875BA"/>
    <w:rsid w:val="00B87973"/>
    <w:rsid w:val="00B87A35"/>
    <w:rsid w:val="00B87C0E"/>
    <w:rsid w:val="00B87EAE"/>
    <w:rsid w:val="00B87F10"/>
    <w:rsid w:val="00B9038F"/>
    <w:rsid w:val="00B903BE"/>
    <w:rsid w:val="00B903EC"/>
    <w:rsid w:val="00B907C3"/>
    <w:rsid w:val="00B90D5C"/>
    <w:rsid w:val="00B90E71"/>
    <w:rsid w:val="00B91241"/>
    <w:rsid w:val="00B9131E"/>
    <w:rsid w:val="00B917FC"/>
    <w:rsid w:val="00B91A29"/>
    <w:rsid w:val="00B91B0D"/>
    <w:rsid w:val="00B91E5D"/>
    <w:rsid w:val="00B91FCB"/>
    <w:rsid w:val="00B9206D"/>
    <w:rsid w:val="00B925EF"/>
    <w:rsid w:val="00B92644"/>
    <w:rsid w:val="00B92821"/>
    <w:rsid w:val="00B92DF8"/>
    <w:rsid w:val="00B930C1"/>
    <w:rsid w:val="00B93405"/>
    <w:rsid w:val="00B9351F"/>
    <w:rsid w:val="00B93532"/>
    <w:rsid w:val="00B936B4"/>
    <w:rsid w:val="00B93749"/>
    <w:rsid w:val="00B93ECC"/>
    <w:rsid w:val="00B93F6D"/>
    <w:rsid w:val="00B941B3"/>
    <w:rsid w:val="00B94293"/>
    <w:rsid w:val="00B94B12"/>
    <w:rsid w:val="00B9503B"/>
    <w:rsid w:val="00B951FE"/>
    <w:rsid w:val="00B9575E"/>
    <w:rsid w:val="00B95811"/>
    <w:rsid w:val="00B95B30"/>
    <w:rsid w:val="00B95F07"/>
    <w:rsid w:val="00B9618C"/>
    <w:rsid w:val="00B963BA"/>
    <w:rsid w:val="00B9661F"/>
    <w:rsid w:val="00B96B02"/>
    <w:rsid w:val="00B96B23"/>
    <w:rsid w:val="00B97492"/>
    <w:rsid w:val="00B97728"/>
    <w:rsid w:val="00B9787E"/>
    <w:rsid w:val="00B979AC"/>
    <w:rsid w:val="00B97C69"/>
    <w:rsid w:val="00BA0590"/>
    <w:rsid w:val="00BA08DC"/>
    <w:rsid w:val="00BA09A0"/>
    <w:rsid w:val="00BA0A75"/>
    <w:rsid w:val="00BA0AB2"/>
    <w:rsid w:val="00BA0B88"/>
    <w:rsid w:val="00BA0F23"/>
    <w:rsid w:val="00BA1062"/>
    <w:rsid w:val="00BA1098"/>
    <w:rsid w:val="00BA13D2"/>
    <w:rsid w:val="00BA154C"/>
    <w:rsid w:val="00BA1747"/>
    <w:rsid w:val="00BA17EC"/>
    <w:rsid w:val="00BA19A7"/>
    <w:rsid w:val="00BA216B"/>
    <w:rsid w:val="00BA280D"/>
    <w:rsid w:val="00BA2A3A"/>
    <w:rsid w:val="00BA2DE3"/>
    <w:rsid w:val="00BA2E31"/>
    <w:rsid w:val="00BA3920"/>
    <w:rsid w:val="00BA3C5C"/>
    <w:rsid w:val="00BA3CC3"/>
    <w:rsid w:val="00BA3D50"/>
    <w:rsid w:val="00BA3DBB"/>
    <w:rsid w:val="00BA3EFC"/>
    <w:rsid w:val="00BA43EF"/>
    <w:rsid w:val="00BA4447"/>
    <w:rsid w:val="00BA465F"/>
    <w:rsid w:val="00BA468D"/>
    <w:rsid w:val="00BA476B"/>
    <w:rsid w:val="00BA517C"/>
    <w:rsid w:val="00BA52A4"/>
    <w:rsid w:val="00BA5362"/>
    <w:rsid w:val="00BA53ED"/>
    <w:rsid w:val="00BA5BA4"/>
    <w:rsid w:val="00BA5DCB"/>
    <w:rsid w:val="00BA5E3C"/>
    <w:rsid w:val="00BA5FA6"/>
    <w:rsid w:val="00BA6677"/>
    <w:rsid w:val="00BA673A"/>
    <w:rsid w:val="00BA691C"/>
    <w:rsid w:val="00BA6D86"/>
    <w:rsid w:val="00BA6E67"/>
    <w:rsid w:val="00BA6EC7"/>
    <w:rsid w:val="00BA6EDB"/>
    <w:rsid w:val="00BA773A"/>
    <w:rsid w:val="00BA776B"/>
    <w:rsid w:val="00BA77C7"/>
    <w:rsid w:val="00BA7867"/>
    <w:rsid w:val="00BA79E9"/>
    <w:rsid w:val="00BB01E6"/>
    <w:rsid w:val="00BB0367"/>
    <w:rsid w:val="00BB0C51"/>
    <w:rsid w:val="00BB0DC6"/>
    <w:rsid w:val="00BB0DF1"/>
    <w:rsid w:val="00BB0E47"/>
    <w:rsid w:val="00BB1806"/>
    <w:rsid w:val="00BB2044"/>
    <w:rsid w:val="00BB21AB"/>
    <w:rsid w:val="00BB2711"/>
    <w:rsid w:val="00BB29D0"/>
    <w:rsid w:val="00BB2D3B"/>
    <w:rsid w:val="00BB2DB7"/>
    <w:rsid w:val="00BB2E2A"/>
    <w:rsid w:val="00BB2EFD"/>
    <w:rsid w:val="00BB2F3C"/>
    <w:rsid w:val="00BB32E3"/>
    <w:rsid w:val="00BB34D2"/>
    <w:rsid w:val="00BB34ED"/>
    <w:rsid w:val="00BB3513"/>
    <w:rsid w:val="00BB3885"/>
    <w:rsid w:val="00BB3887"/>
    <w:rsid w:val="00BB3BA3"/>
    <w:rsid w:val="00BB3C8C"/>
    <w:rsid w:val="00BB3CD2"/>
    <w:rsid w:val="00BB43F6"/>
    <w:rsid w:val="00BB4582"/>
    <w:rsid w:val="00BB49B9"/>
    <w:rsid w:val="00BB5080"/>
    <w:rsid w:val="00BB525F"/>
    <w:rsid w:val="00BB5308"/>
    <w:rsid w:val="00BB567F"/>
    <w:rsid w:val="00BB5B32"/>
    <w:rsid w:val="00BB5BA7"/>
    <w:rsid w:val="00BB5C29"/>
    <w:rsid w:val="00BB5CAB"/>
    <w:rsid w:val="00BB5D1B"/>
    <w:rsid w:val="00BB5FE5"/>
    <w:rsid w:val="00BB63A9"/>
    <w:rsid w:val="00BB68A5"/>
    <w:rsid w:val="00BB696A"/>
    <w:rsid w:val="00BB6EBE"/>
    <w:rsid w:val="00BB6F76"/>
    <w:rsid w:val="00BB72F7"/>
    <w:rsid w:val="00BB764D"/>
    <w:rsid w:val="00BB7C73"/>
    <w:rsid w:val="00BC002F"/>
    <w:rsid w:val="00BC0299"/>
    <w:rsid w:val="00BC053C"/>
    <w:rsid w:val="00BC0647"/>
    <w:rsid w:val="00BC0864"/>
    <w:rsid w:val="00BC0A88"/>
    <w:rsid w:val="00BC0B70"/>
    <w:rsid w:val="00BC0C52"/>
    <w:rsid w:val="00BC0C96"/>
    <w:rsid w:val="00BC1088"/>
    <w:rsid w:val="00BC116F"/>
    <w:rsid w:val="00BC12F5"/>
    <w:rsid w:val="00BC135E"/>
    <w:rsid w:val="00BC1BAE"/>
    <w:rsid w:val="00BC23A0"/>
    <w:rsid w:val="00BC24F8"/>
    <w:rsid w:val="00BC2605"/>
    <w:rsid w:val="00BC2751"/>
    <w:rsid w:val="00BC2839"/>
    <w:rsid w:val="00BC3103"/>
    <w:rsid w:val="00BC3306"/>
    <w:rsid w:val="00BC3412"/>
    <w:rsid w:val="00BC3413"/>
    <w:rsid w:val="00BC3C10"/>
    <w:rsid w:val="00BC41F0"/>
    <w:rsid w:val="00BC420E"/>
    <w:rsid w:val="00BC4232"/>
    <w:rsid w:val="00BC475E"/>
    <w:rsid w:val="00BC486E"/>
    <w:rsid w:val="00BC4D80"/>
    <w:rsid w:val="00BC53DE"/>
    <w:rsid w:val="00BC5652"/>
    <w:rsid w:val="00BC565C"/>
    <w:rsid w:val="00BC5730"/>
    <w:rsid w:val="00BC5811"/>
    <w:rsid w:val="00BC58B0"/>
    <w:rsid w:val="00BC5DD7"/>
    <w:rsid w:val="00BC68C4"/>
    <w:rsid w:val="00BC6BE0"/>
    <w:rsid w:val="00BC6DE9"/>
    <w:rsid w:val="00BC6E72"/>
    <w:rsid w:val="00BC6F71"/>
    <w:rsid w:val="00BC7291"/>
    <w:rsid w:val="00BC736A"/>
    <w:rsid w:val="00BD0327"/>
    <w:rsid w:val="00BD05B8"/>
    <w:rsid w:val="00BD0824"/>
    <w:rsid w:val="00BD0947"/>
    <w:rsid w:val="00BD0AC6"/>
    <w:rsid w:val="00BD0BCD"/>
    <w:rsid w:val="00BD1177"/>
    <w:rsid w:val="00BD134C"/>
    <w:rsid w:val="00BD15DB"/>
    <w:rsid w:val="00BD1B00"/>
    <w:rsid w:val="00BD1C3F"/>
    <w:rsid w:val="00BD1C99"/>
    <w:rsid w:val="00BD1D11"/>
    <w:rsid w:val="00BD231F"/>
    <w:rsid w:val="00BD251B"/>
    <w:rsid w:val="00BD265C"/>
    <w:rsid w:val="00BD2C41"/>
    <w:rsid w:val="00BD2DC4"/>
    <w:rsid w:val="00BD3425"/>
    <w:rsid w:val="00BD35DF"/>
    <w:rsid w:val="00BD3AB9"/>
    <w:rsid w:val="00BD3ADC"/>
    <w:rsid w:val="00BD3F9E"/>
    <w:rsid w:val="00BD4202"/>
    <w:rsid w:val="00BD4320"/>
    <w:rsid w:val="00BD4391"/>
    <w:rsid w:val="00BD43B1"/>
    <w:rsid w:val="00BD43C6"/>
    <w:rsid w:val="00BD4415"/>
    <w:rsid w:val="00BD463F"/>
    <w:rsid w:val="00BD46E8"/>
    <w:rsid w:val="00BD486C"/>
    <w:rsid w:val="00BD4883"/>
    <w:rsid w:val="00BD4CA9"/>
    <w:rsid w:val="00BD5052"/>
    <w:rsid w:val="00BD545C"/>
    <w:rsid w:val="00BD5634"/>
    <w:rsid w:val="00BD5776"/>
    <w:rsid w:val="00BD57DB"/>
    <w:rsid w:val="00BD5D2D"/>
    <w:rsid w:val="00BD5DA3"/>
    <w:rsid w:val="00BD5DA8"/>
    <w:rsid w:val="00BD5DFE"/>
    <w:rsid w:val="00BD660C"/>
    <w:rsid w:val="00BD6DFD"/>
    <w:rsid w:val="00BD7459"/>
    <w:rsid w:val="00BD7718"/>
    <w:rsid w:val="00BD7901"/>
    <w:rsid w:val="00BD7C0F"/>
    <w:rsid w:val="00BD7E3D"/>
    <w:rsid w:val="00BE0301"/>
    <w:rsid w:val="00BE05A4"/>
    <w:rsid w:val="00BE05AC"/>
    <w:rsid w:val="00BE0625"/>
    <w:rsid w:val="00BE0824"/>
    <w:rsid w:val="00BE084A"/>
    <w:rsid w:val="00BE08D8"/>
    <w:rsid w:val="00BE08DD"/>
    <w:rsid w:val="00BE0D8C"/>
    <w:rsid w:val="00BE10C3"/>
    <w:rsid w:val="00BE1139"/>
    <w:rsid w:val="00BE1287"/>
    <w:rsid w:val="00BE12E5"/>
    <w:rsid w:val="00BE14D4"/>
    <w:rsid w:val="00BE1AC1"/>
    <w:rsid w:val="00BE1B42"/>
    <w:rsid w:val="00BE1CAC"/>
    <w:rsid w:val="00BE1F70"/>
    <w:rsid w:val="00BE216D"/>
    <w:rsid w:val="00BE242A"/>
    <w:rsid w:val="00BE29D6"/>
    <w:rsid w:val="00BE2EC4"/>
    <w:rsid w:val="00BE344A"/>
    <w:rsid w:val="00BE36D4"/>
    <w:rsid w:val="00BE3923"/>
    <w:rsid w:val="00BE3AB4"/>
    <w:rsid w:val="00BE3B2B"/>
    <w:rsid w:val="00BE3BF3"/>
    <w:rsid w:val="00BE3C97"/>
    <w:rsid w:val="00BE48C3"/>
    <w:rsid w:val="00BE4A58"/>
    <w:rsid w:val="00BE4C0B"/>
    <w:rsid w:val="00BE4D58"/>
    <w:rsid w:val="00BE52EA"/>
    <w:rsid w:val="00BE5A12"/>
    <w:rsid w:val="00BE5F1D"/>
    <w:rsid w:val="00BE604B"/>
    <w:rsid w:val="00BE6228"/>
    <w:rsid w:val="00BE6315"/>
    <w:rsid w:val="00BE6638"/>
    <w:rsid w:val="00BE6982"/>
    <w:rsid w:val="00BE6D49"/>
    <w:rsid w:val="00BE6F6D"/>
    <w:rsid w:val="00BE7012"/>
    <w:rsid w:val="00BE71B0"/>
    <w:rsid w:val="00BE73BD"/>
    <w:rsid w:val="00BE7503"/>
    <w:rsid w:val="00BE7774"/>
    <w:rsid w:val="00BE79F0"/>
    <w:rsid w:val="00BE7D86"/>
    <w:rsid w:val="00BE7F8D"/>
    <w:rsid w:val="00BF0121"/>
    <w:rsid w:val="00BF0184"/>
    <w:rsid w:val="00BF027C"/>
    <w:rsid w:val="00BF057E"/>
    <w:rsid w:val="00BF05BF"/>
    <w:rsid w:val="00BF06E5"/>
    <w:rsid w:val="00BF075E"/>
    <w:rsid w:val="00BF077A"/>
    <w:rsid w:val="00BF0A2A"/>
    <w:rsid w:val="00BF0EDA"/>
    <w:rsid w:val="00BF0FD9"/>
    <w:rsid w:val="00BF137E"/>
    <w:rsid w:val="00BF170C"/>
    <w:rsid w:val="00BF17A8"/>
    <w:rsid w:val="00BF1AF7"/>
    <w:rsid w:val="00BF1D87"/>
    <w:rsid w:val="00BF1DCF"/>
    <w:rsid w:val="00BF1E03"/>
    <w:rsid w:val="00BF2090"/>
    <w:rsid w:val="00BF2223"/>
    <w:rsid w:val="00BF22EA"/>
    <w:rsid w:val="00BF23F8"/>
    <w:rsid w:val="00BF2481"/>
    <w:rsid w:val="00BF250E"/>
    <w:rsid w:val="00BF2530"/>
    <w:rsid w:val="00BF283C"/>
    <w:rsid w:val="00BF2DC1"/>
    <w:rsid w:val="00BF34EB"/>
    <w:rsid w:val="00BF38FD"/>
    <w:rsid w:val="00BF3B4E"/>
    <w:rsid w:val="00BF3C6F"/>
    <w:rsid w:val="00BF4172"/>
    <w:rsid w:val="00BF42F4"/>
    <w:rsid w:val="00BF4580"/>
    <w:rsid w:val="00BF482C"/>
    <w:rsid w:val="00BF4A5E"/>
    <w:rsid w:val="00BF4F05"/>
    <w:rsid w:val="00BF5632"/>
    <w:rsid w:val="00BF5839"/>
    <w:rsid w:val="00BF5A0E"/>
    <w:rsid w:val="00BF5C3B"/>
    <w:rsid w:val="00BF5C6C"/>
    <w:rsid w:val="00BF699D"/>
    <w:rsid w:val="00BF6AA4"/>
    <w:rsid w:val="00BF6EA7"/>
    <w:rsid w:val="00BF758E"/>
    <w:rsid w:val="00BF75A3"/>
    <w:rsid w:val="00BF781C"/>
    <w:rsid w:val="00BF7947"/>
    <w:rsid w:val="00BF7ACB"/>
    <w:rsid w:val="00BF7B50"/>
    <w:rsid w:val="00BF7CAD"/>
    <w:rsid w:val="00BF7CFF"/>
    <w:rsid w:val="00C00487"/>
    <w:rsid w:val="00C0096B"/>
    <w:rsid w:val="00C00B31"/>
    <w:rsid w:val="00C00FBB"/>
    <w:rsid w:val="00C01153"/>
    <w:rsid w:val="00C011D8"/>
    <w:rsid w:val="00C011F3"/>
    <w:rsid w:val="00C0139D"/>
    <w:rsid w:val="00C01407"/>
    <w:rsid w:val="00C01720"/>
    <w:rsid w:val="00C01C56"/>
    <w:rsid w:val="00C01D7E"/>
    <w:rsid w:val="00C01F14"/>
    <w:rsid w:val="00C01FF0"/>
    <w:rsid w:val="00C02624"/>
    <w:rsid w:val="00C02661"/>
    <w:rsid w:val="00C027CB"/>
    <w:rsid w:val="00C02B67"/>
    <w:rsid w:val="00C02E6C"/>
    <w:rsid w:val="00C0303A"/>
    <w:rsid w:val="00C034E7"/>
    <w:rsid w:val="00C03607"/>
    <w:rsid w:val="00C037F1"/>
    <w:rsid w:val="00C03C12"/>
    <w:rsid w:val="00C03F30"/>
    <w:rsid w:val="00C04196"/>
    <w:rsid w:val="00C044AF"/>
    <w:rsid w:val="00C046CB"/>
    <w:rsid w:val="00C047A6"/>
    <w:rsid w:val="00C048FB"/>
    <w:rsid w:val="00C04C16"/>
    <w:rsid w:val="00C04CEE"/>
    <w:rsid w:val="00C04DF5"/>
    <w:rsid w:val="00C04E05"/>
    <w:rsid w:val="00C04E44"/>
    <w:rsid w:val="00C05418"/>
    <w:rsid w:val="00C055A0"/>
    <w:rsid w:val="00C05698"/>
    <w:rsid w:val="00C056D0"/>
    <w:rsid w:val="00C0576C"/>
    <w:rsid w:val="00C057A9"/>
    <w:rsid w:val="00C05DB1"/>
    <w:rsid w:val="00C05FA6"/>
    <w:rsid w:val="00C061D4"/>
    <w:rsid w:val="00C0635A"/>
    <w:rsid w:val="00C0648F"/>
    <w:rsid w:val="00C0694E"/>
    <w:rsid w:val="00C06A37"/>
    <w:rsid w:val="00C06A73"/>
    <w:rsid w:val="00C06B2B"/>
    <w:rsid w:val="00C06B39"/>
    <w:rsid w:val="00C0734F"/>
    <w:rsid w:val="00C0748E"/>
    <w:rsid w:val="00C0789B"/>
    <w:rsid w:val="00C07A6B"/>
    <w:rsid w:val="00C07DF0"/>
    <w:rsid w:val="00C07E41"/>
    <w:rsid w:val="00C101E5"/>
    <w:rsid w:val="00C103BB"/>
    <w:rsid w:val="00C10954"/>
    <w:rsid w:val="00C10BFB"/>
    <w:rsid w:val="00C10DAD"/>
    <w:rsid w:val="00C1128D"/>
    <w:rsid w:val="00C11459"/>
    <w:rsid w:val="00C115D9"/>
    <w:rsid w:val="00C11765"/>
    <w:rsid w:val="00C1193F"/>
    <w:rsid w:val="00C11C23"/>
    <w:rsid w:val="00C11D83"/>
    <w:rsid w:val="00C1222E"/>
    <w:rsid w:val="00C12855"/>
    <w:rsid w:val="00C12D36"/>
    <w:rsid w:val="00C12DC6"/>
    <w:rsid w:val="00C12F0B"/>
    <w:rsid w:val="00C12F75"/>
    <w:rsid w:val="00C12FAF"/>
    <w:rsid w:val="00C131D8"/>
    <w:rsid w:val="00C132C0"/>
    <w:rsid w:val="00C132D3"/>
    <w:rsid w:val="00C133E3"/>
    <w:rsid w:val="00C13438"/>
    <w:rsid w:val="00C134CD"/>
    <w:rsid w:val="00C13659"/>
    <w:rsid w:val="00C1383F"/>
    <w:rsid w:val="00C13A2F"/>
    <w:rsid w:val="00C13D20"/>
    <w:rsid w:val="00C13D61"/>
    <w:rsid w:val="00C140A2"/>
    <w:rsid w:val="00C14212"/>
    <w:rsid w:val="00C14461"/>
    <w:rsid w:val="00C1450B"/>
    <w:rsid w:val="00C14704"/>
    <w:rsid w:val="00C14C8B"/>
    <w:rsid w:val="00C15413"/>
    <w:rsid w:val="00C15FB0"/>
    <w:rsid w:val="00C16165"/>
    <w:rsid w:val="00C16295"/>
    <w:rsid w:val="00C16329"/>
    <w:rsid w:val="00C16685"/>
    <w:rsid w:val="00C167D3"/>
    <w:rsid w:val="00C16B55"/>
    <w:rsid w:val="00C17134"/>
    <w:rsid w:val="00C17248"/>
    <w:rsid w:val="00C173D9"/>
    <w:rsid w:val="00C1761B"/>
    <w:rsid w:val="00C177B2"/>
    <w:rsid w:val="00C179E0"/>
    <w:rsid w:val="00C17A69"/>
    <w:rsid w:val="00C17D17"/>
    <w:rsid w:val="00C17D86"/>
    <w:rsid w:val="00C17F5F"/>
    <w:rsid w:val="00C17FA2"/>
    <w:rsid w:val="00C20645"/>
    <w:rsid w:val="00C2065A"/>
    <w:rsid w:val="00C207F1"/>
    <w:rsid w:val="00C20D0C"/>
    <w:rsid w:val="00C20F8A"/>
    <w:rsid w:val="00C2103E"/>
    <w:rsid w:val="00C216B6"/>
    <w:rsid w:val="00C2181B"/>
    <w:rsid w:val="00C21D88"/>
    <w:rsid w:val="00C2235D"/>
    <w:rsid w:val="00C225BB"/>
    <w:rsid w:val="00C225D6"/>
    <w:rsid w:val="00C22936"/>
    <w:rsid w:val="00C229A5"/>
    <w:rsid w:val="00C22A6A"/>
    <w:rsid w:val="00C22CBF"/>
    <w:rsid w:val="00C22E52"/>
    <w:rsid w:val="00C22F88"/>
    <w:rsid w:val="00C23029"/>
    <w:rsid w:val="00C23041"/>
    <w:rsid w:val="00C23228"/>
    <w:rsid w:val="00C23858"/>
    <w:rsid w:val="00C238D5"/>
    <w:rsid w:val="00C239F2"/>
    <w:rsid w:val="00C23A4F"/>
    <w:rsid w:val="00C24141"/>
    <w:rsid w:val="00C2478C"/>
    <w:rsid w:val="00C2488B"/>
    <w:rsid w:val="00C248B9"/>
    <w:rsid w:val="00C24A55"/>
    <w:rsid w:val="00C24A88"/>
    <w:rsid w:val="00C24BE7"/>
    <w:rsid w:val="00C24E66"/>
    <w:rsid w:val="00C25002"/>
    <w:rsid w:val="00C251D0"/>
    <w:rsid w:val="00C2526A"/>
    <w:rsid w:val="00C252AD"/>
    <w:rsid w:val="00C25306"/>
    <w:rsid w:val="00C25400"/>
    <w:rsid w:val="00C2552A"/>
    <w:rsid w:val="00C25592"/>
    <w:rsid w:val="00C25647"/>
    <w:rsid w:val="00C25964"/>
    <w:rsid w:val="00C25DB3"/>
    <w:rsid w:val="00C25E90"/>
    <w:rsid w:val="00C25F3C"/>
    <w:rsid w:val="00C2651E"/>
    <w:rsid w:val="00C26E08"/>
    <w:rsid w:val="00C2711E"/>
    <w:rsid w:val="00C27281"/>
    <w:rsid w:val="00C27487"/>
    <w:rsid w:val="00C27C0E"/>
    <w:rsid w:val="00C27D86"/>
    <w:rsid w:val="00C27F41"/>
    <w:rsid w:val="00C300D4"/>
    <w:rsid w:val="00C3062E"/>
    <w:rsid w:val="00C3064B"/>
    <w:rsid w:val="00C30C17"/>
    <w:rsid w:val="00C30E22"/>
    <w:rsid w:val="00C30FC9"/>
    <w:rsid w:val="00C3139E"/>
    <w:rsid w:val="00C31751"/>
    <w:rsid w:val="00C31C2A"/>
    <w:rsid w:val="00C31C6D"/>
    <w:rsid w:val="00C31DBB"/>
    <w:rsid w:val="00C3285D"/>
    <w:rsid w:val="00C328F2"/>
    <w:rsid w:val="00C32C62"/>
    <w:rsid w:val="00C32CF4"/>
    <w:rsid w:val="00C32D3F"/>
    <w:rsid w:val="00C32D70"/>
    <w:rsid w:val="00C32DB4"/>
    <w:rsid w:val="00C32E3F"/>
    <w:rsid w:val="00C32F2B"/>
    <w:rsid w:val="00C32FCE"/>
    <w:rsid w:val="00C330A7"/>
    <w:rsid w:val="00C330CB"/>
    <w:rsid w:val="00C3318F"/>
    <w:rsid w:val="00C3324C"/>
    <w:rsid w:val="00C3342A"/>
    <w:rsid w:val="00C335FF"/>
    <w:rsid w:val="00C33668"/>
    <w:rsid w:val="00C336D1"/>
    <w:rsid w:val="00C33984"/>
    <w:rsid w:val="00C339C9"/>
    <w:rsid w:val="00C33D7E"/>
    <w:rsid w:val="00C33D88"/>
    <w:rsid w:val="00C33E4B"/>
    <w:rsid w:val="00C34372"/>
    <w:rsid w:val="00C34559"/>
    <w:rsid w:val="00C3484A"/>
    <w:rsid w:val="00C34E85"/>
    <w:rsid w:val="00C35523"/>
    <w:rsid w:val="00C35642"/>
    <w:rsid w:val="00C35E4A"/>
    <w:rsid w:val="00C36078"/>
    <w:rsid w:val="00C3616C"/>
    <w:rsid w:val="00C362F7"/>
    <w:rsid w:val="00C3641C"/>
    <w:rsid w:val="00C36450"/>
    <w:rsid w:val="00C36558"/>
    <w:rsid w:val="00C369EE"/>
    <w:rsid w:val="00C36D0F"/>
    <w:rsid w:val="00C36D52"/>
    <w:rsid w:val="00C37424"/>
    <w:rsid w:val="00C378BA"/>
    <w:rsid w:val="00C3790B"/>
    <w:rsid w:val="00C37BB5"/>
    <w:rsid w:val="00C37C9F"/>
    <w:rsid w:val="00C37D44"/>
    <w:rsid w:val="00C37DD3"/>
    <w:rsid w:val="00C37F6E"/>
    <w:rsid w:val="00C37F9A"/>
    <w:rsid w:val="00C4048C"/>
    <w:rsid w:val="00C405C5"/>
    <w:rsid w:val="00C405C6"/>
    <w:rsid w:val="00C406F1"/>
    <w:rsid w:val="00C40859"/>
    <w:rsid w:val="00C4085B"/>
    <w:rsid w:val="00C41022"/>
    <w:rsid w:val="00C41506"/>
    <w:rsid w:val="00C41821"/>
    <w:rsid w:val="00C419E7"/>
    <w:rsid w:val="00C41BBF"/>
    <w:rsid w:val="00C42056"/>
    <w:rsid w:val="00C421E1"/>
    <w:rsid w:val="00C42490"/>
    <w:rsid w:val="00C42961"/>
    <w:rsid w:val="00C42AD3"/>
    <w:rsid w:val="00C42C58"/>
    <w:rsid w:val="00C42D0B"/>
    <w:rsid w:val="00C42D94"/>
    <w:rsid w:val="00C42EA6"/>
    <w:rsid w:val="00C42ED5"/>
    <w:rsid w:val="00C43056"/>
    <w:rsid w:val="00C43214"/>
    <w:rsid w:val="00C43298"/>
    <w:rsid w:val="00C43351"/>
    <w:rsid w:val="00C43920"/>
    <w:rsid w:val="00C43CF5"/>
    <w:rsid w:val="00C43D00"/>
    <w:rsid w:val="00C43F76"/>
    <w:rsid w:val="00C44037"/>
    <w:rsid w:val="00C448A0"/>
    <w:rsid w:val="00C4499A"/>
    <w:rsid w:val="00C44AE3"/>
    <w:rsid w:val="00C44E0D"/>
    <w:rsid w:val="00C44F64"/>
    <w:rsid w:val="00C4500D"/>
    <w:rsid w:val="00C45057"/>
    <w:rsid w:val="00C45078"/>
    <w:rsid w:val="00C452D8"/>
    <w:rsid w:val="00C4550E"/>
    <w:rsid w:val="00C4573D"/>
    <w:rsid w:val="00C45988"/>
    <w:rsid w:val="00C45B82"/>
    <w:rsid w:val="00C45EDC"/>
    <w:rsid w:val="00C46061"/>
    <w:rsid w:val="00C46615"/>
    <w:rsid w:val="00C4688A"/>
    <w:rsid w:val="00C46967"/>
    <w:rsid w:val="00C46ECF"/>
    <w:rsid w:val="00C46EDD"/>
    <w:rsid w:val="00C471A2"/>
    <w:rsid w:val="00C47243"/>
    <w:rsid w:val="00C4755D"/>
    <w:rsid w:val="00C478C7"/>
    <w:rsid w:val="00C47908"/>
    <w:rsid w:val="00C47977"/>
    <w:rsid w:val="00C47A02"/>
    <w:rsid w:val="00C47B6F"/>
    <w:rsid w:val="00C47C83"/>
    <w:rsid w:val="00C47D4B"/>
    <w:rsid w:val="00C47EDA"/>
    <w:rsid w:val="00C50056"/>
    <w:rsid w:val="00C5008F"/>
    <w:rsid w:val="00C5019F"/>
    <w:rsid w:val="00C501E8"/>
    <w:rsid w:val="00C50358"/>
    <w:rsid w:val="00C50439"/>
    <w:rsid w:val="00C5059E"/>
    <w:rsid w:val="00C505D8"/>
    <w:rsid w:val="00C506EF"/>
    <w:rsid w:val="00C507E7"/>
    <w:rsid w:val="00C507E8"/>
    <w:rsid w:val="00C50B01"/>
    <w:rsid w:val="00C50B64"/>
    <w:rsid w:val="00C50D80"/>
    <w:rsid w:val="00C51008"/>
    <w:rsid w:val="00C5147F"/>
    <w:rsid w:val="00C517B6"/>
    <w:rsid w:val="00C518FF"/>
    <w:rsid w:val="00C51D70"/>
    <w:rsid w:val="00C51E11"/>
    <w:rsid w:val="00C51E91"/>
    <w:rsid w:val="00C5200D"/>
    <w:rsid w:val="00C5238A"/>
    <w:rsid w:val="00C524CC"/>
    <w:rsid w:val="00C5263B"/>
    <w:rsid w:val="00C52702"/>
    <w:rsid w:val="00C5272A"/>
    <w:rsid w:val="00C527BE"/>
    <w:rsid w:val="00C52A0C"/>
    <w:rsid w:val="00C52E5D"/>
    <w:rsid w:val="00C52FB5"/>
    <w:rsid w:val="00C5309D"/>
    <w:rsid w:val="00C53202"/>
    <w:rsid w:val="00C5329C"/>
    <w:rsid w:val="00C53A7B"/>
    <w:rsid w:val="00C54235"/>
    <w:rsid w:val="00C542D7"/>
    <w:rsid w:val="00C54545"/>
    <w:rsid w:val="00C54931"/>
    <w:rsid w:val="00C5503B"/>
    <w:rsid w:val="00C55048"/>
    <w:rsid w:val="00C55092"/>
    <w:rsid w:val="00C5523A"/>
    <w:rsid w:val="00C55796"/>
    <w:rsid w:val="00C55A09"/>
    <w:rsid w:val="00C55A84"/>
    <w:rsid w:val="00C55E37"/>
    <w:rsid w:val="00C5613B"/>
    <w:rsid w:val="00C5644C"/>
    <w:rsid w:val="00C567BC"/>
    <w:rsid w:val="00C56A2B"/>
    <w:rsid w:val="00C56AB3"/>
    <w:rsid w:val="00C572B4"/>
    <w:rsid w:val="00C57591"/>
    <w:rsid w:val="00C575C8"/>
    <w:rsid w:val="00C578D9"/>
    <w:rsid w:val="00C5798C"/>
    <w:rsid w:val="00C60059"/>
    <w:rsid w:val="00C602A2"/>
    <w:rsid w:val="00C6031F"/>
    <w:rsid w:val="00C6067F"/>
    <w:rsid w:val="00C60730"/>
    <w:rsid w:val="00C607F4"/>
    <w:rsid w:val="00C60807"/>
    <w:rsid w:val="00C60816"/>
    <w:rsid w:val="00C6081C"/>
    <w:rsid w:val="00C60CA7"/>
    <w:rsid w:val="00C60E27"/>
    <w:rsid w:val="00C60ECB"/>
    <w:rsid w:val="00C61291"/>
    <w:rsid w:val="00C613EA"/>
    <w:rsid w:val="00C6152E"/>
    <w:rsid w:val="00C61622"/>
    <w:rsid w:val="00C616E7"/>
    <w:rsid w:val="00C6181F"/>
    <w:rsid w:val="00C618BA"/>
    <w:rsid w:val="00C61C9C"/>
    <w:rsid w:val="00C62001"/>
    <w:rsid w:val="00C6211F"/>
    <w:rsid w:val="00C622FB"/>
    <w:rsid w:val="00C62445"/>
    <w:rsid w:val="00C626F1"/>
    <w:rsid w:val="00C62774"/>
    <w:rsid w:val="00C62866"/>
    <w:rsid w:val="00C62C99"/>
    <w:rsid w:val="00C62DBB"/>
    <w:rsid w:val="00C62EC2"/>
    <w:rsid w:val="00C6310D"/>
    <w:rsid w:val="00C63283"/>
    <w:rsid w:val="00C632D2"/>
    <w:rsid w:val="00C63553"/>
    <w:rsid w:val="00C6374B"/>
    <w:rsid w:val="00C63B27"/>
    <w:rsid w:val="00C64A16"/>
    <w:rsid w:val="00C64B56"/>
    <w:rsid w:val="00C650DE"/>
    <w:rsid w:val="00C65285"/>
    <w:rsid w:val="00C652DD"/>
    <w:rsid w:val="00C65482"/>
    <w:rsid w:val="00C659CB"/>
    <w:rsid w:val="00C6624D"/>
    <w:rsid w:val="00C66311"/>
    <w:rsid w:val="00C665CD"/>
    <w:rsid w:val="00C66989"/>
    <w:rsid w:val="00C669BB"/>
    <w:rsid w:val="00C66A24"/>
    <w:rsid w:val="00C66C84"/>
    <w:rsid w:val="00C66E3A"/>
    <w:rsid w:val="00C66F2A"/>
    <w:rsid w:val="00C66FB4"/>
    <w:rsid w:val="00C67383"/>
    <w:rsid w:val="00C67441"/>
    <w:rsid w:val="00C675B9"/>
    <w:rsid w:val="00C679B1"/>
    <w:rsid w:val="00C67D9A"/>
    <w:rsid w:val="00C7000F"/>
    <w:rsid w:val="00C701C2"/>
    <w:rsid w:val="00C70A76"/>
    <w:rsid w:val="00C7105B"/>
    <w:rsid w:val="00C71144"/>
    <w:rsid w:val="00C711FA"/>
    <w:rsid w:val="00C716A4"/>
    <w:rsid w:val="00C71A4E"/>
    <w:rsid w:val="00C71DD0"/>
    <w:rsid w:val="00C72241"/>
    <w:rsid w:val="00C722BB"/>
    <w:rsid w:val="00C722BD"/>
    <w:rsid w:val="00C7245E"/>
    <w:rsid w:val="00C724B9"/>
    <w:rsid w:val="00C72693"/>
    <w:rsid w:val="00C72C89"/>
    <w:rsid w:val="00C73E19"/>
    <w:rsid w:val="00C74027"/>
    <w:rsid w:val="00C74069"/>
    <w:rsid w:val="00C74078"/>
    <w:rsid w:val="00C7455B"/>
    <w:rsid w:val="00C7488A"/>
    <w:rsid w:val="00C74B09"/>
    <w:rsid w:val="00C74B87"/>
    <w:rsid w:val="00C74BCB"/>
    <w:rsid w:val="00C7501A"/>
    <w:rsid w:val="00C7502D"/>
    <w:rsid w:val="00C7539B"/>
    <w:rsid w:val="00C75B2C"/>
    <w:rsid w:val="00C75BF5"/>
    <w:rsid w:val="00C75D01"/>
    <w:rsid w:val="00C75F3B"/>
    <w:rsid w:val="00C75F80"/>
    <w:rsid w:val="00C75F8B"/>
    <w:rsid w:val="00C75FAD"/>
    <w:rsid w:val="00C76309"/>
    <w:rsid w:val="00C763A0"/>
    <w:rsid w:val="00C766B7"/>
    <w:rsid w:val="00C767FD"/>
    <w:rsid w:val="00C76B95"/>
    <w:rsid w:val="00C76D9A"/>
    <w:rsid w:val="00C76FD2"/>
    <w:rsid w:val="00C77147"/>
    <w:rsid w:val="00C77241"/>
    <w:rsid w:val="00C773DC"/>
    <w:rsid w:val="00C77501"/>
    <w:rsid w:val="00C7764B"/>
    <w:rsid w:val="00C77B8E"/>
    <w:rsid w:val="00C77D10"/>
    <w:rsid w:val="00C80084"/>
    <w:rsid w:val="00C801B5"/>
    <w:rsid w:val="00C802CE"/>
    <w:rsid w:val="00C80374"/>
    <w:rsid w:val="00C803A7"/>
    <w:rsid w:val="00C8046D"/>
    <w:rsid w:val="00C8068F"/>
    <w:rsid w:val="00C80B4F"/>
    <w:rsid w:val="00C80CF5"/>
    <w:rsid w:val="00C81575"/>
    <w:rsid w:val="00C815BC"/>
    <w:rsid w:val="00C818DC"/>
    <w:rsid w:val="00C8192B"/>
    <w:rsid w:val="00C819CC"/>
    <w:rsid w:val="00C81B6D"/>
    <w:rsid w:val="00C82043"/>
    <w:rsid w:val="00C821B8"/>
    <w:rsid w:val="00C82577"/>
    <w:rsid w:val="00C828F1"/>
    <w:rsid w:val="00C82DC2"/>
    <w:rsid w:val="00C831B5"/>
    <w:rsid w:val="00C83242"/>
    <w:rsid w:val="00C83609"/>
    <w:rsid w:val="00C83796"/>
    <w:rsid w:val="00C83864"/>
    <w:rsid w:val="00C838B0"/>
    <w:rsid w:val="00C844A8"/>
    <w:rsid w:val="00C84813"/>
    <w:rsid w:val="00C8485B"/>
    <w:rsid w:val="00C8495B"/>
    <w:rsid w:val="00C8522A"/>
    <w:rsid w:val="00C8531E"/>
    <w:rsid w:val="00C85491"/>
    <w:rsid w:val="00C85632"/>
    <w:rsid w:val="00C859A3"/>
    <w:rsid w:val="00C859F8"/>
    <w:rsid w:val="00C85C53"/>
    <w:rsid w:val="00C86047"/>
    <w:rsid w:val="00C8699E"/>
    <w:rsid w:val="00C86C25"/>
    <w:rsid w:val="00C86C70"/>
    <w:rsid w:val="00C87005"/>
    <w:rsid w:val="00C8733D"/>
    <w:rsid w:val="00C874CE"/>
    <w:rsid w:val="00C87651"/>
    <w:rsid w:val="00C87869"/>
    <w:rsid w:val="00C87895"/>
    <w:rsid w:val="00C87AD0"/>
    <w:rsid w:val="00C87D13"/>
    <w:rsid w:val="00C87D91"/>
    <w:rsid w:val="00C87F81"/>
    <w:rsid w:val="00C90174"/>
    <w:rsid w:val="00C903A2"/>
    <w:rsid w:val="00C90506"/>
    <w:rsid w:val="00C905F7"/>
    <w:rsid w:val="00C908E6"/>
    <w:rsid w:val="00C90A16"/>
    <w:rsid w:val="00C90A32"/>
    <w:rsid w:val="00C90BF3"/>
    <w:rsid w:val="00C9187E"/>
    <w:rsid w:val="00C91A58"/>
    <w:rsid w:val="00C91AA2"/>
    <w:rsid w:val="00C91C99"/>
    <w:rsid w:val="00C921DA"/>
    <w:rsid w:val="00C921F2"/>
    <w:rsid w:val="00C9223E"/>
    <w:rsid w:val="00C9253A"/>
    <w:rsid w:val="00C9297A"/>
    <w:rsid w:val="00C92AC3"/>
    <w:rsid w:val="00C92F2A"/>
    <w:rsid w:val="00C92F82"/>
    <w:rsid w:val="00C9304D"/>
    <w:rsid w:val="00C937E3"/>
    <w:rsid w:val="00C938DC"/>
    <w:rsid w:val="00C93B96"/>
    <w:rsid w:val="00C93C20"/>
    <w:rsid w:val="00C93F90"/>
    <w:rsid w:val="00C94189"/>
    <w:rsid w:val="00C9465E"/>
    <w:rsid w:val="00C946C2"/>
    <w:rsid w:val="00C94D7B"/>
    <w:rsid w:val="00C9527F"/>
    <w:rsid w:val="00C9541B"/>
    <w:rsid w:val="00C954E0"/>
    <w:rsid w:val="00C95508"/>
    <w:rsid w:val="00C955FF"/>
    <w:rsid w:val="00C9575F"/>
    <w:rsid w:val="00C9576D"/>
    <w:rsid w:val="00C95BB2"/>
    <w:rsid w:val="00C95C9F"/>
    <w:rsid w:val="00C95E5A"/>
    <w:rsid w:val="00C95F16"/>
    <w:rsid w:val="00C95F66"/>
    <w:rsid w:val="00C95F97"/>
    <w:rsid w:val="00C9645F"/>
    <w:rsid w:val="00C96762"/>
    <w:rsid w:val="00C9679E"/>
    <w:rsid w:val="00C96EC3"/>
    <w:rsid w:val="00C97E58"/>
    <w:rsid w:val="00C97F61"/>
    <w:rsid w:val="00CA006D"/>
    <w:rsid w:val="00CA007E"/>
    <w:rsid w:val="00CA009A"/>
    <w:rsid w:val="00CA015B"/>
    <w:rsid w:val="00CA0307"/>
    <w:rsid w:val="00CA0327"/>
    <w:rsid w:val="00CA033E"/>
    <w:rsid w:val="00CA03C9"/>
    <w:rsid w:val="00CA04BA"/>
    <w:rsid w:val="00CA06DD"/>
    <w:rsid w:val="00CA078C"/>
    <w:rsid w:val="00CA0A36"/>
    <w:rsid w:val="00CA0ADB"/>
    <w:rsid w:val="00CA0BC1"/>
    <w:rsid w:val="00CA0C4A"/>
    <w:rsid w:val="00CA0C54"/>
    <w:rsid w:val="00CA0D20"/>
    <w:rsid w:val="00CA0D41"/>
    <w:rsid w:val="00CA0E21"/>
    <w:rsid w:val="00CA0FB7"/>
    <w:rsid w:val="00CA104E"/>
    <w:rsid w:val="00CA10CF"/>
    <w:rsid w:val="00CA119D"/>
    <w:rsid w:val="00CA19F6"/>
    <w:rsid w:val="00CA1B0E"/>
    <w:rsid w:val="00CA1CB1"/>
    <w:rsid w:val="00CA1DB8"/>
    <w:rsid w:val="00CA1EA4"/>
    <w:rsid w:val="00CA2340"/>
    <w:rsid w:val="00CA2373"/>
    <w:rsid w:val="00CA280A"/>
    <w:rsid w:val="00CA3299"/>
    <w:rsid w:val="00CA32C8"/>
    <w:rsid w:val="00CA3882"/>
    <w:rsid w:val="00CA3FA1"/>
    <w:rsid w:val="00CA4125"/>
    <w:rsid w:val="00CA425A"/>
    <w:rsid w:val="00CA468D"/>
    <w:rsid w:val="00CA4841"/>
    <w:rsid w:val="00CA498C"/>
    <w:rsid w:val="00CA4DD1"/>
    <w:rsid w:val="00CA50C1"/>
    <w:rsid w:val="00CA53BF"/>
    <w:rsid w:val="00CA57D2"/>
    <w:rsid w:val="00CA58F4"/>
    <w:rsid w:val="00CA59D7"/>
    <w:rsid w:val="00CA5CEF"/>
    <w:rsid w:val="00CA62AB"/>
    <w:rsid w:val="00CA6458"/>
    <w:rsid w:val="00CA68B3"/>
    <w:rsid w:val="00CA68E5"/>
    <w:rsid w:val="00CA6AB8"/>
    <w:rsid w:val="00CA6C51"/>
    <w:rsid w:val="00CA6CD0"/>
    <w:rsid w:val="00CA6FF1"/>
    <w:rsid w:val="00CA7138"/>
    <w:rsid w:val="00CA759D"/>
    <w:rsid w:val="00CA7617"/>
    <w:rsid w:val="00CA76C2"/>
    <w:rsid w:val="00CA7996"/>
    <w:rsid w:val="00CA7B2E"/>
    <w:rsid w:val="00CA7C45"/>
    <w:rsid w:val="00CA7CB8"/>
    <w:rsid w:val="00CA7E1F"/>
    <w:rsid w:val="00CA7ECC"/>
    <w:rsid w:val="00CA7F01"/>
    <w:rsid w:val="00CB0896"/>
    <w:rsid w:val="00CB09B6"/>
    <w:rsid w:val="00CB0D3C"/>
    <w:rsid w:val="00CB0F5A"/>
    <w:rsid w:val="00CB119F"/>
    <w:rsid w:val="00CB125B"/>
    <w:rsid w:val="00CB1514"/>
    <w:rsid w:val="00CB163C"/>
    <w:rsid w:val="00CB189D"/>
    <w:rsid w:val="00CB1963"/>
    <w:rsid w:val="00CB1A86"/>
    <w:rsid w:val="00CB1BC9"/>
    <w:rsid w:val="00CB1BEE"/>
    <w:rsid w:val="00CB1C8B"/>
    <w:rsid w:val="00CB1CEE"/>
    <w:rsid w:val="00CB1D1B"/>
    <w:rsid w:val="00CB227A"/>
    <w:rsid w:val="00CB2289"/>
    <w:rsid w:val="00CB22BD"/>
    <w:rsid w:val="00CB28D7"/>
    <w:rsid w:val="00CB2AC7"/>
    <w:rsid w:val="00CB2BFC"/>
    <w:rsid w:val="00CB2D50"/>
    <w:rsid w:val="00CB2DA0"/>
    <w:rsid w:val="00CB2FA5"/>
    <w:rsid w:val="00CB31B9"/>
    <w:rsid w:val="00CB33F1"/>
    <w:rsid w:val="00CB3AD5"/>
    <w:rsid w:val="00CB3EA4"/>
    <w:rsid w:val="00CB4132"/>
    <w:rsid w:val="00CB474C"/>
    <w:rsid w:val="00CB48C9"/>
    <w:rsid w:val="00CB5116"/>
    <w:rsid w:val="00CB5394"/>
    <w:rsid w:val="00CB561B"/>
    <w:rsid w:val="00CB5808"/>
    <w:rsid w:val="00CB5ACE"/>
    <w:rsid w:val="00CB5CAC"/>
    <w:rsid w:val="00CB5DE7"/>
    <w:rsid w:val="00CB5E1A"/>
    <w:rsid w:val="00CB5E32"/>
    <w:rsid w:val="00CB5F27"/>
    <w:rsid w:val="00CB614F"/>
    <w:rsid w:val="00CB624E"/>
    <w:rsid w:val="00CB62A6"/>
    <w:rsid w:val="00CB6573"/>
    <w:rsid w:val="00CB6640"/>
    <w:rsid w:val="00CB671C"/>
    <w:rsid w:val="00CB69CB"/>
    <w:rsid w:val="00CB6A76"/>
    <w:rsid w:val="00CB6B96"/>
    <w:rsid w:val="00CB6D02"/>
    <w:rsid w:val="00CB726E"/>
    <w:rsid w:val="00CB7449"/>
    <w:rsid w:val="00CB7597"/>
    <w:rsid w:val="00CB79FC"/>
    <w:rsid w:val="00CB7A9C"/>
    <w:rsid w:val="00CB7BE1"/>
    <w:rsid w:val="00CB7EAF"/>
    <w:rsid w:val="00CB7F4D"/>
    <w:rsid w:val="00CC009B"/>
    <w:rsid w:val="00CC0443"/>
    <w:rsid w:val="00CC0528"/>
    <w:rsid w:val="00CC062F"/>
    <w:rsid w:val="00CC09C4"/>
    <w:rsid w:val="00CC0A02"/>
    <w:rsid w:val="00CC0AFC"/>
    <w:rsid w:val="00CC0C1C"/>
    <w:rsid w:val="00CC0F0D"/>
    <w:rsid w:val="00CC0F9F"/>
    <w:rsid w:val="00CC11E4"/>
    <w:rsid w:val="00CC120D"/>
    <w:rsid w:val="00CC12BC"/>
    <w:rsid w:val="00CC15C3"/>
    <w:rsid w:val="00CC1604"/>
    <w:rsid w:val="00CC17E6"/>
    <w:rsid w:val="00CC1AD0"/>
    <w:rsid w:val="00CC1CC3"/>
    <w:rsid w:val="00CC1D67"/>
    <w:rsid w:val="00CC1DAB"/>
    <w:rsid w:val="00CC1E38"/>
    <w:rsid w:val="00CC1EF1"/>
    <w:rsid w:val="00CC1EFA"/>
    <w:rsid w:val="00CC22FC"/>
    <w:rsid w:val="00CC239A"/>
    <w:rsid w:val="00CC2492"/>
    <w:rsid w:val="00CC25E8"/>
    <w:rsid w:val="00CC291D"/>
    <w:rsid w:val="00CC2C07"/>
    <w:rsid w:val="00CC2D46"/>
    <w:rsid w:val="00CC2D8C"/>
    <w:rsid w:val="00CC2EF8"/>
    <w:rsid w:val="00CC31EC"/>
    <w:rsid w:val="00CC32DA"/>
    <w:rsid w:val="00CC37EE"/>
    <w:rsid w:val="00CC397F"/>
    <w:rsid w:val="00CC3D9D"/>
    <w:rsid w:val="00CC4024"/>
    <w:rsid w:val="00CC45C7"/>
    <w:rsid w:val="00CC4625"/>
    <w:rsid w:val="00CC4889"/>
    <w:rsid w:val="00CC494A"/>
    <w:rsid w:val="00CC4B30"/>
    <w:rsid w:val="00CC516C"/>
    <w:rsid w:val="00CC5968"/>
    <w:rsid w:val="00CC5DD7"/>
    <w:rsid w:val="00CC5E92"/>
    <w:rsid w:val="00CC5ED9"/>
    <w:rsid w:val="00CC608D"/>
    <w:rsid w:val="00CC622E"/>
    <w:rsid w:val="00CC62A7"/>
    <w:rsid w:val="00CC6388"/>
    <w:rsid w:val="00CC685E"/>
    <w:rsid w:val="00CC698B"/>
    <w:rsid w:val="00CC69B8"/>
    <w:rsid w:val="00CC6D7D"/>
    <w:rsid w:val="00CC6E5B"/>
    <w:rsid w:val="00CC6F66"/>
    <w:rsid w:val="00CC721D"/>
    <w:rsid w:val="00CC772A"/>
    <w:rsid w:val="00CC7828"/>
    <w:rsid w:val="00CC799C"/>
    <w:rsid w:val="00CC7ECC"/>
    <w:rsid w:val="00CD0589"/>
    <w:rsid w:val="00CD0705"/>
    <w:rsid w:val="00CD076E"/>
    <w:rsid w:val="00CD0A10"/>
    <w:rsid w:val="00CD0BE4"/>
    <w:rsid w:val="00CD0D75"/>
    <w:rsid w:val="00CD0EA9"/>
    <w:rsid w:val="00CD1083"/>
    <w:rsid w:val="00CD121A"/>
    <w:rsid w:val="00CD12F5"/>
    <w:rsid w:val="00CD14E7"/>
    <w:rsid w:val="00CD18BA"/>
    <w:rsid w:val="00CD190D"/>
    <w:rsid w:val="00CD1C23"/>
    <w:rsid w:val="00CD1E94"/>
    <w:rsid w:val="00CD216B"/>
    <w:rsid w:val="00CD21A6"/>
    <w:rsid w:val="00CD242F"/>
    <w:rsid w:val="00CD29A7"/>
    <w:rsid w:val="00CD2D8E"/>
    <w:rsid w:val="00CD2E48"/>
    <w:rsid w:val="00CD30DD"/>
    <w:rsid w:val="00CD313B"/>
    <w:rsid w:val="00CD3329"/>
    <w:rsid w:val="00CD372D"/>
    <w:rsid w:val="00CD394D"/>
    <w:rsid w:val="00CD3979"/>
    <w:rsid w:val="00CD434A"/>
    <w:rsid w:val="00CD47E5"/>
    <w:rsid w:val="00CD47E6"/>
    <w:rsid w:val="00CD4C76"/>
    <w:rsid w:val="00CD4ED4"/>
    <w:rsid w:val="00CD515B"/>
    <w:rsid w:val="00CD52F8"/>
    <w:rsid w:val="00CD539A"/>
    <w:rsid w:val="00CD55A5"/>
    <w:rsid w:val="00CD56D8"/>
    <w:rsid w:val="00CD5727"/>
    <w:rsid w:val="00CD599D"/>
    <w:rsid w:val="00CD5AC2"/>
    <w:rsid w:val="00CD5BB9"/>
    <w:rsid w:val="00CD5D34"/>
    <w:rsid w:val="00CD607C"/>
    <w:rsid w:val="00CD6086"/>
    <w:rsid w:val="00CD62DD"/>
    <w:rsid w:val="00CD635A"/>
    <w:rsid w:val="00CD65D1"/>
    <w:rsid w:val="00CD6A6D"/>
    <w:rsid w:val="00CD6AF7"/>
    <w:rsid w:val="00CD6FAB"/>
    <w:rsid w:val="00CD708C"/>
    <w:rsid w:val="00CD7161"/>
    <w:rsid w:val="00CD7359"/>
    <w:rsid w:val="00CD7367"/>
    <w:rsid w:val="00CD7614"/>
    <w:rsid w:val="00CD7705"/>
    <w:rsid w:val="00CD7905"/>
    <w:rsid w:val="00CD7B90"/>
    <w:rsid w:val="00CD7EE2"/>
    <w:rsid w:val="00CE0049"/>
    <w:rsid w:val="00CE02BF"/>
    <w:rsid w:val="00CE0D11"/>
    <w:rsid w:val="00CE0F43"/>
    <w:rsid w:val="00CE1058"/>
    <w:rsid w:val="00CE11A2"/>
    <w:rsid w:val="00CE12AC"/>
    <w:rsid w:val="00CE16AA"/>
    <w:rsid w:val="00CE18F5"/>
    <w:rsid w:val="00CE2102"/>
    <w:rsid w:val="00CE21CD"/>
    <w:rsid w:val="00CE2714"/>
    <w:rsid w:val="00CE2D70"/>
    <w:rsid w:val="00CE300E"/>
    <w:rsid w:val="00CE3028"/>
    <w:rsid w:val="00CE3060"/>
    <w:rsid w:val="00CE3824"/>
    <w:rsid w:val="00CE39A9"/>
    <w:rsid w:val="00CE39C3"/>
    <w:rsid w:val="00CE3A7A"/>
    <w:rsid w:val="00CE3B01"/>
    <w:rsid w:val="00CE3B6A"/>
    <w:rsid w:val="00CE3E10"/>
    <w:rsid w:val="00CE3E71"/>
    <w:rsid w:val="00CE3EE8"/>
    <w:rsid w:val="00CE3FCA"/>
    <w:rsid w:val="00CE4018"/>
    <w:rsid w:val="00CE4336"/>
    <w:rsid w:val="00CE4465"/>
    <w:rsid w:val="00CE4470"/>
    <w:rsid w:val="00CE4C9C"/>
    <w:rsid w:val="00CE50FA"/>
    <w:rsid w:val="00CE51F6"/>
    <w:rsid w:val="00CE5A64"/>
    <w:rsid w:val="00CE5AD1"/>
    <w:rsid w:val="00CE5C80"/>
    <w:rsid w:val="00CE5D05"/>
    <w:rsid w:val="00CE5EE4"/>
    <w:rsid w:val="00CE60FB"/>
    <w:rsid w:val="00CE61BB"/>
    <w:rsid w:val="00CE6450"/>
    <w:rsid w:val="00CE67D5"/>
    <w:rsid w:val="00CE6822"/>
    <w:rsid w:val="00CE6827"/>
    <w:rsid w:val="00CE6905"/>
    <w:rsid w:val="00CE6948"/>
    <w:rsid w:val="00CE6A2F"/>
    <w:rsid w:val="00CE6E48"/>
    <w:rsid w:val="00CE70C0"/>
    <w:rsid w:val="00CE75D7"/>
    <w:rsid w:val="00CE797C"/>
    <w:rsid w:val="00CE7FEC"/>
    <w:rsid w:val="00CF032A"/>
    <w:rsid w:val="00CF03B7"/>
    <w:rsid w:val="00CF0427"/>
    <w:rsid w:val="00CF0434"/>
    <w:rsid w:val="00CF04BA"/>
    <w:rsid w:val="00CF05E5"/>
    <w:rsid w:val="00CF0CE5"/>
    <w:rsid w:val="00CF0D25"/>
    <w:rsid w:val="00CF0E29"/>
    <w:rsid w:val="00CF0F92"/>
    <w:rsid w:val="00CF1109"/>
    <w:rsid w:val="00CF111A"/>
    <w:rsid w:val="00CF159C"/>
    <w:rsid w:val="00CF176B"/>
    <w:rsid w:val="00CF1770"/>
    <w:rsid w:val="00CF184A"/>
    <w:rsid w:val="00CF18EB"/>
    <w:rsid w:val="00CF1ED4"/>
    <w:rsid w:val="00CF210C"/>
    <w:rsid w:val="00CF28DC"/>
    <w:rsid w:val="00CF290A"/>
    <w:rsid w:val="00CF2AA7"/>
    <w:rsid w:val="00CF2D39"/>
    <w:rsid w:val="00CF2D93"/>
    <w:rsid w:val="00CF2E96"/>
    <w:rsid w:val="00CF3234"/>
    <w:rsid w:val="00CF3A25"/>
    <w:rsid w:val="00CF3DF5"/>
    <w:rsid w:val="00CF3E1F"/>
    <w:rsid w:val="00CF4249"/>
    <w:rsid w:val="00CF43C9"/>
    <w:rsid w:val="00CF472A"/>
    <w:rsid w:val="00CF48BA"/>
    <w:rsid w:val="00CF497B"/>
    <w:rsid w:val="00CF4D5E"/>
    <w:rsid w:val="00CF518F"/>
    <w:rsid w:val="00CF5699"/>
    <w:rsid w:val="00CF5818"/>
    <w:rsid w:val="00CF592E"/>
    <w:rsid w:val="00CF5A47"/>
    <w:rsid w:val="00CF5ED6"/>
    <w:rsid w:val="00CF6021"/>
    <w:rsid w:val="00CF61FD"/>
    <w:rsid w:val="00CF63B1"/>
    <w:rsid w:val="00CF65F9"/>
    <w:rsid w:val="00CF66F5"/>
    <w:rsid w:val="00CF6A33"/>
    <w:rsid w:val="00CF6C3D"/>
    <w:rsid w:val="00CF6D43"/>
    <w:rsid w:val="00CF7028"/>
    <w:rsid w:val="00CF7302"/>
    <w:rsid w:val="00CF76C9"/>
    <w:rsid w:val="00CF7A5E"/>
    <w:rsid w:val="00CF7A8E"/>
    <w:rsid w:val="00CF7BA4"/>
    <w:rsid w:val="00CF7C1F"/>
    <w:rsid w:val="00CF7CD4"/>
    <w:rsid w:val="00CF7D9F"/>
    <w:rsid w:val="00D00221"/>
    <w:rsid w:val="00D00279"/>
    <w:rsid w:val="00D002BB"/>
    <w:rsid w:val="00D00381"/>
    <w:rsid w:val="00D00922"/>
    <w:rsid w:val="00D00EB7"/>
    <w:rsid w:val="00D0116B"/>
    <w:rsid w:val="00D01205"/>
    <w:rsid w:val="00D012A7"/>
    <w:rsid w:val="00D012DC"/>
    <w:rsid w:val="00D01A6E"/>
    <w:rsid w:val="00D01EBF"/>
    <w:rsid w:val="00D022CF"/>
    <w:rsid w:val="00D026D3"/>
    <w:rsid w:val="00D02857"/>
    <w:rsid w:val="00D02A30"/>
    <w:rsid w:val="00D02AA4"/>
    <w:rsid w:val="00D02B63"/>
    <w:rsid w:val="00D02FB9"/>
    <w:rsid w:val="00D03110"/>
    <w:rsid w:val="00D033A9"/>
    <w:rsid w:val="00D03B77"/>
    <w:rsid w:val="00D03C39"/>
    <w:rsid w:val="00D03D60"/>
    <w:rsid w:val="00D03EC3"/>
    <w:rsid w:val="00D03F51"/>
    <w:rsid w:val="00D03FD2"/>
    <w:rsid w:val="00D0419D"/>
    <w:rsid w:val="00D041F3"/>
    <w:rsid w:val="00D041FA"/>
    <w:rsid w:val="00D0422D"/>
    <w:rsid w:val="00D043EA"/>
    <w:rsid w:val="00D04537"/>
    <w:rsid w:val="00D048D2"/>
    <w:rsid w:val="00D04947"/>
    <w:rsid w:val="00D04B85"/>
    <w:rsid w:val="00D04D1C"/>
    <w:rsid w:val="00D05081"/>
    <w:rsid w:val="00D054AD"/>
    <w:rsid w:val="00D05630"/>
    <w:rsid w:val="00D0574B"/>
    <w:rsid w:val="00D05BC3"/>
    <w:rsid w:val="00D05BF1"/>
    <w:rsid w:val="00D05C4C"/>
    <w:rsid w:val="00D05DF1"/>
    <w:rsid w:val="00D05FAF"/>
    <w:rsid w:val="00D0650D"/>
    <w:rsid w:val="00D06D3E"/>
    <w:rsid w:val="00D07220"/>
    <w:rsid w:val="00D072FD"/>
    <w:rsid w:val="00D074A8"/>
    <w:rsid w:val="00D074B2"/>
    <w:rsid w:val="00D074D3"/>
    <w:rsid w:val="00D07737"/>
    <w:rsid w:val="00D07875"/>
    <w:rsid w:val="00D07BF4"/>
    <w:rsid w:val="00D07DFA"/>
    <w:rsid w:val="00D10016"/>
    <w:rsid w:val="00D100F1"/>
    <w:rsid w:val="00D103FF"/>
    <w:rsid w:val="00D10B07"/>
    <w:rsid w:val="00D10D2E"/>
    <w:rsid w:val="00D10E22"/>
    <w:rsid w:val="00D10E36"/>
    <w:rsid w:val="00D10F97"/>
    <w:rsid w:val="00D11257"/>
    <w:rsid w:val="00D112DA"/>
    <w:rsid w:val="00D1158F"/>
    <w:rsid w:val="00D11597"/>
    <w:rsid w:val="00D116A5"/>
    <w:rsid w:val="00D11C84"/>
    <w:rsid w:val="00D126FE"/>
    <w:rsid w:val="00D1283A"/>
    <w:rsid w:val="00D12843"/>
    <w:rsid w:val="00D12C21"/>
    <w:rsid w:val="00D1301B"/>
    <w:rsid w:val="00D130A1"/>
    <w:rsid w:val="00D13164"/>
    <w:rsid w:val="00D1326C"/>
    <w:rsid w:val="00D132B8"/>
    <w:rsid w:val="00D13436"/>
    <w:rsid w:val="00D136CB"/>
    <w:rsid w:val="00D13AB2"/>
    <w:rsid w:val="00D13B0F"/>
    <w:rsid w:val="00D13E26"/>
    <w:rsid w:val="00D13FB6"/>
    <w:rsid w:val="00D14432"/>
    <w:rsid w:val="00D14554"/>
    <w:rsid w:val="00D14768"/>
    <w:rsid w:val="00D148E5"/>
    <w:rsid w:val="00D14B83"/>
    <w:rsid w:val="00D14EB7"/>
    <w:rsid w:val="00D1506D"/>
    <w:rsid w:val="00D152CB"/>
    <w:rsid w:val="00D15449"/>
    <w:rsid w:val="00D15576"/>
    <w:rsid w:val="00D157A1"/>
    <w:rsid w:val="00D15D87"/>
    <w:rsid w:val="00D1606F"/>
    <w:rsid w:val="00D163E6"/>
    <w:rsid w:val="00D16420"/>
    <w:rsid w:val="00D167DE"/>
    <w:rsid w:val="00D16A77"/>
    <w:rsid w:val="00D1718E"/>
    <w:rsid w:val="00D17387"/>
    <w:rsid w:val="00D17399"/>
    <w:rsid w:val="00D1739D"/>
    <w:rsid w:val="00D176EC"/>
    <w:rsid w:val="00D179E1"/>
    <w:rsid w:val="00D179E9"/>
    <w:rsid w:val="00D17BC1"/>
    <w:rsid w:val="00D17C75"/>
    <w:rsid w:val="00D17E2A"/>
    <w:rsid w:val="00D17F71"/>
    <w:rsid w:val="00D20114"/>
    <w:rsid w:val="00D202A4"/>
    <w:rsid w:val="00D203B8"/>
    <w:rsid w:val="00D20900"/>
    <w:rsid w:val="00D20AD3"/>
    <w:rsid w:val="00D20DE0"/>
    <w:rsid w:val="00D21081"/>
    <w:rsid w:val="00D2109E"/>
    <w:rsid w:val="00D2120B"/>
    <w:rsid w:val="00D21395"/>
    <w:rsid w:val="00D21778"/>
    <w:rsid w:val="00D21923"/>
    <w:rsid w:val="00D219FF"/>
    <w:rsid w:val="00D21ABE"/>
    <w:rsid w:val="00D21F22"/>
    <w:rsid w:val="00D221EA"/>
    <w:rsid w:val="00D224B0"/>
    <w:rsid w:val="00D229A9"/>
    <w:rsid w:val="00D22CD9"/>
    <w:rsid w:val="00D22F5C"/>
    <w:rsid w:val="00D22F93"/>
    <w:rsid w:val="00D23228"/>
    <w:rsid w:val="00D2328C"/>
    <w:rsid w:val="00D23351"/>
    <w:rsid w:val="00D233D5"/>
    <w:rsid w:val="00D23504"/>
    <w:rsid w:val="00D235AC"/>
    <w:rsid w:val="00D23657"/>
    <w:rsid w:val="00D237D7"/>
    <w:rsid w:val="00D23F2C"/>
    <w:rsid w:val="00D240F0"/>
    <w:rsid w:val="00D24228"/>
    <w:rsid w:val="00D24597"/>
    <w:rsid w:val="00D245AA"/>
    <w:rsid w:val="00D24723"/>
    <w:rsid w:val="00D249FA"/>
    <w:rsid w:val="00D24BB2"/>
    <w:rsid w:val="00D24F18"/>
    <w:rsid w:val="00D24FF4"/>
    <w:rsid w:val="00D25042"/>
    <w:rsid w:val="00D251C7"/>
    <w:rsid w:val="00D2527A"/>
    <w:rsid w:val="00D25790"/>
    <w:rsid w:val="00D25973"/>
    <w:rsid w:val="00D25A9C"/>
    <w:rsid w:val="00D25B3B"/>
    <w:rsid w:val="00D25E7B"/>
    <w:rsid w:val="00D25EB9"/>
    <w:rsid w:val="00D25FED"/>
    <w:rsid w:val="00D260BF"/>
    <w:rsid w:val="00D2641E"/>
    <w:rsid w:val="00D265D7"/>
    <w:rsid w:val="00D265F6"/>
    <w:rsid w:val="00D26BEB"/>
    <w:rsid w:val="00D26C7B"/>
    <w:rsid w:val="00D26ECC"/>
    <w:rsid w:val="00D27001"/>
    <w:rsid w:val="00D2702D"/>
    <w:rsid w:val="00D273F5"/>
    <w:rsid w:val="00D2740E"/>
    <w:rsid w:val="00D275FE"/>
    <w:rsid w:val="00D2768E"/>
    <w:rsid w:val="00D27748"/>
    <w:rsid w:val="00D27AD0"/>
    <w:rsid w:val="00D30014"/>
    <w:rsid w:val="00D30290"/>
    <w:rsid w:val="00D303F0"/>
    <w:rsid w:val="00D3073B"/>
    <w:rsid w:val="00D308D8"/>
    <w:rsid w:val="00D30B15"/>
    <w:rsid w:val="00D3108B"/>
    <w:rsid w:val="00D3124A"/>
    <w:rsid w:val="00D3133C"/>
    <w:rsid w:val="00D31C84"/>
    <w:rsid w:val="00D31D29"/>
    <w:rsid w:val="00D31D82"/>
    <w:rsid w:val="00D31DE8"/>
    <w:rsid w:val="00D31E71"/>
    <w:rsid w:val="00D31F0F"/>
    <w:rsid w:val="00D3212F"/>
    <w:rsid w:val="00D323CB"/>
    <w:rsid w:val="00D324F3"/>
    <w:rsid w:val="00D32720"/>
    <w:rsid w:val="00D327DF"/>
    <w:rsid w:val="00D32DF5"/>
    <w:rsid w:val="00D32E24"/>
    <w:rsid w:val="00D33314"/>
    <w:rsid w:val="00D333E1"/>
    <w:rsid w:val="00D334AD"/>
    <w:rsid w:val="00D33DF8"/>
    <w:rsid w:val="00D34378"/>
    <w:rsid w:val="00D344EF"/>
    <w:rsid w:val="00D347AF"/>
    <w:rsid w:val="00D34972"/>
    <w:rsid w:val="00D34CD1"/>
    <w:rsid w:val="00D34CD3"/>
    <w:rsid w:val="00D34FB1"/>
    <w:rsid w:val="00D353E7"/>
    <w:rsid w:val="00D354F1"/>
    <w:rsid w:val="00D35709"/>
    <w:rsid w:val="00D35AA4"/>
    <w:rsid w:val="00D35AF2"/>
    <w:rsid w:val="00D35B36"/>
    <w:rsid w:val="00D35E05"/>
    <w:rsid w:val="00D361C8"/>
    <w:rsid w:val="00D3665A"/>
    <w:rsid w:val="00D3697A"/>
    <w:rsid w:val="00D369DE"/>
    <w:rsid w:val="00D36A19"/>
    <w:rsid w:val="00D36ABC"/>
    <w:rsid w:val="00D36BFB"/>
    <w:rsid w:val="00D36D46"/>
    <w:rsid w:val="00D36DDF"/>
    <w:rsid w:val="00D373ED"/>
    <w:rsid w:val="00D374F1"/>
    <w:rsid w:val="00D3759A"/>
    <w:rsid w:val="00D37842"/>
    <w:rsid w:val="00D379D5"/>
    <w:rsid w:val="00D37DD1"/>
    <w:rsid w:val="00D40E97"/>
    <w:rsid w:val="00D4107D"/>
    <w:rsid w:val="00D412DD"/>
    <w:rsid w:val="00D41316"/>
    <w:rsid w:val="00D4146C"/>
    <w:rsid w:val="00D41A48"/>
    <w:rsid w:val="00D41D69"/>
    <w:rsid w:val="00D41EDB"/>
    <w:rsid w:val="00D4219F"/>
    <w:rsid w:val="00D426B4"/>
    <w:rsid w:val="00D428B6"/>
    <w:rsid w:val="00D429A7"/>
    <w:rsid w:val="00D42A9E"/>
    <w:rsid w:val="00D42BD3"/>
    <w:rsid w:val="00D42F31"/>
    <w:rsid w:val="00D42F7F"/>
    <w:rsid w:val="00D4311A"/>
    <w:rsid w:val="00D43F53"/>
    <w:rsid w:val="00D44083"/>
    <w:rsid w:val="00D44117"/>
    <w:rsid w:val="00D44300"/>
    <w:rsid w:val="00D4433B"/>
    <w:rsid w:val="00D4468B"/>
    <w:rsid w:val="00D44744"/>
    <w:rsid w:val="00D44902"/>
    <w:rsid w:val="00D44DB2"/>
    <w:rsid w:val="00D454E8"/>
    <w:rsid w:val="00D45516"/>
    <w:rsid w:val="00D45948"/>
    <w:rsid w:val="00D45994"/>
    <w:rsid w:val="00D45CB8"/>
    <w:rsid w:val="00D45E75"/>
    <w:rsid w:val="00D46050"/>
    <w:rsid w:val="00D46094"/>
    <w:rsid w:val="00D460DD"/>
    <w:rsid w:val="00D462FB"/>
    <w:rsid w:val="00D4638B"/>
    <w:rsid w:val="00D465B1"/>
    <w:rsid w:val="00D46A28"/>
    <w:rsid w:val="00D46CED"/>
    <w:rsid w:val="00D46E66"/>
    <w:rsid w:val="00D46EEF"/>
    <w:rsid w:val="00D46F0C"/>
    <w:rsid w:val="00D47050"/>
    <w:rsid w:val="00D47325"/>
    <w:rsid w:val="00D4739E"/>
    <w:rsid w:val="00D4740C"/>
    <w:rsid w:val="00D47432"/>
    <w:rsid w:val="00D477B6"/>
    <w:rsid w:val="00D4782D"/>
    <w:rsid w:val="00D478C4"/>
    <w:rsid w:val="00D47A7C"/>
    <w:rsid w:val="00D47CE9"/>
    <w:rsid w:val="00D50015"/>
    <w:rsid w:val="00D504AC"/>
    <w:rsid w:val="00D50516"/>
    <w:rsid w:val="00D506F7"/>
    <w:rsid w:val="00D50E87"/>
    <w:rsid w:val="00D50F8B"/>
    <w:rsid w:val="00D513F3"/>
    <w:rsid w:val="00D51554"/>
    <w:rsid w:val="00D5170F"/>
    <w:rsid w:val="00D520C8"/>
    <w:rsid w:val="00D520DC"/>
    <w:rsid w:val="00D52529"/>
    <w:rsid w:val="00D5262B"/>
    <w:rsid w:val="00D52900"/>
    <w:rsid w:val="00D53112"/>
    <w:rsid w:val="00D533A8"/>
    <w:rsid w:val="00D53AAD"/>
    <w:rsid w:val="00D54021"/>
    <w:rsid w:val="00D54076"/>
    <w:rsid w:val="00D54254"/>
    <w:rsid w:val="00D543A4"/>
    <w:rsid w:val="00D54460"/>
    <w:rsid w:val="00D54625"/>
    <w:rsid w:val="00D546CC"/>
    <w:rsid w:val="00D54A12"/>
    <w:rsid w:val="00D54AA2"/>
    <w:rsid w:val="00D54C5C"/>
    <w:rsid w:val="00D5529F"/>
    <w:rsid w:val="00D5567B"/>
    <w:rsid w:val="00D557CA"/>
    <w:rsid w:val="00D559CF"/>
    <w:rsid w:val="00D55A84"/>
    <w:rsid w:val="00D55BD6"/>
    <w:rsid w:val="00D56234"/>
    <w:rsid w:val="00D56276"/>
    <w:rsid w:val="00D56278"/>
    <w:rsid w:val="00D566F5"/>
    <w:rsid w:val="00D56785"/>
    <w:rsid w:val="00D56F03"/>
    <w:rsid w:val="00D574CE"/>
    <w:rsid w:val="00D579C2"/>
    <w:rsid w:val="00D57D61"/>
    <w:rsid w:val="00D57D84"/>
    <w:rsid w:val="00D57EE9"/>
    <w:rsid w:val="00D6084F"/>
    <w:rsid w:val="00D60ABB"/>
    <w:rsid w:val="00D60DAA"/>
    <w:rsid w:val="00D60E6E"/>
    <w:rsid w:val="00D6144F"/>
    <w:rsid w:val="00D614D3"/>
    <w:rsid w:val="00D6168F"/>
    <w:rsid w:val="00D618EF"/>
    <w:rsid w:val="00D619D1"/>
    <w:rsid w:val="00D61A60"/>
    <w:rsid w:val="00D61AA3"/>
    <w:rsid w:val="00D61AC5"/>
    <w:rsid w:val="00D61FC6"/>
    <w:rsid w:val="00D62005"/>
    <w:rsid w:val="00D6236F"/>
    <w:rsid w:val="00D6238C"/>
    <w:rsid w:val="00D625BA"/>
    <w:rsid w:val="00D625FE"/>
    <w:rsid w:val="00D62659"/>
    <w:rsid w:val="00D628B2"/>
    <w:rsid w:val="00D62908"/>
    <w:rsid w:val="00D62A01"/>
    <w:rsid w:val="00D62CA6"/>
    <w:rsid w:val="00D62E27"/>
    <w:rsid w:val="00D62F83"/>
    <w:rsid w:val="00D63062"/>
    <w:rsid w:val="00D633FE"/>
    <w:rsid w:val="00D63492"/>
    <w:rsid w:val="00D63587"/>
    <w:rsid w:val="00D63820"/>
    <w:rsid w:val="00D63D05"/>
    <w:rsid w:val="00D63E60"/>
    <w:rsid w:val="00D63F75"/>
    <w:rsid w:val="00D63FED"/>
    <w:rsid w:val="00D64027"/>
    <w:rsid w:val="00D644CE"/>
    <w:rsid w:val="00D64673"/>
    <w:rsid w:val="00D64774"/>
    <w:rsid w:val="00D648AD"/>
    <w:rsid w:val="00D648F8"/>
    <w:rsid w:val="00D64F0E"/>
    <w:rsid w:val="00D650EB"/>
    <w:rsid w:val="00D651A6"/>
    <w:rsid w:val="00D658F8"/>
    <w:rsid w:val="00D65A47"/>
    <w:rsid w:val="00D65B6B"/>
    <w:rsid w:val="00D65CE9"/>
    <w:rsid w:val="00D65CEA"/>
    <w:rsid w:val="00D66123"/>
    <w:rsid w:val="00D66254"/>
    <w:rsid w:val="00D6646B"/>
    <w:rsid w:val="00D66547"/>
    <w:rsid w:val="00D66637"/>
    <w:rsid w:val="00D66760"/>
    <w:rsid w:val="00D6681C"/>
    <w:rsid w:val="00D6698A"/>
    <w:rsid w:val="00D66D08"/>
    <w:rsid w:val="00D66F76"/>
    <w:rsid w:val="00D6705F"/>
    <w:rsid w:val="00D6722B"/>
    <w:rsid w:val="00D67460"/>
    <w:rsid w:val="00D674D9"/>
    <w:rsid w:val="00D674EB"/>
    <w:rsid w:val="00D67831"/>
    <w:rsid w:val="00D678F7"/>
    <w:rsid w:val="00D67CE0"/>
    <w:rsid w:val="00D67D3F"/>
    <w:rsid w:val="00D67E97"/>
    <w:rsid w:val="00D7000A"/>
    <w:rsid w:val="00D70092"/>
    <w:rsid w:val="00D70143"/>
    <w:rsid w:val="00D706ED"/>
    <w:rsid w:val="00D708BD"/>
    <w:rsid w:val="00D70909"/>
    <w:rsid w:val="00D70D86"/>
    <w:rsid w:val="00D7122C"/>
    <w:rsid w:val="00D71399"/>
    <w:rsid w:val="00D7142D"/>
    <w:rsid w:val="00D714BA"/>
    <w:rsid w:val="00D715C9"/>
    <w:rsid w:val="00D715F8"/>
    <w:rsid w:val="00D71814"/>
    <w:rsid w:val="00D71A55"/>
    <w:rsid w:val="00D71D35"/>
    <w:rsid w:val="00D722AB"/>
    <w:rsid w:val="00D72322"/>
    <w:rsid w:val="00D7305A"/>
    <w:rsid w:val="00D7321C"/>
    <w:rsid w:val="00D73302"/>
    <w:rsid w:val="00D73373"/>
    <w:rsid w:val="00D73501"/>
    <w:rsid w:val="00D73912"/>
    <w:rsid w:val="00D73A0C"/>
    <w:rsid w:val="00D73BDC"/>
    <w:rsid w:val="00D73D85"/>
    <w:rsid w:val="00D73E57"/>
    <w:rsid w:val="00D73F73"/>
    <w:rsid w:val="00D73FD7"/>
    <w:rsid w:val="00D74118"/>
    <w:rsid w:val="00D742CB"/>
    <w:rsid w:val="00D74373"/>
    <w:rsid w:val="00D743C6"/>
    <w:rsid w:val="00D74672"/>
    <w:rsid w:val="00D74821"/>
    <w:rsid w:val="00D74AF1"/>
    <w:rsid w:val="00D74BAA"/>
    <w:rsid w:val="00D74D72"/>
    <w:rsid w:val="00D74E44"/>
    <w:rsid w:val="00D75027"/>
    <w:rsid w:val="00D754C7"/>
    <w:rsid w:val="00D764A8"/>
    <w:rsid w:val="00D764A9"/>
    <w:rsid w:val="00D76509"/>
    <w:rsid w:val="00D76642"/>
    <w:rsid w:val="00D7666E"/>
    <w:rsid w:val="00D76802"/>
    <w:rsid w:val="00D76807"/>
    <w:rsid w:val="00D768E1"/>
    <w:rsid w:val="00D769EA"/>
    <w:rsid w:val="00D76A17"/>
    <w:rsid w:val="00D76A26"/>
    <w:rsid w:val="00D76A67"/>
    <w:rsid w:val="00D76F57"/>
    <w:rsid w:val="00D76F99"/>
    <w:rsid w:val="00D76FD4"/>
    <w:rsid w:val="00D77254"/>
    <w:rsid w:val="00D774FC"/>
    <w:rsid w:val="00D77707"/>
    <w:rsid w:val="00D778B9"/>
    <w:rsid w:val="00D778D5"/>
    <w:rsid w:val="00D77A1D"/>
    <w:rsid w:val="00D77B3D"/>
    <w:rsid w:val="00D77D41"/>
    <w:rsid w:val="00D77E8B"/>
    <w:rsid w:val="00D77EC4"/>
    <w:rsid w:val="00D77F02"/>
    <w:rsid w:val="00D801CD"/>
    <w:rsid w:val="00D80201"/>
    <w:rsid w:val="00D80292"/>
    <w:rsid w:val="00D8045E"/>
    <w:rsid w:val="00D806F7"/>
    <w:rsid w:val="00D809FA"/>
    <w:rsid w:val="00D80A2B"/>
    <w:rsid w:val="00D80A2D"/>
    <w:rsid w:val="00D80BC6"/>
    <w:rsid w:val="00D80C1F"/>
    <w:rsid w:val="00D80ED7"/>
    <w:rsid w:val="00D8152D"/>
    <w:rsid w:val="00D8196C"/>
    <w:rsid w:val="00D82208"/>
    <w:rsid w:val="00D82278"/>
    <w:rsid w:val="00D822EB"/>
    <w:rsid w:val="00D823E9"/>
    <w:rsid w:val="00D82581"/>
    <w:rsid w:val="00D825BA"/>
    <w:rsid w:val="00D82651"/>
    <w:rsid w:val="00D826B6"/>
    <w:rsid w:val="00D826E9"/>
    <w:rsid w:val="00D82813"/>
    <w:rsid w:val="00D82836"/>
    <w:rsid w:val="00D828CE"/>
    <w:rsid w:val="00D82A1A"/>
    <w:rsid w:val="00D82D5E"/>
    <w:rsid w:val="00D82DB9"/>
    <w:rsid w:val="00D82F9E"/>
    <w:rsid w:val="00D831E8"/>
    <w:rsid w:val="00D8330F"/>
    <w:rsid w:val="00D8344F"/>
    <w:rsid w:val="00D83B57"/>
    <w:rsid w:val="00D83C12"/>
    <w:rsid w:val="00D83D3A"/>
    <w:rsid w:val="00D83E92"/>
    <w:rsid w:val="00D84115"/>
    <w:rsid w:val="00D842AC"/>
    <w:rsid w:val="00D84444"/>
    <w:rsid w:val="00D84B5B"/>
    <w:rsid w:val="00D84D79"/>
    <w:rsid w:val="00D84F1C"/>
    <w:rsid w:val="00D84F25"/>
    <w:rsid w:val="00D85001"/>
    <w:rsid w:val="00D85E1A"/>
    <w:rsid w:val="00D85F3B"/>
    <w:rsid w:val="00D86042"/>
    <w:rsid w:val="00D86067"/>
    <w:rsid w:val="00D8661F"/>
    <w:rsid w:val="00D86666"/>
    <w:rsid w:val="00D86A49"/>
    <w:rsid w:val="00D86DAC"/>
    <w:rsid w:val="00D86F49"/>
    <w:rsid w:val="00D87156"/>
    <w:rsid w:val="00D872C9"/>
    <w:rsid w:val="00D87304"/>
    <w:rsid w:val="00D87331"/>
    <w:rsid w:val="00D874DA"/>
    <w:rsid w:val="00D8795C"/>
    <w:rsid w:val="00D87A48"/>
    <w:rsid w:val="00D87B59"/>
    <w:rsid w:val="00D87BC3"/>
    <w:rsid w:val="00D87CF6"/>
    <w:rsid w:val="00D87E5D"/>
    <w:rsid w:val="00D90035"/>
    <w:rsid w:val="00D9031E"/>
    <w:rsid w:val="00D90437"/>
    <w:rsid w:val="00D9071A"/>
    <w:rsid w:val="00D9078C"/>
    <w:rsid w:val="00D90A82"/>
    <w:rsid w:val="00D90C08"/>
    <w:rsid w:val="00D90DE7"/>
    <w:rsid w:val="00D912BE"/>
    <w:rsid w:val="00D915F9"/>
    <w:rsid w:val="00D916AA"/>
    <w:rsid w:val="00D9176D"/>
    <w:rsid w:val="00D919F5"/>
    <w:rsid w:val="00D91A08"/>
    <w:rsid w:val="00D91A39"/>
    <w:rsid w:val="00D91B92"/>
    <w:rsid w:val="00D91C6F"/>
    <w:rsid w:val="00D91EB6"/>
    <w:rsid w:val="00D92053"/>
    <w:rsid w:val="00D9211B"/>
    <w:rsid w:val="00D9214F"/>
    <w:rsid w:val="00D92223"/>
    <w:rsid w:val="00D92846"/>
    <w:rsid w:val="00D9294A"/>
    <w:rsid w:val="00D9297F"/>
    <w:rsid w:val="00D92B94"/>
    <w:rsid w:val="00D92C3F"/>
    <w:rsid w:val="00D92F87"/>
    <w:rsid w:val="00D92FA7"/>
    <w:rsid w:val="00D93044"/>
    <w:rsid w:val="00D9342E"/>
    <w:rsid w:val="00D93B6C"/>
    <w:rsid w:val="00D94112"/>
    <w:rsid w:val="00D944BF"/>
    <w:rsid w:val="00D946B1"/>
    <w:rsid w:val="00D9490D"/>
    <w:rsid w:val="00D95083"/>
    <w:rsid w:val="00D95BD7"/>
    <w:rsid w:val="00D96250"/>
    <w:rsid w:val="00D96890"/>
    <w:rsid w:val="00D968FA"/>
    <w:rsid w:val="00D96922"/>
    <w:rsid w:val="00D96994"/>
    <w:rsid w:val="00D9704F"/>
    <w:rsid w:val="00D973C5"/>
    <w:rsid w:val="00D974FE"/>
    <w:rsid w:val="00D97881"/>
    <w:rsid w:val="00D979A6"/>
    <w:rsid w:val="00D97A28"/>
    <w:rsid w:val="00D97B98"/>
    <w:rsid w:val="00D97BF8"/>
    <w:rsid w:val="00D97C48"/>
    <w:rsid w:val="00D97D63"/>
    <w:rsid w:val="00D97E8D"/>
    <w:rsid w:val="00DA0236"/>
    <w:rsid w:val="00DA04AC"/>
    <w:rsid w:val="00DA07EF"/>
    <w:rsid w:val="00DA0BA8"/>
    <w:rsid w:val="00DA0C27"/>
    <w:rsid w:val="00DA0C9D"/>
    <w:rsid w:val="00DA100B"/>
    <w:rsid w:val="00DA1352"/>
    <w:rsid w:val="00DA1369"/>
    <w:rsid w:val="00DA1948"/>
    <w:rsid w:val="00DA1CA5"/>
    <w:rsid w:val="00DA1CEF"/>
    <w:rsid w:val="00DA1D5E"/>
    <w:rsid w:val="00DA2186"/>
    <w:rsid w:val="00DA2332"/>
    <w:rsid w:val="00DA2D06"/>
    <w:rsid w:val="00DA2E9C"/>
    <w:rsid w:val="00DA3064"/>
    <w:rsid w:val="00DA340A"/>
    <w:rsid w:val="00DA344D"/>
    <w:rsid w:val="00DA36DC"/>
    <w:rsid w:val="00DA373A"/>
    <w:rsid w:val="00DA384C"/>
    <w:rsid w:val="00DA39CE"/>
    <w:rsid w:val="00DA3CA3"/>
    <w:rsid w:val="00DA3CD9"/>
    <w:rsid w:val="00DA3F68"/>
    <w:rsid w:val="00DA3F89"/>
    <w:rsid w:val="00DA3FA8"/>
    <w:rsid w:val="00DA4218"/>
    <w:rsid w:val="00DA424C"/>
    <w:rsid w:val="00DA4582"/>
    <w:rsid w:val="00DA4729"/>
    <w:rsid w:val="00DA48C2"/>
    <w:rsid w:val="00DA48E4"/>
    <w:rsid w:val="00DA4B2A"/>
    <w:rsid w:val="00DA4DC0"/>
    <w:rsid w:val="00DA503D"/>
    <w:rsid w:val="00DA5221"/>
    <w:rsid w:val="00DA5809"/>
    <w:rsid w:val="00DA5909"/>
    <w:rsid w:val="00DA5D39"/>
    <w:rsid w:val="00DA5DD0"/>
    <w:rsid w:val="00DA6081"/>
    <w:rsid w:val="00DA60AD"/>
    <w:rsid w:val="00DA61B8"/>
    <w:rsid w:val="00DA62A5"/>
    <w:rsid w:val="00DA6418"/>
    <w:rsid w:val="00DA643A"/>
    <w:rsid w:val="00DA65A8"/>
    <w:rsid w:val="00DA7304"/>
    <w:rsid w:val="00DA746C"/>
    <w:rsid w:val="00DA7BB4"/>
    <w:rsid w:val="00DA7FD8"/>
    <w:rsid w:val="00DB02E2"/>
    <w:rsid w:val="00DB0382"/>
    <w:rsid w:val="00DB03A8"/>
    <w:rsid w:val="00DB0678"/>
    <w:rsid w:val="00DB0687"/>
    <w:rsid w:val="00DB0719"/>
    <w:rsid w:val="00DB0D49"/>
    <w:rsid w:val="00DB1623"/>
    <w:rsid w:val="00DB1B1D"/>
    <w:rsid w:val="00DB1CC8"/>
    <w:rsid w:val="00DB1DC2"/>
    <w:rsid w:val="00DB1E1B"/>
    <w:rsid w:val="00DB2001"/>
    <w:rsid w:val="00DB2305"/>
    <w:rsid w:val="00DB23B0"/>
    <w:rsid w:val="00DB2C7E"/>
    <w:rsid w:val="00DB2CC8"/>
    <w:rsid w:val="00DB2FFF"/>
    <w:rsid w:val="00DB37B9"/>
    <w:rsid w:val="00DB37C2"/>
    <w:rsid w:val="00DB3A55"/>
    <w:rsid w:val="00DB3E81"/>
    <w:rsid w:val="00DB3F67"/>
    <w:rsid w:val="00DB46BA"/>
    <w:rsid w:val="00DB4777"/>
    <w:rsid w:val="00DB47D3"/>
    <w:rsid w:val="00DB4CC7"/>
    <w:rsid w:val="00DB4DEE"/>
    <w:rsid w:val="00DB5132"/>
    <w:rsid w:val="00DB5302"/>
    <w:rsid w:val="00DB55DA"/>
    <w:rsid w:val="00DB5808"/>
    <w:rsid w:val="00DB580F"/>
    <w:rsid w:val="00DB5B35"/>
    <w:rsid w:val="00DB5C03"/>
    <w:rsid w:val="00DB5F7B"/>
    <w:rsid w:val="00DB6347"/>
    <w:rsid w:val="00DB63BD"/>
    <w:rsid w:val="00DB6557"/>
    <w:rsid w:val="00DB6961"/>
    <w:rsid w:val="00DB6A0B"/>
    <w:rsid w:val="00DB6F10"/>
    <w:rsid w:val="00DB7032"/>
    <w:rsid w:val="00DB73E4"/>
    <w:rsid w:val="00DB782F"/>
    <w:rsid w:val="00DB7988"/>
    <w:rsid w:val="00DB79A4"/>
    <w:rsid w:val="00DB7D5F"/>
    <w:rsid w:val="00DB7ECF"/>
    <w:rsid w:val="00DC0488"/>
    <w:rsid w:val="00DC0D52"/>
    <w:rsid w:val="00DC1022"/>
    <w:rsid w:val="00DC1767"/>
    <w:rsid w:val="00DC1C03"/>
    <w:rsid w:val="00DC2589"/>
    <w:rsid w:val="00DC27C8"/>
    <w:rsid w:val="00DC296E"/>
    <w:rsid w:val="00DC326D"/>
    <w:rsid w:val="00DC35E9"/>
    <w:rsid w:val="00DC3A8B"/>
    <w:rsid w:val="00DC3D61"/>
    <w:rsid w:val="00DC3ECF"/>
    <w:rsid w:val="00DC49A3"/>
    <w:rsid w:val="00DC4C67"/>
    <w:rsid w:val="00DC4E3F"/>
    <w:rsid w:val="00DC4E72"/>
    <w:rsid w:val="00DC4EA5"/>
    <w:rsid w:val="00DC512A"/>
    <w:rsid w:val="00DC5271"/>
    <w:rsid w:val="00DC52CF"/>
    <w:rsid w:val="00DC55B0"/>
    <w:rsid w:val="00DC56B6"/>
    <w:rsid w:val="00DC5862"/>
    <w:rsid w:val="00DC5933"/>
    <w:rsid w:val="00DC5BB3"/>
    <w:rsid w:val="00DC5BC8"/>
    <w:rsid w:val="00DC5D49"/>
    <w:rsid w:val="00DC5DA3"/>
    <w:rsid w:val="00DC606A"/>
    <w:rsid w:val="00DC6263"/>
    <w:rsid w:val="00DC6E2A"/>
    <w:rsid w:val="00DC726C"/>
    <w:rsid w:val="00DC777E"/>
    <w:rsid w:val="00DC7C50"/>
    <w:rsid w:val="00DC7D75"/>
    <w:rsid w:val="00DC7E0A"/>
    <w:rsid w:val="00DD006F"/>
    <w:rsid w:val="00DD012F"/>
    <w:rsid w:val="00DD02A3"/>
    <w:rsid w:val="00DD0425"/>
    <w:rsid w:val="00DD082D"/>
    <w:rsid w:val="00DD0C1F"/>
    <w:rsid w:val="00DD1752"/>
    <w:rsid w:val="00DD17F0"/>
    <w:rsid w:val="00DD1B5C"/>
    <w:rsid w:val="00DD1F26"/>
    <w:rsid w:val="00DD1F65"/>
    <w:rsid w:val="00DD1FF6"/>
    <w:rsid w:val="00DD2347"/>
    <w:rsid w:val="00DD2A42"/>
    <w:rsid w:val="00DD3059"/>
    <w:rsid w:val="00DD330D"/>
    <w:rsid w:val="00DD34BA"/>
    <w:rsid w:val="00DD3773"/>
    <w:rsid w:val="00DD3851"/>
    <w:rsid w:val="00DD3914"/>
    <w:rsid w:val="00DD3A17"/>
    <w:rsid w:val="00DD3AD3"/>
    <w:rsid w:val="00DD3BCF"/>
    <w:rsid w:val="00DD3F7D"/>
    <w:rsid w:val="00DD40D2"/>
    <w:rsid w:val="00DD41AA"/>
    <w:rsid w:val="00DD4202"/>
    <w:rsid w:val="00DD4220"/>
    <w:rsid w:val="00DD441C"/>
    <w:rsid w:val="00DD459F"/>
    <w:rsid w:val="00DD480A"/>
    <w:rsid w:val="00DD4DF8"/>
    <w:rsid w:val="00DD5095"/>
    <w:rsid w:val="00DD52CF"/>
    <w:rsid w:val="00DD55F0"/>
    <w:rsid w:val="00DD5852"/>
    <w:rsid w:val="00DD5891"/>
    <w:rsid w:val="00DD5DFC"/>
    <w:rsid w:val="00DD61A3"/>
    <w:rsid w:val="00DD62C9"/>
    <w:rsid w:val="00DD7231"/>
    <w:rsid w:val="00DD799F"/>
    <w:rsid w:val="00DE06AF"/>
    <w:rsid w:val="00DE06C7"/>
    <w:rsid w:val="00DE0850"/>
    <w:rsid w:val="00DE0AB1"/>
    <w:rsid w:val="00DE0C0D"/>
    <w:rsid w:val="00DE0F49"/>
    <w:rsid w:val="00DE11CB"/>
    <w:rsid w:val="00DE14EA"/>
    <w:rsid w:val="00DE167C"/>
    <w:rsid w:val="00DE195A"/>
    <w:rsid w:val="00DE1ABA"/>
    <w:rsid w:val="00DE1CDE"/>
    <w:rsid w:val="00DE1CFC"/>
    <w:rsid w:val="00DE1D57"/>
    <w:rsid w:val="00DE1E29"/>
    <w:rsid w:val="00DE23BB"/>
    <w:rsid w:val="00DE242C"/>
    <w:rsid w:val="00DE251D"/>
    <w:rsid w:val="00DE2874"/>
    <w:rsid w:val="00DE29DC"/>
    <w:rsid w:val="00DE34FF"/>
    <w:rsid w:val="00DE3A71"/>
    <w:rsid w:val="00DE4063"/>
    <w:rsid w:val="00DE434B"/>
    <w:rsid w:val="00DE47DB"/>
    <w:rsid w:val="00DE4992"/>
    <w:rsid w:val="00DE4C3A"/>
    <w:rsid w:val="00DE4D88"/>
    <w:rsid w:val="00DE4DE2"/>
    <w:rsid w:val="00DE5398"/>
    <w:rsid w:val="00DE5399"/>
    <w:rsid w:val="00DE5626"/>
    <w:rsid w:val="00DE5729"/>
    <w:rsid w:val="00DE597D"/>
    <w:rsid w:val="00DE59C3"/>
    <w:rsid w:val="00DE5FC9"/>
    <w:rsid w:val="00DE6012"/>
    <w:rsid w:val="00DE62A6"/>
    <w:rsid w:val="00DE63E5"/>
    <w:rsid w:val="00DE6A8C"/>
    <w:rsid w:val="00DE6E0C"/>
    <w:rsid w:val="00DE6E6D"/>
    <w:rsid w:val="00DE705A"/>
    <w:rsid w:val="00DE7575"/>
    <w:rsid w:val="00DE77C0"/>
    <w:rsid w:val="00DE7CED"/>
    <w:rsid w:val="00DE7FED"/>
    <w:rsid w:val="00DF0340"/>
    <w:rsid w:val="00DF0558"/>
    <w:rsid w:val="00DF07EC"/>
    <w:rsid w:val="00DF088F"/>
    <w:rsid w:val="00DF08DC"/>
    <w:rsid w:val="00DF0D17"/>
    <w:rsid w:val="00DF10F8"/>
    <w:rsid w:val="00DF13C1"/>
    <w:rsid w:val="00DF13F6"/>
    <w:rsid w:val="00DF1580"/>
    <w:rsid w:val="00DF17FB"/>
    <w:rsid w:val="00DF1871"/>
    <w:rsid w:val="00DF19BB"/>
    <w:rsid w:val="00DF1AE7"/>
    <w:rsid w:val="00DF1EE9"/>
    <w:rsid w:val="00DF20B2"/>
    <w:rsid w:val="00DF2198"/>
    <w:rsid w:val="00DF238E"/>
    <w:rsid w:val="00DF23F6"/>
    <w:rsid w:val="00DF2404"/>
    <w:rsid w:val="00DF281B"/>
    <w:rsid w:val="00DF29CF"/>
    <w:rsid w:val="00DF29F8"/>
    <w:rsid w:val="00DF2D70"/>
    <w:rsid w:val="00DF2E51"/>
    <w:rsid w:val="00DF330B"/>
    <w:rsid w:val="00DF341C"/>
    <w:rsid w:val="00DF36FA"/>
    <w:rsid w:val="00DF3909"/>
    <w:rsid w:val="00DF3B08"/>
    <w:rsid w:val="00DF3BD1"/>
    <w:rsid w:val="00DF3D37"/>
    <w:rsid w:val="00DF3D3C"/>
    <w:rsid w:val="00DF3DF1"/>
    <w:rsid w:val="00DF4106"/>
    <w:rsid w:val="00DF42B0"/>
    <w:rsid w:val="00DF43F8"/>
    <w:rsid w:val="00DF444C"/>
    <w:rsid w:val="00DF462F"/>
    <w:rsid w:val="00DF4DCF"/>
    <w:rsid w:val="00DF4F8A"/>
    <w:rsid w:val="00DF5904"/>
    <w:rsid w:val="00DF5C3A"/>
    <w:rsid w:val="00DF5CDB"/>
    <w:rsid w:val="00DF5E0E"/>
    <w:rsid w:val="00DF5F1D"/>
    <w:rsid w:val="00DF6174"/>
    <w:rsid w:val="00DF61FB"/>
    <w:rsid w:val="00DF6359"/>
    <w:rsid w:val="00DF6370"/>
    <w:rsid w:val="00DF6576"/>
    <w:rsid w:val="00DF67C4"/>
    <w:rsid w:val="00DF6952"/>
    <w:rsid w:val="00DF69F0"/>
    <w:rsid w:val="00DF6B60"/>
    <w:rsid w:val="00DF7036"/>
    <w:rsid w:val="00DF7122"/>
    <w:rsid w:val="00DF7329"/>
    <w:rsid w:val="00DF7502"/>
    <w:rsid w:val="00DF7775"/>
    <w:rsid w:val="00DF79E5"/>
    <w:rsid w:val="00DF7AD3"/>
    <w:rsid w:val="00DF7B86"/>
    <w:rsid w:val="00E00109"/>
    <w:rsid w:val="00E0038A"/>
    <w:rsid w:val="00E0061C"/>
    <w:rsid w:val="00E0079A"/>
    <w:rsid w:val="00E007A3"/>
    <w:rsid w:val="00E007B5"/>
    <w:rsid w:val="00E00825"/>
    <w:rsid w:val="00E00881"/>
    <w:rsid w:val="00E00AA7"/>
    <w:rsid w:val="00E00BD0"/>
    <w:rsid w:val="00E00D3E"/>
    <w:rsid w:val="00E00EB4"/>
    <w:rsid w:val="00E0106A"/>
    <w:rsid w:val="00E0133F"/>
    <w:rsid w:val="00E014D5"/>
    <w:rsid w:val="00E01947"/>
    <w:rsid w:val="00E01CBF"/>
    <w:rsid w:val="00E01F4B"/>
    <w:rsid w:val="00E02268"/>
    <w:rsid w:val="00E023EB"/>
    <w:rsid w:val="00E024C8"/>
    <w:rsid w:val="00E02BE5"/>
    <w:rsid w:val="00E02D74"/>
    <w:rsid w:val="00E031F7"/>
    <w:rsid w:val="00E032A2"/>
    <w:rsid w:val="00E035DE"/>
    <w:rsid w:val="00E0386E"/>
    <w:rsid w:val="00E03B34"/>
    <w:rsid w:val="00E03D82"/>
    <w:rsid w:val="00E04257"/>
    <w:rsid w:val="00E04421"/>
    <w:rsid w:val="00E045D8"/>
    <w:rsid w:val="00E04686"/>
    <w:rsid w:val="00E04A83"/>
    <w:rsid w:val="00E04DC5"/>
    <w:rsid w:val="00E0519D"/>
    <w:rsid w:val="00E052B4"/>
    <w:rsid w:val="00E05321"/>
    <w:rsid w:val="00E05603"/>
    <w:rsid w:val="00E05672"/>
    <w:rsid w:val="00E056DB"/>
    <w:rsid w:val="00E05B68"/>
    <w:rsid w:val="00E066D1"/>
    <w:rsid w:val="00E06AC4"/>
    <w:rsid w:val="00E06C65"/>
    <w:rsid w:val="00E06E7E"/>
    <w:rsid w:val="00E06F0F"/>
    <w:rsid w:val="00E07874"/>
    <w:rsid w:val="00E07B99"/>
    <w:rsid w:val="00E07D2B"/>
    <w:rsid w:val="00E07FBC"/>
    <w:rsid w:val="00E108F0"/>
    <w:rsid w:val="00E1117C"/>
    <w:rsid w:val="00E115EE"/>
    <w:rsid w:val="00E116C5"/>
    <w:rsid w:val="00E1190E"/>
    <w:rsid w:val="00E11A31"/>
    <w:rsid w:val="00E11FB5"/>
    <w:rsid w:val="00E1208A"/>
    <w:rsid w:val="00E12259"/>
    <w:rsid w:val="00E12406"/>
    <w:rsid w:val="00E12791"/>
    <w:rsid w:val="00E12822"/>
    <w:rsid w:val="00E12B94"/>
    <w:rsid w:val="00E12E02"/>
    <w:rsid w:val="00E131A2"/>
    <w:rsid w:val="00E13510"/>
    <w:rsid w:val="00E137BE"/>
    <w:rsid w:val="00E137BF"/>
    <w:rsid w:val="00E1394F"/>
    <w:rsid w:val="00E1397D"/>
    <w:rsid w:val="00E13A34"/>
    <w:rsid w:val="00E13B32"/>
    <w:rsid w:val="00E13D92"/>
    <w:rsid w:val="00E13E90"/>
    <w:rsid w:val="00E140D0"/>
    <w:rsid w:val="00E143A2"/>
    <w:rsid w:val="00E14488"/>
    <w:rsid w:val="00E14728"/>
    <w:rsid w:val="00E1493C"/>
    <w:rsid w:val="00E14A6D"/>
    <w:rsid w:val="00E14AD5"/>
    <w:rsid w:val="00E14F09"/>
    <w:rsid w:val="00E155D3"/>
    <w:rsid w:val="00E15656"/>
    <w:rsid w:val="00E15886"/>
    <w:rsid w:val="00E158B8"/>
    <w:rsid w:val="00E15ABB"/>
    <w:rsid w:val="00E15B47"/>
    <w:rsid w:val="00E15B81"/>
    <w:rsid w:val="00E15C26"/>
    <w:rsid w:val="00E15DA3"/>
    <w:rsid w:val="00E16067"/>
    <w:rsid w:val="00E16272"/>
    <w:rsid w:val="00E1670A"/>
    <w:rsid w:val="00E1680A"/>
    <w:rsid w:val="00E16B89"/>
    <w:rsid w:val="00E16D0F"/>
    <w:rsid w:val="00E16D12"/>
    <w:rsid w:val="00E171AB"/>
    <w:rsid w:val="00E176B8"/>
    <w:rsid w:val="00E17A66"/>
    <w:rsid w:val="00E17AE9"/>
    <w:rsid w:val="00E17B48"/>
    <w:rsid w:val="00E17C89"/>
    <w:rsid w:val="00E17CF9"/>
    <w:rsid w:val="00E17FB1"/>
    <w:rsid w:val="00E20060"/>
    <w:rsid w:val="00E20093"/>
    <w:rsid w:val="00E200E6"/>
    <w:rsid w:val="00E204C8"/>
    <w:rsid w:val="00E20507"/>
    <w:rsid w:val="00E20530"/>
    <w:rsid w:val="00E20689"/>
    <w:rsid w:val="00E209F3"/>
    <w:rsid w:val="00E20A75"/>
    <w:rsid w:val="00E20D33"/>
    <w:rsid w:val="00E21263"/>
    <w:rsid w:val="00E212E4"/>
    <w:rsid w:val="00E21841"/>
    <w:rsid w:val="00E21A36"/>
    <w:rsid w:val="00E21F54"/>
    <w:rsid w:val="00E21FD2"/>
    <w:rsid w:val="00E221C4"/>
    <w:rsid w:val="00E2228E"/>
    <w:rsid w:val="00E22383"/>
    <w:rsid w:val="00E223B5"/>
    <w:rsid w:val="00E224BF"/>
    <w:rsid w:val="00E22555"/>
    <w:rsid w:val="00E2270E"/>
    <w:rsid w:val="00E22AD3"/>
    <w:rsid w:val="00E22E80"/>
    <w:rsid w:val="00E231FF"/>
    <w:rsid w:val="00E235DE"/>
    <w:rsid w:val="00E2362A"/>
    <w:rsid w:val="00E23695"/>
    <w:rsid w:val="00E23FD6"/>
    <w:rsid w:val="00E2401C"/>
    <w:rsid w:val="00E2424F"/>
    <w:rsid w:val="00E246A2"/>
    <w:rsid w:val="00E24702"/>
    <w:rsid w:val="00E24781"/>
    <w:rsid w:val="00E24E3A"/>
    <w:rsid w:val="00E24E92"/>
    <w:rsid w:val="00E24FBB"/>
    <w:rsid w:val="00E251BC"/>
    <w:rsid w:val="00E2520F"/>
    <w:rsid w:val="00E258C1"/>
    <w:rsid w:val="00E2590D"/>
    <w:rsid w:val="00E259C5"/>
    <w:rsid w:val="00E2668B"/>
    <w:rsid w:val="00E266D2"/>
    <w:rsid w:val="00E26948"/>
    <w:rsid w:val="00E26DF8"/>
    <w:rsid w:val="00E26F31"/>
    <w:rsid w:val="00E26F75"/>
    <w:rsid w:val="00E26F9A"/>
    <w:rsid w:val="00E2737F"/>
    <w:rsid w:val="00E274AB"/>
    <w:rsid w:val="00E2759D"/>
    <w:rsid w:val="00E27805"/>
    <w:rsid w:val="00E27CA8"/>
    <w:rsid w:val="00E27CF2"/>
    <w:rsid w:val="00E27D30"/>
    <w:rsid w:val="00E27DA1"/>
    <w:rsid w:val="00E27EBB"/>
    <w:rsid w:val="00E3009C"/>
    <w:rsid w:val="00E301F3"/>
    <w:rsid w:val="00E30399"/>
    <w:rsid w:val="00E3042A"/>
    <w:rsid w:val="00E30529"/>
    <w:rsid w:val="00E30917"/>
    <w:rsid w:val="00E309EE"/>
    <w:rsid w:val="00E30A5E"/>
    <w:rsid w:val="00E30F27"/>
    <w:rsid w:val="00E313D6"/>
    <w:rsid w:val="00E316D8"/>
    <w:rsid w:val="00E319D1"/>
    <w:rsid w:val="00E31ACA"/>
    <w:rsid w:val="00E31BB2"/>
    <w:rsid w:val="00E31E11"/>
    <w:rsid w:val="00E31E9E"/>
    <w:rsid w:val="00E320EA"/>
    <w:rsid w:val="00E32222"/>
    <w:rsid w:val="00E32455"/>
    <w:rsid w:val="00E324F9"/>
    <w:rsid w:val="00E325CF"/>
    <w:rsid w:val="00E32887"/>
    <w:rsid w:val="00E32A0E"/>
    <w:rsid w:val="00E332F2"/>
    <w:rsid w:val="00E333A3"/>
    <w:rsid w:val="00E33CC7"/>
    <w:rsid w:val="00E33EE3"/>
    <w:rsid w:val="00E34613"/>
    <w:rsid w:val="00E34652"/>
    <w:rsid w:val="00E346E9"/>
    <w:rsid w:val="00E34719"/>
    <w:rsid w:val="00E349BB"/>
    <w:rsid w:val="00E349DF"/>
    <w:rsid w:val="00E34D3F"/>
    <w:rsid w:val="00E34EC4"/>
    <w:rsid w:val="00E3507C"/>
    <w:rsid w:val="00E35082"/>
    <w:rsid w:val="00E3543D"/>
    <w:rsid w:val="00E35BB0"/>
    <w:rsid w:val="00E35BEB"/>
    <w:rsid w:val="00E35C03"/>
    <w:rsid w:val="00E35E28"/>
    <w:rsid w:val="00E36454"/>
    <w:rsid w:val="00E36C2E"/>
    <w:rsid w:val="00E36C33"/>
    <w:rsid w:val="00E36C65"/>
    <w:rsid w:val="00E36CA5"/>
    <w:rsid w:val="00E371B4"/>
    <w:rsid w:val="00E37340"/>
    <w:rsid w:val="00E37898"/>
    <w:rsid w:val="00E379C4"/>
    <w:rsid w:val="00E379FF"/>
    <w:rsid w:val="00E37C78"/>
    <w:rsid w:val="00E37DF3"/>
    <w:rsid w:val="00E37E1D"/>
    <w:rsid w:val="00E37ED2"/>
    <w:rsid w:val="00E37FFE"/>
    <w:rsid w:val="00E40255"/>
    <w:rsid w:val="00E402B4"/>
    <w:rsid w:val="00E406B1"/>
    <w:rsid w:val="00E4077A"/>
    <w:rsid w:val="00E40BC2"/>
    <w:rsid w:val="00E40CB1"/>
    <w:rsid w:val="00E40F84"/>
    <w:rsid w:val="00E4163B"/>
    <w:rsid w:val="00E417A4"/>
    <w:rsid w:val="00E41904"/>
    <w:rsid w:val="00E41D0B"/>
    <w:rsid w:val="00E41E58"/>
    <w:rsid w:val="00E41ECD"/>
    <w:rsid w:val="00E41F12"/>
    <w:rsid w:val="00E41F27"/>
    <w:rsid w:val="00E42154"/>
    <w:rsid w:val="00E4258E"/>
    <w:rsid w:val="00E4263A"/>
    <w:rsid w:val="00E427DF"/>
    <w:rsid w:val="00E4294F"/>
    <w:rsid w:val="00E42977"/>
    <w:rsid w:val="00E42A48"/>
    <w:rsid w:val="00E42B00"/>
    <w:rsid w:val="00E42CAE"/>
    <w:rsid w:val="00E42D72"/>
    <w:rsid w:val="00E42E72"/>
    <w:rsid w:val="00E43908"/>
    <w:rsid w:val="00E43B85"/>
    <w:rsid w:val="00E4415C"/>
    <w:rsid w:val="00E4466C"/>
    <w:rsid w:val="00E44688"/>
    <w:rsid w:val="00E446B4"/>
    <w:rsid w:val="00E44B84"/>
    <w:rsid w:val="00E455A5"/>
    <w:rsid w:val="00E459D2"/>
    <w:rsid w:val="00E45A83"/>
    <w:rsid w:val="00E45C37"/>
    <w:rsid w:val="00E45E4F"/>
    <w:rsid w:val="00E46172"/>
    <w:rsid w:val="00E462D2"/>
    <w:rsid w:val="00E46582"/>
    <w:rsid w:val="00E465EE"/>
    <w:rsid w:val="00E46712"/>
    <w:rsid w:val="00E467E1"/>
    <w:rsid w:val="00E4690F"/>
    <w:rsid w:val="00E46948"/>
    <w:rsid w:val="00E46A1A"/>
    <w:rsid w:val="00E46C69"/>
    <w:rsid w:val="00E46E07"/>
    <w:rsid w:val="00E46E2A"/>
    <w:rsid w:val="00E471D5"/>
    <w:rsid w:val="00E4784C"/>
    <w:rsid w:val="00E47A6E"/>
    <w:rsid w:val="00E47ADE"/>
    <w:rsid w:val="00E50052"/>
    <w:rsid w:val="00E50388"/>
    <w:rsid w:val="00E5095F"/>
    <w:rsid w:val="00E50C11"/>
    <w:rsid w:val="00E50DB2"/>
    <w:rsid w:val="00E51034"/>
    <w:rsid w:val="00E51049"/>
    <w:rsid w:val="00E5125E"/>
    <w:rsid w:val="00E513EF"/>
    <w:rsid w:val="00E5184D"/>
    <w:rsid w:val="00E518F1"/>
    <w:rsid w:val="00E51BEE"/>
    <w:rsid w:val="00E51D82"/>
    <w:rsid w:val="00E52086"/>
    <w:rsid w:val="00E523BF"/>
    <w:rsid w:val="00E523C9"/>
    <w:rsid w:val="00E5243B"/>
    <w:rsid w:val="00E527E6"/>
    <w:rsid w:val="00E52A0C"/>
    <w:rsid w:val="00E52B56"/>
    <w:rsid w:val="00E52BA3"/>
    <w:rsid w:val="00E52E6F"/>
    <w:rsid w:val="00E52F5A"/>
    <w:rsid w:val="00E53229"/>
    <w:rsid w:val="00E53427"/>
    <w:rsid w:val="00E53514"/>
    <w:rsid w:val="00E5384C"/>
    <w:rsid w:val="00E53C47"/>
    <w:rsid w:val="00E53D0A"/>
    <w:rsid w:val="00E53D4A"/>
    <w:rsid w:val="00E53D9D"/>
    <w:rsid w:val="00E53DBA"/>
    <w:rsid w:val="00E53F56"/>
    <w:rsid w:val="00E54851"/>
    <w:rsid w:val="00E548F2"/>
    <w:rsid w:val="00E55108"/>
    <w:rsid w:val="00E5518E"/>
    <w:rsid w:val="00E55402"/>
    <w:rsid w:val="00E55574"/>
    <w:rsid w:val="00E55631"/>
    <w:rsid w:val="00E55E1F"/>
    <w:rsid w:val="00E56061"/>
    <w:rsid w:val="00E560FC"/>
    <w:rsid w:val="00E561E0"/>
    <w:rsid w:val="00E56919"/>
    <w:rsid w:val="00E5697D"/>
    <w:rsid w:val="00E56B70"/>
    <w:rsid w:val="00E57222"/>
    <w:rsid w:val="00E572C4"/>
    <w:rsid w:val="00E5730A"/>
    <w:rsid w:val="00E5739F"/>
    <w:rsid w:val="00E5740B"/>
    <w:rsid w:val="00E575AF"/>
    <w:rsid w:val="00E57845"/>
    <w:rsid w:val="00E57D53"/>
    <w:rsid w:val="00E57E0E"/>
    <w:rsid w:val="00E6007A"/>
    <w:rsid w:val="00E6007E"/>
    <w:rsid w:val="00E601DC"/>
    <w:rsid w:val="00E603AC"/>
    <w:rsid w:val="00E605C9"/>
    <w:rsid w:val="00E606DD"/>
    <w:rsid w:val="00E60745"/>
    <w:rsid w:val="00E60C6D"/>
    <w:rsid w:val="00E60EA4"/>
    <w:rsid w:val="00E61154"/>
    <w:rsid w:val="00E61299"/>
    <w:rsid w:val="00E61531"/>
    <w:rsid w:val="00E61BE8"/>
    <w:rsid w:val="00E61CDF"/>
    <w:rsid w:val="00E61DD9"/>
    <w:rsid w:val="00E61E33"/>
    <w:rsid w:val="00E61E6E"/>
    <w:rsid w:val="00E623CF"/>
    <w:rsid w:val="00E62409"/>
    <w:rsid w:val="00E6261B"/>
    <w:rsid w:val="00E62678"/>
    <w:rsid w:val="00E627BB"/>
    <w:rsid w:val="00E6293B"/>
    <w:rsid w:val="00E629A4"/>
    <w:rsid w:val="00E629BB"/>
    <w:rsid w:val="00E62C72"/>
    <w:rsid w:val="00E62F86"/>
    <w:rsid w:val="00E62FFB"/>
    <w:rsid w:val="00E6363E"/>
    <w:rsid w:val="00E6384C"/>
    <w:rsid w:val="00E639A8"/>
    <w:rsid w:val="00E63A1A"/>
    <w:rsid w:val="00E63D67"/>
    <w:rsid w:val="00E63E89"/>
    <w:rsid w:val="00E6456C"/>
    <w:rsid w:val="00E646D1"/>
    <w:rsid w:val="00E6475A"/>
    <w:rsid w:val="00E64E1D"/>
    <w:rsid w:val="00E653F3"/>
    <w:rsid w:val="00E654D3"/>
    <w:rsid w:val="00E65C0F"/>
    <w:rsid w:val="00E65DE7"/>
    <w:rsid w:val="00E65EEB"/>
    <w:rsid w:val="00E6653C"/>
    <w:rsid w:val="00E66545"/>
    <w:rsid w:val="00E66821"/>
    <w:rsid w:val="00E66AA1"/>
    <w:rsid w:val="00E66ACD"/>
    <w:rsid w:val="00E66C8B"/>
    <w:rsid w:val="00E671AB"/>
    <w:rsid w:val="00E67293"/>
    <w:rsid w:val="00E6740C"/>
    <w:rsid w:val="00E674BC"/>
    <w:rsid w:val="00E674C2"/>
    <w:rsid w:val="00E6753A"/>
    <w:rsid w:val="00E678F1"/>
    <w:rsid w:val="00E679F7"/>
    <w:rsid w:val="00E67C19"/>
    <w:rsid w:val="00E67D4E"/>
    <w:rsid w:val="00E67F2F"/>
    <w:rsid w:val="00E67FD5"/>
    <w:rsid w:val="00E7001D"/>
    <w:rsid w:val="00E70034"/>
    <w:rsid w:val="00E7008B"/>
    <w:rsid w:val="00E700A7"/>
    <w:rsid w:val="00E702BB"/>
    <w:rsid w:val="00E705B9"/>
    <w:rsid w:val="00E706C3"/>
    <w:rsid w:val="00E706FA"/>
    <w:rsid w:val="00E708A7"/>
    <w:rsid w:val="00E70940"/>
    <w:rsid w:val="00E70D5C"/>
    <w:rsid w:val="00E70DE1"/>
    <w:rsid w:val="00E70DEC"/>
    <w:rsid w:val="00E716BA"/>
    <w:rsid w:val="00E71A7B"/>
    <w:rsid w:val="00E71BCE"/>
    <w:rsid w:val="00E71CC7"/>
    <w:rsid w:val="00E721DB"/>
    <w:rsid w:val="00E72215"/>
    <w:rsid w:val="00E7279B"/>
    <w:rsid w:val="00E72923"/>
    <w:rsid w:val="00E72D86"/>
    <w:rsid w:val="00E72F7A"/>
    <w:rsid w:val="00E73619"/>
    <w:rsid w:val="00E739E7"/>
    <w:rsid w:val="00E73AFC"/>
    <w:rsid w:val="00E73B38"/>
    <w:rsid w:val="00E73B43"/>
    <w:rsid w:val="00E73D76"/>
    <w:rsid w:val="00E73E3B"/>
    <w:rsid w:val="00E73EF1"/>
    <w:rsid w:val="00E73FD2"/>
    <w:rsid w:val="00E740A3"/>
    <w:rsid w:val="00E745CF"/>
    <w:rsid w:val="00E745E6"/>
    <w:rsid w:val="00E74667"/>
    <w:rsid w:val="00E74713"/>
    <w:rsid w:val="00E74ECE"/>
    <w:rsid w:val="00E75290"/>
    <w:rsid w:val="00E7533F"/>
    <w:rsid w:val="00E7544E"/>
    <w:rsid w:val="00E75483"/>
    <w:rsid w:val="00E757AF"/>
    <w:rsid w:val="00E75823"/>
    <w:rsid w:val="00E758CE"/>
    <w:rsid w:val="00E75983"/>
    <w:rsid w:val="00E759D6"/>
    <w:rsid w:val="00E75CD1"/>
    <w:rsid w:val="00E76114"/>
    <w:rsid w:val="00E762E0"/>
    <w:rsid w:val="00E76380"/>
    <w:rsid w:val="00E76471"/>
    <w:rsid w:val="00E76681"/>
    <w:rsid w:val="00E7678C"/>
    <w:rsid w:val="00E7690A"/>
    <w:rsid w:val="00E76A0F"/>
    <w:rsid w:val="00E76FC6"/>
    <w:rsid w:val="00E77477"/>
    <w:rsid w:val="00E7748A"/>
    <w:rsid w:val="00E77B1A"/>
    <w:rsid w:val="00E77B79"/>
    <w:rsid w:val="00E80451"/>
    <w:rsid w:val="00E80679"/>
    <w:rsid w:val="00E8087F"/>
    <w:rsid w:val="00E80889"/>
    <w:rsid w:val="00E809BC"/>
    <w:rsid w:val="00E80A05"/>
    <w:rsid w:val="00E80C5C"/>
    <w:rsid w:val="00E80D2D"/>
    <w:rsid w:val="00E80F28"/>
    <w:rsid w:val="00E811C2"/>
    <w:rsid w:val="00E81661"/>
    <w:rsid w:val="00E8180B"/>
    <w:rsid w:val="00E81911"/>
    <w:rsid w:val="00E81AE4"/>
    <w:rsid w:val="00E820E2"/>
    <w:rsid w:val="00E82200"/>
    <w:rsid w:val="00E82238"/>
    <w:rsid w:val="00E822B2"/>
    <w:rsid w:val="00E82377"/>
    <w:rsid w:val="00E82757"/>
    <w:rsid w:val="00E82A51"/>
    <w:rsid w:val="00E82D5C"/>
    <w:rsid w:val="00E8336D"/>
    <w:rsid w:val="00E837F5"/>
    <w:rsid w:val="00E8390A"/>
    <w:rsid w:val="00E83A48"/>
    <w:rsid w:val="00E843EA"/>
    <w:rsid w:val="00E84AF3"/>
    <w:rsid w:val="00E84CEF"/>
    <w:rsid w:val="00E84F51"/>
    <w:rsid w:val="00E85037"/>
    <w:rsid w:val="00E8529D"/>
    <w:rsid w:val="00E8540F"/>
    <w:rsid w:val="00E8552A"/>
    <w:rsid w:val="00E855E2"/>
    <w:rsid w:val="00E85618"/>
    <w:rsid w:val="00E85D73"/>
    <w:rsid w:val="00E86216"/>
    <w:rsid w:val="00E863D9"/>
    <w:rsid w:val="00E864F2"/>
    <w:rsid w:val="00E8654B"/>
    <w:rsid w:val="00E86816"/>
    <w:rsid w:val="00E8699F"/>
    <w:rsid w:val="00E86AC4"/>
    <w:rsid w:val="00E86C73"/>
    <w:rsid w:val="00E86F2E"/>
    <w:rsid w:val="00E876BF"/>
    <w:rsid w:val="00E8774A"/>
    <w:rsid w:val="00E87847"/>
    <w:rsid w:val="00E8793A"/>
    <w:rsid w:val="00E87CF3"/>
    <w:rsid w:val="00E87E0B"/>
    <w:rsid w:val="00E87FC0"/>
    <w:rsid w:val="00E90047"/>
    <w:rsid w:val="00E90228"/>
    <w:rsid w:val="00E9150E"/>
    <w:rsid w:val="00E91972"/>
    <w:rsid w:val="00E91AD3"/>
    <w:rsid w:val="00E91CCB"/>
    <w:rsid w:val="00E91FE8"/>
    <w:rsid w:val="00E9215E"/>
    <w:rsid w:val="00E9216B"/>
    <w:rsid w:val="00E922D4"/>
    <w:rsid w:val="00E927B6"/>
    <w:rsid w:val="00E929D7"/>
    <w:rsid w:val="00E92A84"/>
    <w:rsid w:val="00E92B11"/>
    <w:rsid w:val="00E92BFA"/>
    <w:rsid w:val="00E92F2E"/>
    <w:rsid w:val="00E92FF1"/>
    <w:rsid w:val="00E930D0"/>
    <w:rsid w:val="00E93CE5"/>
    <w:rsid w:val="00E93ED8"/>
    <w:rsid w:val="00E940D6"/>
    <w:rsid w:val="00E946AB"/>
    <w:rsid w:val="00E94955"/>
    <w:rsid w:val="00E94BAD"/>
    <w:rsid w:val="00E94CF3"/>
    <w:rsid w:val="00E94F24"/>
    <w:rsid w:val="00E94FCF"/>
    <w:rsid w:val="00E9511F"/>
    <w:rsid w:val="00E95183"/>
    <w:rsid w:val="00E951F9"/>
    <w:rsid w:val="00E954B8"/>
    <w:rsid w:val="00E95530"/>
    <w:rsid w:val="00E95556"/>
    <w:rsid w:val="00E956B6"/>
    <w:rsid w:val="00E9575D"/>
    <w:rsid w:val="00E95804"/>
    <w:rsid w:val="00E95897"/>
    <w:rsid w:val="00E95926"/>
    <w:rsid w:val="00E95989"/>
    <w:rsid w:val="00E95A12"/>
    <w:rsid w:val="00E95D56"/>
    <w:rsid w:val="00E95E31"/>
    <w:rsid w:val="00E95F3E"/>
    <w:rsid w:val="00E95F81"/>
    <w:rsid w:val="00E95FEC"/>
    <w:rsid w:val="00E960BB"/>
    <w:rsid w:val="00E96106"/>
    <w:rsid w:val="00E96556"/>
    <w:rsid w:val="00E9689A"/>
    <w:rsid w:val="00E96C37"/>
    <w:rsid w:val="00E96FA1"/>
    <w:rsid w:val="00E97051"/>
    <w:rsid w:val="00E97213"/>
    <w:rsid w:val="00E973CB"/>
    <w:rsid w:val="00E97533"/>
    <w:rsid w:val="00E97AF6"/>
    <w:rsid w:val="00E97B82"/>
    <w:rsid w:val="00EA0215"/>
    <w:rsid w:val="00EA05BB"/>
    <w:rsid w:val="00EA06AB"/>
    <w:rsid w:val="00EA0CF7"/>
    <w:rsid w:val="00EA0D32"/>
    <w:rsid w:val="00EA0DB9"/>
    <w:rsid w:val="00EA1110"/>
    <w:rsid w:val="00EA1287"/>
    <w:rsid w:val="00EA13A5"/>
    <w:rsid w:val="00EA145C"/>
    <w:rsid w:val="00EA14AE"/>
    <w:rsid w:val="00EA19F6"/>
    <w:rsid w:val="00EA1C43"/>
    <w:rsid w:val="00EA1D7A"/>
    <w:rsid w:val="00EA235E"/>
    <w:rsid w:val="00EA2712"/>
    <w:rsid w:val="00EA28EE"/>
    <w:rsid w:val="00EA290C"/>
    <w:rsid w:val="00EA2BDA"/>
    <w:rsid w:val="00EA2DCE"/>
    <w:rsid w:val="00EA2F0C"/>
    <w:rsid w:val="00EA2FD3"/>
    <w:rsid w:val="00EA328B"/>
    <w:rsid w:val="00EA3592"/>
    <w:rsid w:val="00EA37AC"/>
    <w:rsid w:val="00EA38F0"/>
    <w:rsid w:val="00EA3B39"/>
    <w:rsid w:val="00EA3BCA"/>
    <w:rsid w:val="00EA410C"/>
    <w:rsid w:val="00EA4133"/>
    <w:rsid w:val="00EA4356"/>
    <w:rsid w:val="00EA47A4"/>
    <w:rsid w:val="00EA4901"/>
    <w:rsid w:val="00EA4BDF"/>
    <w:rsid w:val="00EA4DE8"/>
    <w:rsid w:val="00EA5567"/>
    <w:rsid w:val="00EA59B6"/>
    <w:rsid w:val="00EA5B11"/>
    <w:rsid w:val="00EA5DC2"/>
    <w:rsid w:val="00EA5DF1"/>
    <w:rsid w:val="00EA603D"/>
    <w:rsid w:val="00EA6347"/>
    <w:rsid w:val="00EA6E6F"/>
    <w:rsid w:val="00EA70DC"/>
    <w:rsid w:val="00EA7105"/>
    <w:rsid w:val="00EA74D7"/>
    <w:rsid w:val="00EA751B"/>
    <w:rsid w:val="00EA7F94"/>
    <w:rsid w:val="00EB01B2"/>
    <w:rsid w:val="00EB0605"/>
    <w:rsid w:val="00EB07B6"/>
    <w:rsid w:val="00EB0A7B"/>
    <w:rsid w:val="00EB0AE0"/>
    <w:rsid w:val="00EB0B77"/>
    <w:rsid w:val="00EB0C7D"/>
    <w:rsid w:val="00EB0D77"/>
    <w:rsid w:val="00EB0EA7"/>
    <w:rsid w:val="00EB0F34"/>
    <w:rsid w:val="00EB1164"/>
    <w:rsid w:val="00EB1339"/>
    <w:rsid w:val="00EB17D0"/>
    <w:rsid w:val="00EB1888"/>
    <w:rsid w:val="00EB198A"/>
    <w:rsid w:val="00EB1EE3"/>
    <w:rsid w:val="00EB219B"/>
    <w:rsid w:val="00EB23E5"/>
    <w:rsid w:val="00EB262C"/>
    <w:rsid w:val="00EB2763"/>
    <w:rsid w:val="00EB2881"/>
    <w:rsid w:val="00EB2FD3"/>
    <w:rsid w:val="00EB32A0"/>
    <w:rsid w:val="00EB3669"/>
    <w:rsid w:val="00EB38E6"/>
    <w:rsid w:val="00EB3ABF"/>
    <w:rsid w:val="00EB3B1F"/>
    <w:rsid w:val="00EB3BBD"/>
    <w:rsid w:val="00EB3C44"/>
    <w:rsid w:val="00EB3C56"/>
    <w:rsid w:val="00EB3D31"/>
    <w:rsid w:val="00EB4195"/>
    <w:rsid w:val="00EB480E"/>
    <w:rsid w:val="00EB49A8"/>
    <w:rsid w:val="00EB4B25"/>
    <w:rsid w:val="00EB4CE3"/>
    <w:rsid w:val="00EB4D2A"/>
    <w:rsid w:val="00EB519D"/>
    <w:rsid w:val="00EB563E"/>
    <w:rsid w:val="00EB56D3"/>
    <w:rsid w:val="00EB5748"/>
    <w:rsid w:val="00EB6199"/>
    <w:rsid w:val="00EB62CA"/>
    <w:rsid w:val="00EB6595"/>
    <w:rsid w:val="00EB6675"/>
    <w:rsid w:val="00EB67FD"/>
    <w:rsid w:val="00EB69C6"/>
    <w:rsid w:val="00EB6DB8"/>
    <w:rsid w:val="00EB6FB1"/>
    <w:rsid w:val="00EB7093"/>
    <w:rsid w:val="00EB7384"/>
    <w:rsid w:val="00EB73D1"/>
    <w:rsid w:val="00EB7484"/>
    <w:rsid w:val="00EB7487"/>
    <w:rsid w:val="00EB7B5F"/>
    <w:rsid w:val="00EB7BFB"/>
    <w:rsid w:val="00EB7CAF"/>
    <w:rsid w:val="00EB7CFC"/>
    <w:rsid w:val="00EB7D33"/>
    <w:rsid w:val="00EB7D79"/>
    <w:rsid w:val="00EB7FF4"/>
    <w:rsid w:val="00EC0077"/>
    <w:rsid w:val="00EC00F9"/>
    <w:rsid w:val="00EC03CB"/>
    <w:rsid w:val="00EC0799"/>
    <w:rsid w:val="00EC08F7"/>
    <w:rsid w:val="00EC0DDE"/>
    <w:rsid w:val="00EC0EC3"/>
    <w:rsid w:val="00EC1139"/>
    <w:rsid w:val="00EC1175"/>
    <w:rsid w:val="00EC157E"/>
    <w:rsid w:val="00EC173D"/>
    <w:rsid w:val="00EC1802"/>
    <w:rsid w:val="00EC1A02"/>
    <w:rsid w:val="00EC1AAB"/>
    <w:rsid w:val="00EC1F1A"/>
    <w:rsid w:val="00EC23EF"/>
    <w:rsid w:val="00EC240F"/>
    <w:rsid w:val="00EC2555"/>
    <w:rsid w:val="00EC2621"/>
    <w:rsid w:val="00EC271B"/>
    <w:rsid w:val="00EC289B"/>
    <w:rsid w:val="00EC28B6"/>
    <w:rsid w:val="00EC28D2"/>
    <w:rsid w:val="00EC2A8A"/>
    <w:rsid w:val="00EC2B50"/>
    <w:rsid w:val="00EC2BFE"/>
    <w:rsid w:val="00EC2CCB"/>
    <w:rsid w:val="00EC3042"/>
    <w:rsid w:val="00EC366A"/>
    <w:rsid w:val="00EC376E"/>
    <w:rsid w:val="00EC3B15"/>
    <w:rsid w:val="00EC3C38"/>
    <w:rsid w:val="00EC3D43"/>
    <w:rsid w:val="00EC3D8C"/>
    <w:rsid w:val="00EC3E88"/>
    <w:rsid w:val="00EC3F27"/>
    <w:rsid w:val="00EC3F4B"/>
    <w:rsid w:val="00EC3F94"/>
    <w:rsid w:val="00EC4673"/>
    <w:rsid w:val="00EC46FC"/>
    <w:rsid w:val="00EC4841"/>
    <w:rsid w:val="00EC4C68"/>
    <w:rsid w:val="00EC51D3"/>
    <w:rsid w:val="00EC54D8"/>
    <w:rsid w:val="00EC55C2"/>
    <w:rsid w:val="00EC5835"/>
    <w:rsid w:val="00EC59EB"/>
    <w:rsid w:val="00EC5B5A"/>
    <w:rsid w:val="00EC5B87"/>
    <w:rsid w:val="00EC5DA7"/>
    <w:rsid w:val="00EC5DF5"/>
    <w:rsid w:val="00EC5E1C"/>
    <w:rsid w:val="00EC61A3"/>
    <w:rsid w:val="00EC69CB"/>
    <w:rsid w:val="00EC6A66"/>
    <w:rsid w:val="00EC6AAB"/>
    <w:rsid w:val="00EC6BE0"/>
    <w:rsid w:val="00EC6C78"/>
    <w:rsid w:val="00EC6D00"/>
    <w:rsid w:val="00EC6E1E"/>
    <w:rsid w:val="00EC7154"/>
    <w:rsid w:val="00EC7338"/>
    <w:rsid w:val="00EC73D1"/>
    <w:rsid w:val="00EC75F4"/>
    <w:rsid w:val="00EC7B5F"/>
    <w:rsid w:val="00EC7BF8"/>
    <w:rsid w:val="00ED05E5"/>
    <w:rsid w:val="00ED065D"/>
    <w:rsid w:val="00ED06FB"/>
    <w:rsid w:val="00ED0A6B"/>
    <w:rsid w:val="00ED0ACA"/>
    <w:rsid w:val="00ED0C1F"/>
    <w:rsid w:val="00ED0C60"/>
    <w:rsid w:val="00ED1075"/>
    <w:rsid w:val="00ED10A3"/>
    <w:rsid w:val="00ED10A8"/>
    <w:rsid w:val="00ED1526"/>
    <w:rsid w:val="00ED16E7"/>
    <w:rsid w:val="00ED1A42"/>
    <w:rsid w:val="00ED1C0E"/>
    <w:rsid w:val="00ED1CB3"/>
    <w:rsid w:val="00ED202D"/>
    <w:rsid w:val="00ED22C4"/>
    <w:rsid w:val="00ED2475"/>
    <w:rsid w:val="00ED24E8"/>
    <w:rsid w:val="00ED2699"/>
    <w:rsid w:val="00ED2890"/>
    <w:rsid w:val="00ED3257"/>
    <w:rsid w:val="00ED342A"/>
    <w:rsid w:val="00ED3470"/>
    <w:rsid w:val="00ED3632"/>
    <w:rsid w:val="00ED371C"/>
    <w:rsid w:val="00ED394D"/>
    <w:rsid w:val="00ED3BF8"/>
    <w:rsid w:val="00ED3C15"/>
    <w:rsid w:val="00ED3C4E"/>
    <w:rsid w:val="00ED3EAE"/>
    <w:rsid w:val="00ED41B5"/>
    <w:rsid w:val="00ED4624"/>
    <w:rsid w:val="00ED4769"/>
    <w:rsid w:val="00ED495A"/>
    <w:rsid w:val="00ED49C5"/>
    <w:rsid w:val="00ED4C45"/>
    <w:rsid w:val="00ED4C94"/>
    <w:rsid w:val="00ED520B"/>
    <w:rsid w:val="00ED52DD"/>
    <w:rsid w:val="00ED55F9"/>
    <w:rsid w:val="00ED577A"/>
    <w:rsid w:val="00ED5B4E"/>
    <w:rsid w:val="00ED60AE"/>
    <w:rsid w:val="00ED65CA"/>
    <w:rsid w:val="00ED6653"/>
    <w:rsid w:val="00ED66D6"/>
    <w:rsid w:val="00ED6710"/>
    <w:rsid w:val="00ED671B"/>
    <w:rsid w:val="00ED6B26"/>
    <w:rsid w:val="00ED6E09"/>
    <w:rsid w:val="00ED6E80"/>
    <w:rsid w:val="00ED7024"/>
    <w:rsid w:val="00ED738A"/>
    <w:rsid w:val="00ED75CA"/>
    <w:rsid w:val="00ED761B"/>
    <w:rsid w:val="00ED7679"/>
    <w:rsid w:val="00ED78B6"/>
    <w:rsid w:val="00ED7C28"/>
    <w:rsid w:val="00ED7FD2"/>
    <w:rsid w:val="00EE0129"/>
    <w:rsid w:val="00EE050A"/>
    <w:rsid w:val="00EE05CE"/>
    <w:rsid w:val="00EE09D9"/>
    <w:rsid w:val="00EE0C11"/>
    <w:rsid w:val="00EE0E64"/>
    <w:rsid w:val="00EE12F4"/>
    <w:rsid w:val="00EE1929"/>
    <w:rsid w:val="00EE1C43"/>
    <w:rsid w:val="00EE1EEB"/>
    <w:rsid w:val="00EE1F17"/>
    <w:rsid w:val="00EE21BB"/>
    <w:rsid w:val="00EE2425"/>
    <w:rsid w:val="00EE265A"/>
    <w:rsid w:val="00EE267A"/>
    <w:rsid w:val="00EE284F"/>
    <w:rsid w:val="00EE29A1"/>
    <w:rsid w:val="00EE2AF6"/>
    <w:rsid w:val="00EE2CFC"/>
    <w:rsid w:val="00EE2E94"/>
    <w:rsid w:val="00EE31AD"/>
    <w:rsid w:val="00EE3B61"/>
    <w:rsid w:val="00EE3CA8"/>
    <w:rsid w:val="00EE3CAE"/>
    <w:rsid w:val="00EE3E86"/>
    <w:rsid w:val="00EE3F73"/>
    <w:rsid w:val="00EE3FDE"/>
    <w:rsid w:val="00EE406A"/>
    <w:rsid w:val="00EE40B0"/>
    <w:rsid w:val="00EE420F"/>
    <w:rsid w:val="00EE4226"/>
    <w:rsid w:val="00EE4303"/>
    <w:rsid w:val="00EE48AD"/>
    <w:rsid w:val="00EE497E"/>
    <w:rsid w:val="00EE49B9"/>
    <w:rsid w:val="00EE4A3D"/>
    <w:rsid w:val="00EE4DC3"/>
    <w:rsid w:val="00EE5002"/>
    <w:rsid w:val="00EE52FA"/>
    <w:rsid w:val="00EE52FB"/>
    <w:rsid w:val="00EE549F"/>
    <w:rsid w:val="00EE5633"/>
    <w:rsid w:val="00EE565F"/>
    <w:rsid w:val="00EE5C2D"/>
    <w:rsid w:val="00EE5EB0"/>
    <w:rsid w:val="00EE609A"/>
    <w:rsid w:val="00EE611D"/>
    <w:rsid w:val="00EE641B"/>
    <w:rsid w:val="00EE6611"/>
    <w:rsid w:val="00EE681A"/>
    <w:rsid w:val="00EE6A59"/>
    <w:rsid w:val="00EE71C2"/>
    <w:rsid w:val="00EE74BD"/>
    <w:rsid w:val="00EE78A5"/>
    <w:rsid w:val="00EE7990"/>
    <w:rsid w:val="00EE79EB"/>
    <w:rsid w:val="00EE7DE0"/>
    <w:rsid w:val="00EE7F7E"/>
    <w:rsid w:val="00EF0093"/>
    <w:rsid w:val="00EF00DD"/>
    <w:rsid w:val="00EF0224"/>
    <w:rsid w:val="00EF0295"/>
    <w:rsid w:val="00EF03AB"/>
    <w:rsid w:val="00EF04CB"/>
    <w:rsid w:val="00EF074F"/>
    <w:rsid w:val="00EF0770"/>
    <w:rsid w:val="00EF0B1F"/>
    <w:rsid w:val="00EF0C64"/>
    <w:rsid w:val="00EF0F76"/>
    <w:rsid w:val="00EF0F8B"/>
    <w:rsid w:val="00EF110C"/>
    <w:rsid w:val="00EF117C"/>
    <w:rsid w:val="00EF13B4"/>
    <w:rsid w:val="00EF1567"/>
    <w:rsid w:val="00EF16E1"/>
    <w:rsid w:val="00EF197D"/>
    <w:rsid w:val="00EF19D0"/>
    <w:rsid w:val="00EF1D06"/>
    <w:rsid w:val="00EF1D6B"/>
    <w:rsid w:val="00EF1F00"/>
    <w:rsid w:val="00EF1F2D"/>
    <w:rsid w:val="00EF25C5"/>
    <w:rsid w:val="00EF2960"/>
    <w:rsid w:val="00EF29F8"/>
    <w:rsid w:val="00EF2AC6"/>
    <w:rsid w:val="00EF2B81"/>
    <w:rsid w:val="00EF2D0E"/>
    <w:rsid w:val="00EF356E"/>
    <w:rsid w:val="00EF39DD"/>
    <w:rsid w:val="00EF3BF8"/>
    <w:rsid w:val="00EF3DFC"/>
    <w:rsid w:val="00EF41C4"/>
    <w:rsid w:val="00EF41D5"/>
    <w:rsid w:val="00EF41DA"/>
    <w:rsid w:val="00EF4576"/>
    <w:rsid w:val="00EF471B"/>
    <w:rsid w:val="00EF477C"/>
    <w:rsid w:val="00EF4904"/>
    <w:rsid w:val="00EF4AB9"/>
    <w:rsid w:val="00EF4B50"/>
    <w:rsid w:val="00EF4C04"/>
    <w:rsid w:val="00EF4C89"/>
    <w:rsid w:val="00EF518D"/>
    <w:rsid w:val="00EF51AD"/>
    <w:rsid w:val="00EF54A4"/>
    <w:rsid w:val="00EF56FA"/>
    <w:rsid w:val="00EF57A8"/>
    <w:rsid w:val="00EF57FA"/>
    <w:rsid w:val="00EF5A44"/>
    <w:rsid w:val="00EF5A9A"/>
    <w:rsid w:val="00EF5F0F"/>
    <w:rsid w:val="00EF61A5"/>
    <w:rsid w:val="00EF635C"/>
    <w:rsid w:val="00EF6C37"/>
    <w:rsid w:val="00EF6E66"/>
    <w:rsid w:val="00EF797E"/>
    <w:rsid w:val="00EF79BC"/>
    <w:rsid w:val="00EF7B47"/>
    <w:rsid w:val="00EF7ED1"/>
    <w:rsid w:val="00F00318"/>
    <w:rsid w:val="00F0063E"/>
    <w:rsid w:val="00F007FB"/>
    <w:rsid w:val="00F009BC"/>
    <w:rsid w:val="00F00F23"/>
    <w:rsid w:val="00F0103B"/>
    <w:rsid w:val="00F011B3"/>
    <w:rsid w:val="00F01B6E"/>
    <w:rsid w:val="00F01B99"/>
    <w:rsid w:val="00F01EA3"/>
    <w:rsid w:val="00F01F07"/>
    <w:rsid w:val="00F0210C"/>
    <w:rsid w:val="00F02477"/>
    <w:rsid w:val="00F02556"/>
    <w:rsid w:val="00F02795"/>
    <w:rsid w:val="00F02818"/>
    <w:rsid w:val="00F02D55"/>
    <w:rsid w:val="00F03030"/>
    <w:rsid w:val="00F03072"/>
    <w:rsid w:val="00F03081"/>
    <w:rsid w:val="00F0340B"/>
    <w:rsid w:val="00F0343A"/>
    <w:rsid w:val="00F0367E"/>
    <w:rsid w:val="00F036AB"/>
    <w:rsid w:val="00F03789"/>
    <w:rsid w:val="00F039B0"/>
    <w:rsid w:val="00F03B2A"/>
    <w:rsid w:val="00F03DAF"/>
    <w:rsid w:val="00F04045"/>
    <w:rsid w:val="00F040FE"/>
    <w:rsid w:val="00F042B7"/>
    <w:rsid w:val="00F04390"/>
    <w:rsid w:val="00F044BF"/>
    <w:rsid w:val="00F04919"/>
    <w:rsid w:val="00F04A50"/>
    <w:rsid w:val="00F04AE2"/>
    <w:rsid w:val="00F04FE8"/>
    <w:rsid w:val="00F051BA"/>
    <w:rsid w:val="00F05236"/>
    <w:rsid w:val="00F05661"/>
    <w:rsid w:val="00F0582C"/>
    <w:rsid w:val="00F05A44"/>
    <w:rsid w:val="00F05B11"/>
    <w:rsid w:val="00F05EBF"/>
    <w:rsid w:val="00F05EDD"/>
    <w:rsid w:val="00F064D7"/>
    <w:rsid w:val="00F0653E"/>
    <w:rsid w:val="00F06A0E"/>
    <w:rsid w:val="00F06DD7"/>
    <w:rsid w:val="00F077D4"/>
    <w:rsid w:val="00F07A9B"/>
    <w:rsid w:val="00F07F99"/>
    <w:rsid w:val="00F1056F"/>
    <w:rsid w:val="00F10C35"/>
    <w:rsid w:val="00F10C59"/>
    <w:rsid w:val="00F10D29"/>
    <w:rsid w:val="00F10F31"/>
    <w:rsid w:val="00F10F47"/>
    <w:rsid w:val="00F10FC0"/>
    <w:rsid w:val="00F110E3"/>
    <w:rsid w:val="00F112F8"/>
    <w:rsid w:val="00F1171D"/>
    <w:rsid w:val="00F11DA9"/>
    <w:rsid w:val="00F1233D"/>
    <w:rsid w:val="00F12349"/>
    <w:rsid w:val="00F124FC"/>
    <w:rsid w:val="00F1275F"/>
    <w:rsid w:val="00F12A8B"/>
    <w:rsid w:val="00F12C02"/>
    <w:rsid w:val="00F12D4B"/>
    <w:rsid w:val="00F12E24"/>
    <w:rsid w:val="00F13023"/>
    <w:rsid w:val="00F13334"/>
    <w:rsid w:val="00F134C0"/>
    <w:rsid w:val="00F1398C"/>
    <w:rsid w:val="00F13C2B"/>
    <w:rsid w:val="00F13D53"/>
    <w:rsid w:val="00F13EAE"/>
    <w:rsid w:val="00F1420C"/>
    <w:rsid w:val="00F14283"/>
    <w:rsid w:val="00F1443E"/>
    <w:rsid w:val="00F146B0"/>
    <w:rsid w:val="00F147D6"/>
    <w:rsid w:val="00F147EC"/>
    <w:rsid w:val="00F14954"/>
    <w:rsid w:val="00F14A42"/>
    <w:rsid w:val="00F14B66"/>
    <w:rsid w:val="00F14B97"/>
    <w:rsid w:val="00F14BE1"/>
    <w:rsid w:val="00F14E41"/>
    <w:rsid w:val="00F1524C"/>
    <w:rsid w:val="00F1526F"/>
    <w:rsid w:val="00F152A4"/>
    <w:rsid w:val="00F152C8"/>
    <w:rsid w:val="00F1550D"/>
    <w:rsid w:val="00F15AE9"/>
    <w:rsid w:val="00F15BAE"/>
    <w:rsid w:val="00F16578"/>
    <w:rsid w:val="00F16836"/>
    <w:rsid w:val="00F1692E"/>
    <w:rsid w:val="00F169C3"/>
    <w:rsid w:val="00F16A82"/>
    <w:rsid w:val="00F16EB5"/>
    <w:rsid w:val="00F174FB"/>
    <w:rsid w:val="00F176BC"/>
    <w:rsid w:val="00F17B5E"/>
    <w:rsid w:val="00F17BD6"/>
    <w:rsid w:val="00F17E6E"/>
    <w:rsid w:val="00F20023"/>
    <w:rsid w:val="00F2009A"/>
    <w:rsid w:val="00F202F8"/>
    <w:rsid w:val="00F20501"/>
    <w:rsid w:val="00F206D1"/>
    <w:rsid w:val="00F21136"/>
    <w:rsid w:val="00F213B3"/>
    <w:rsid w:val="00F21479"/>
    <w:rsid w:val="00F21519"/>
    <w:rsid w:val="00F21B6E"/>
    <w:rsid w:val="00F21E05"/>
    <w:rsid w:val="00F21E24"/>
    <w:rsid w:val="00F22529"/>
    <w:rsid w:val="00F22B57"/>
    <w:rsid w:val="00F23123"/>
    <w:rsid w:val="00F234F5"/>
    <w:rsid w:val="00F23BC6"/>
    <w:rsid w:val="00F23C54"/>
    <w:rsid w:val="00F24102"/>
    <w:rsid w:val="00F245C2"/>
    <w:rsid w:val="00F24A35"/>
    <w:rsid w:val="00F24B5C"/>
    <w:rsid w:val="00F24C33"/>
    <w:rsid w:val="00F24D5D"/>
    <w:rsid w:val="00F2503B"/>
    <w:rsid w:val="00F2513F"/>
    <w:rsid w:val="00F2521C"/>
    <w:rsid w:val="00F25428"/>
    <w:rsid w:val="00F25A1A"/>
    <w:rsid w:val="00F25CAC"/>
    <w:rsid w:val="00F26207"/>
    <w:rsid w:val="00F26244"/>
    <w:rsid w:val="00F26439"/>
    <w:rsid w:val="00F266BF"/>
    <w:rsid w:val="00F26851"/>
    <w:rsid w:val="00F26C5D"/>
    <w:rsid w:val="00F26E37"/>
    <w:rsid w:val="00F26EF5"/>
    <w:rsid w:val="00F27041"/>
    <w:rsid w:val="00F277EB"/>
    <w:rsid w:val="00F2799C"/>
    <w:rsid w:val="00F27CCD"/>
    <w:rsid w:val="00F27E3E"/>
    <w:rsid w:val="00F27F89"/>
    <w:rsid w:val="00F301C8"/>
    <w:rsid w:val="00F30273"/>
    <w:rsid w:val="00F30360"/>
    <w:rsid w:val="00F3040F"/>
    <w:rsid w:val="00F304F8"/>
    <w:rsid w:val="00F30976"/>
    <w:rsid w:val="00F30B82"/>
    <w:rsid w:val="00F30B99"/>
    <w:rsid w:val="00F30C2B"/>
    <w:rsid w:val="00F30C3A"/>
    <w:rsid w:val="00F30C87"/>
    <w:rsid w:val="00F30F1B"/>
    <w:rsid w:val="00F31505"/>
    <w:rsid w:val="00F31590"/>
    <w:rsid w:val="00F317AC"/>
    <w:rsid w:val="00F3190E"/>
    <w:rsid w:val="00F31A3C"/>
    <w:rsid w:val="00F31A9C"/>
    <w:rsid w:val="00F31DE9"/>
    <w:rsid w:val="00F31DFA"/>
    <w:rsid w:val="00F3270E"/>
    <w:rsid w:val="00F32803"/>
    <w:rsid w:val="00F32AA2"/>
    <w:rsid w:val="00F32CE7"/>
    <w:rsid w:val="00F32E9E"/>
    <w:rsid w:val="00F33119"/>
    <w:rsid w:val="00F33290"/>
    <w:rsid w:val="00F332BA"/>
    <w:rsid w:val="00F332D1"/>
    <w:rsid w:val="00F333E2"/>
    <w:rsid w:val="00F335D1"/>
    <w:rsid w:val="00F337BD"/>
    <w:rsid w:val="00F338F0"/>
    <w:rsid w:val="00F33C1F"/>
    <w:rsid w:val="00F33E0B"/>
    <w:rsid w:val="00F33E40"/>
    <w:rsid w:val="00F343EB"/>
    <w:rsid w:val="00F345DF"/>
    <w:rsid w:val="00F34651"/>
    <w:rsid w:val="00F348F1"/>
    <w:rsid w:val="00F3497B"/>
    <w:rsid w:val="00F34FD1"/>
    <w:rsid w:val="00F3500B"/>
    <w:rsid w:val="00F35125"/>
    <w:rsid w:val="00F3529B"/>
    <w:rsid w:val="00F352BB"/>
    <w:rsid w:val="00F35425"/>
    <w:rsid w:val="00F3598A"/>
    <w:rsid w:val="00F35B64"/>
    <w:rsid w:val="00F35DF4"/>
    <w:rsid w:val="00F35FC6"/>
    <w:rsid w:val="00F3612E"/>
    <w:rsid w:val="00F36275"/>
    <w:rsid w:val="00F36365"/>
    <w:rsid w:val="00F36376"/>
    <w:rsid w:val="00F365F0"/>
    <w:rsid w:val="00F3693F"/>
    <w:rsid w:val="00F369D7"/>
    <w:rsid w:val="00F36A45"/>
    <w:rsid w:val="00F36F8F"/>
    <w:rsid w:val="00F36FE4"/>
    <w:rsid w:val="00F371B1"/>
    <w:rsid w:val="00F37523"/>
    <w:rsid w:val="00F379E0"/>
    <w:rsid w:val="00F37B8A"/>
    <w:rsid w:val="00F404F0"/>
    <w:rsid w:val="00F4082F"/>
    <w:rsid w:val="00F40861"/>
    <w:rsid w:val="00F408CE"/>
    <w:rsid w:val="00F409F7"/>
    <w:rsid w:val="00F40A4E"/>
    <w:rsid w:val="00F40B1D"/>
    <w:rsid w:val="00F40D1E"/>
    <w:rsid w:val="00F40E43"/>
    <w:rsid w:val="00F415AB"/>
    <w:rsid w:val="00F4197F"/>
    <w:rsid w:val="00F41FA0"/>
    <w:rsid w:val="00F4231F"/>
    <w:rsid w:val="00F42700"/>
    <w:rsid w:val="00F429F0"/>
    <w:rsid w:val="00F42ABA"/>
    <w:rsid w:val="00F43117"/>
    <w:rsid w:val="00F432A0"/>
    <w:rsid w:val="00F43BE2"/>
    <w:rsid w:val="00F43D7C"/>
    <w:rsid w:val="00F43FF4"/>
    <w:rsid w:val="00F441DD"/>
    <w:rsid w:val="00F44406"/>
    <w:rsid w:val="00F44518"/>
    <w:rsid w:val="00F44917"/>
    <w:rsid w:val="00F44DA8"/>
    <w:rsid w:val="00F44F4B"/>
    <w:rsid w:val="00F44F73"/>
    <w:rsid w:val="00F45142"/>
    <w:rsid w:val="00F45661"/>
    <w:rsid w:val="00F4570C"/>
    <w:rsid w:val="00F45FED"/>
    <w:rsid w:val="00F464A0"/>
    <w:rsid w:val="00F468B0"/>
    <w:rsid w:val="00F46969"/>
    <w:rsid w:val="00F46B97"/>
    <w:rsid w:val="00F46DF6"/>
    <w:rsid w:val="00F46E8A"/>
    <w:rsid w:val="00F47260"/>
    <w:rsid w:val="00F473AD"/>
    <w:rsid w:val="00F475C6"/>
    <w:rsid w:val="00F477FA"/>
    <w:rsid w:val="00F47B6B"/>
    <w:rsid w:val="00F47C57"/>
    <w:rsid w:val="00F47E61"/>
    <w:rsid w:val="00F47F10"/>
    <w:rsid w:val="00F47FFB"/>
    <w:rsid w:val="00F5028B"/>
    <w:rsid w:val="00F5072A"/>
    <w:rsid w:val="00F50983"/>
    <w:rsid w:val="00F50A44"/>
    <w:rsid w:val="00F50C90"/>
    <w:rsid w:val="00F50CEA"/>
    <w:rsid w:val="00F511EE"/>
    <w:rsid w:val="00F513CC"/>
    <w:rsid w:val="00F51679"/>
    <w:rsid w:val="00F5178A"/>
    <w:rsid w:val="00F51C52"/>
    <w:rsid w:val="00F51C75"/>
    <w:rsid w:val="00F51E48"/>
    <w:rsid w:val="00F5207F"/>
    <w:rsid w:val="00F52108"/>
    <w:rsid w:val="00F52198"/>
    <w:rsid w:val="00F5232E"/>
    <w:rsid w:val="00F52467"/>
    <w:rsid w:val="00F52A9B"/>
    <w:rsid w:val="00F52AE8"/>
    <w:rsid w:val="00F52CB8"/>
    <w:rsid w:val="00F52DC9"/>
    <w:rsid w:val="00F52E5D"/>
    <w:rsid w:val="00F52EF6"/>
    <w:rsid w:val="00F532FE"/>
    <w:rsid w:val="00F53AE6"/>
    <w:rsid w:val="00F53B33"/>
    <w:rsid w:val="00F53D5B"/>
    <w:rsid w:val="00F53E9F"/>
    <w:rsid w:val="00F545E4"/>
    <w:rsid w:val="00F547E3"/>
    <w:rsid w:val="00F54819"/>
    <w:rsid w:val="00F548E9"/>
    <w:rsid w:val="00F54A4E"/>
    <w:rsid w:val="00F5501D"/>
    <w:rsid w:val="00F55123"/>
    <w:rsid w:val="00F55141"/>
    <w:rsid w:val="00F554FF"/>
    <w:rsid w:val="00F55559"/>
    <w:rsid w:val="00F5581D"/>
    <w:rsid w:val="00F55B64"/>
    <w:rsid w:val="00F55F5E"/>
    <w:rsid w:val="00F56317"/>
    <w:rsid w:val="00F563D0"/>
    <w:rsid w:val="00F56802"/>
    <w:rsid w:val="00F56854"/>
    <w:rsid w:val="00F56B58"/>
    <w:rsid w:val="00F56E3D"/>
    <w:rsid w:val="00F57726"/>
    <w:rsid w:val="00F579BE"/>
    <w:rsid w:val="00F579E9"/>
    <w:rsid w:val="00F57C43"/>
    <w:rsid w:val="00F57E0C"/>
    <w:rsid w:val="00F57E48"/>
    <w:rsid w:val="00F604C8"/>
    <w:rsid w:val="00F607EA"/>
    <w:rsid w:val="00F60B4C"/>
    <w:rsid w:val="00F60C11"/>
    <w:rsid w:val="00F60E3F"/>
    <w:rsid w:val="00F61003"/>
    <w:rsid w:val="00F612D7"/>
    <w:rsid w:val="00F61339"/>
    <w:rsid w:val="00F61354"/>
    <w:rsid w:val="00F61691"/>
    <w:rsid w:val="00F61716"/>
    <w:rsid w:val="00F617C1"/>
    <w:rsid w:val="00F61D14"/>
    <w:rsid w:val="00F61F4A"/>
    <w:rsid w:val="00F620AA"/>
    <w:rsid w:val="00F6213E"/>
    <w:rsid w:val="00F62346"/>
    <w:rsid w:val="00F62422"/>
    <w:rsid w:val="00F6271C"/>
    <w:rsid w:val="00F62842"/>
    <w:rsid w:val="00F62AD1"/>
    <w:rsid w:val="00F62B14"/>
    <w:rsid w:val="00F62C73"/>
    <w:rsid w:val="00F62F71"/>
    <w:rsid w:val="00F63053"/>
    <w:rsid w:val="00F630BD"/>
    <w:rsid w:val="00F63549"/>
    <w:rsid w:val="00F63595"/>
    <w:rsid w:val="00F639F5"/>
    <w:rsid w:val="00F63B3B"/>
    <w:rsid w:val="00F63DBD"/>
    <w:rsid w:val="00F6401F"/>
    <w:rsid w:val="00F6426F"/>
    <w:rsid w:val="00F6431A"/>
    <w:rsid w:val="00F64366"/>
    <w:rsid w:val="00F6436F"/>
    <w:rsid w:val="00F6489A"/>
    <w:rsid w:val="00F649BF"/>
    <w:rsid w:val="00F64A68"/>
    <w:rsid w:val="00F64FA0"/>
    <w:rsid w:val="00F65394"/>
    <w:rsid w:val="00F65676"/>
    <w:rsid w:val="00F656E0"/>
    <w:rsid w:val="00F657CC"/>
    <w:rsid w:val="00F65D9A"/>
    <w:rsid w:val="00F66A78"/>
    <w:rsid w:val="00F671BA"/>
    <w:rsid w:val="00F671CC"/>
    <w:rsid w:val="00F67345"/>
    <w:rsid w:val="00F678FE"/>
    <w:rsid w:val="00F67D4F"/>
    <w:rsid w:val="00F67F64"/>
    <w:rsid w:val="00F70057"/>
    <w:rsid w:val="00F700B6"/>
    <w:rsid w:val="00F70223"/>
    <w:rsid w:val="00F703D3"/>
    <w:rsid w:val="00F7043C"/>
    <w:rsid w:val="00F70687"/>
    <w:rsid w:val="00F70A5F"/>
    <w:rsid w:val="00F70EA2"/>
    <w:rsid w:val="00F70F37"/>
    <w:rsid w:val="00F70FE4"/>
    <w:rsid w:val="00F70FFB"/>
    <w:rsid w:val="00F71323"/>
    <w:rsid w:val="00F71773"/>
    <w:rsid w:val="00F7181F"/>
    <w:rsid w:val="00F71832"/>
    <w:rsid w:val="00F7191A"/>
    <w:rsid w:val="00F71BE5"/>
    <w:rsid w:val="00F71E6F"/>
    <w:rsid w:val="00F71ECE"/>
    <w:rsid w:val="00F720A6"/>
    <w:rsid w:val="00F7219A"/>
    <w:rsid w:val="00F7259A"/>
    <w:rsid w:val="00F7284A"/>
    <w:rsid w:val="00F72CD7"/>
    <w:rsid w:val="00F72FA3"/>
    <w:rsid w:val="00F73054"/>
    <w:rsid w:val="00F73098"/>
    <w:rsid w:val="00F732CA"/>
    <w:rsid w:val="00F732D1"/>
    <w:rsid w:val="00F7331B"/>
    <w:rsid w:val="00F73354"/>
    <w:rsid w:val="00F73834"/>
    <w:rsid w:val="00F7398A"/>
    <w:rsid w:val="00F73D25"/>
    <w:rsid w:val="00F73D8D"/>
    <w:rsid w:val="00F74396"/>
    <w:rsid w:val="00F747AE"/>
    <w:rsid w:val="00F74888"/>
    <w:rsid w:val="00F749A4"/>
    <w:rsid w:val="00F74A56"/>
    <w:rsid w:val="00F74B45"/>
    <w:rsid w:val="00F74BB7"/>
    <w:rsid w:val="00F74CC2"/>
    <w:rsid w:val="00F74DEF"/>
    <w:rsid w:val="00F74E73"/>
    <w:rsid w:val="00F75194"/>
    <w:rsid w:val="00F75251"/>
    <w:rsid w:val="00F75748"/>
    <w:rsid w:val="00F75BE1"/>
    <w:rsid w:val="00F7609D"/>
    <w:rsid w:val="00F762BD"/>
    <w:rsid w:val="00F76417"/>
    <w:rsid w:val="00F7690C"/>
    <w:rsid w:val="00F76BC1"/>
    <w:rsid w:val="00F76FCD"/>
    <w:rsid w:val="00F77333"/>
    <w:rsid w:val="00F773ED"/>
    <w:rsid w:val="00F7778A"/>
    <w:rsid w:val="00F779F3"/>
    <w:rsid w:val="00F77C46"/>
    <w:rsid w:val="00F77D5A"/>
    <w:rsid w:val="00F77E4A"/>
    <w:rsid w:val="00F801B4"/>
    <w:rsid w:val="00F802EE"/>
    <w:rsid w:val="00F803C6"/>
    <w:rsid w:val="00F8047E"/>
    <w:rsid w:val="00F8075C"/>
    <w:rsid w:val="00F80A76"/>
    <w:rsid w:val="00F80D4F"/>
    <w:rsid w:val="00F80EFC"/>
    <w:rsid w:val="00F81021"/>
    <w:rsid w:val="00F81257"/>
    <w:rsid w:val="00F813DA"/>
    <w:rsid w:val="00F8162F"/>
    <w:rsid w:val="00F816EB"/>
    <w:rsid w:val="00F81748"/>
    <w:rsid w:val="00F81FDE"/>
    <w:rsid w:val="00F82494"/>
    <w:rsid w:val="00F8280A"/>
    <w:rsid w:val="00F8285A"/>
    <w:rsid w:val="00F82E5F"/>
    <w:rsid w:val="00F833F5"/>
    <w:rsid w:val="00F8346E"/>
    <w:rsid w:val="00F834B6"/>
    <w:rsid w:val="00F83620"/>
    <w:rsid w:val="00F8362F"/>
    <w:rsid w:val="00F837F0"/>
    <w:rsid w:val="00F840EA"/>
    <w:rsid w:val="00F84182"/>
    <w:rsid w:val="00F84332"/>
    <w:rsid w:val="00F8468A"/>
    <w:rsid w:val="00F84B47"/>
    <w:rsid w:val="00F84ECF"/>
    <w:rsid w:val="00F850B8"/>
    <w:rsid w:val="00F852D7"/>
    <w:rsid w:val="00F85317"/>
    <w:rsid w:val="00F853A7"/>
    <w:rsid w:val="00F858A1"/>
    <w:rsid w:val="00F85C85"/>
    <w:rsid w:val="00F85CAF"/>
    <w:rsid w:val="00F85FE5"/>
    <w:rsid w:val="00F8615B"/>
    <w:rsid w:val="00F86473"/>
    <w:rsid w:val="00F86571"/>
    <w:rsid w:val="00F8692E"/>
    <w:rsid w:val="00F86955"/>
    <w:rsid w:val="00F869DD"/>
    <w:rsid w:val="00F86E44"/>
    <w:rsid w:val="00F87294"/>
    <w:rsid w:val="00F874D3"/>
    <w:rsid w:val="00F87772"/>
    <w:rsid w:val="00F87A17"/>
    <w:rsid w:val="00F87C70"/>
    <w:rsid w:val="00F90003"/>
    <w:rsid w:val="00F903F6"/>
    <w:rsid w:val="00F90473"/>
    <w:rsid w:val="00F90557"/>
    <w:rsid w:val="00F90A2C"/>
    <w:rsid w:val="00F90BD6"/>
    <w:rsid w:val="00F90F28"/>
    <w:rsid w:val="00F90F93"/>
    <w:rsid w:val="00F91021"/>
    <w:rsid w:val="00F913D1"/>
    <w:rsid w:val="00F91766"/>
    <w:rsid w:val="00F919E2"/>
    <w:rsid w:val="00F91B6E"/>
    <w:rsid w:val="00F920D2"/>
    <w:rsid w:val="00F92434"/>
    <w:rsid w:val="00F92716"/>
    <w:rsid w:val="00F92BC8"/>
    <w:rsid w:val="00F93136"/>
    <w:rsid w:val="00F9355F"/>
    <w:rsid w:val="00F93898"/>
    <w:rsid w:val="00F938FF"/>
    <w:rsid w:val="00F93D5E"/>
    <w:rsid w:val="00F93FBD"/>
    <w:rsid w:val="00F940CC"/>
    <w:rsid w:val="00F94415"/>
    <w:rsid w:val="00F9445A"/>
    <w:rsid w:val="00F9447B"/>
    <w:rsid w:val="00F94749"/>
    <w:rsid w:val="00F949AA"/>
    <w:rsid w:val="00F94BD6"/>
    <w:rsid w:val="00F94BFA"/>
    <w:rsid w:val="00F94E31"/>
    <w:rsid w:val="00F951A2"/>
    <w:rsid w:val="00F953D5"/>
    <w:rsid w:val="00F957CC"/>
    <w:rsid w:val="00F95ACD"/>
    <w:rsid w:val="00F95B22"/>
    <w:rsid w:val="00F95C88"/>
    <w:rsid w:val="00F95D7A"/>
    <w:rsid w:val="00F9600A"/>
    <w:rsid w:val="00F96746"/>
    <w:rsid w:val="00F96A78"/>
    <w:rsid w:val="00F96B08"/>
    <w:rsid w:val="00F96BB0"/>
    <w:rsid w:val="00F9705B"/>
    <w:rsid w:val="00F97306"/>
    <w:rsid w:val="00F97312"/>
    <w:rsid w:val="00F974D5"/>
    <w:rsid w:val="00F979D9"/>
    <w:rsid w:val="00FA0B86"/>
    <w:rsid w:val="00FA0F1F"/>
    <w:rsid w:val="00FA147E"/>
    <w:rsid w:val="00FA1526"/>
    <w:rsid w:val="00FA1B72"/>
    <w:rsid w:val="00FA1C0F"/>
    <w:rsid w:val="00FA206E"/>
    <w:rsid w:val="00FA217E"/>
    <w:rsid w:val="00FA237A"/>
    <w:rsid w:val="00FA247A"/>
    <w:rsid w:val="00FA25F2"/>
    <w:rsid w:val="00FA2761"/>
    <w:rsid w:val="00FA277A"/>
    <w:rsid w:val="00FA28D0"/>
    <w:rsid w:val="00FA2B31"/>
    <w:rsid w:val="00FA2B6E"/>
    <w:rsid w:val="00FA2FAF"/>
    <w:rsid w:val="00FA3106"/>
    <w:rsid w:val="00FA3149"/>
    <w:rsid w:val="00FA3156"/>
    <w:rsid w:val="00FA3192"/>
    <w:rsid w:val="00FA3508"/>
    <w:rsid w:val="00FA3A26"/>
    <w:rsid w:val="00FA3C20"/>
    <w:rsid w:val="00FA3C57"/>
    <w:rsid w:val="00FA3E2C"/>
    <w:rsid w:val="00FA3F4B"/>
    <w:rsid w:val="00FA4176"/>
    <w:rsid w:val="00FA45C9"/>
    <w:rsid w:val="00FA4691"/>
    <w:rsid w:val="00FA4747"/>
    <w:rsid w:val="00FA4902"/>
    <w:rsid w:val="00FA4AEF"/>
    <w:rsid w:val="00FA4DAC"/>
    <w:rsid w:val="00FA585E"/>
    <w:rsid w:val="00FA5ABF"/>
    <w:rsid w:val="00FA5CB0"/>
    <w:rsid w:val="00FA5EF8"/>
    <w:rsid w:val="00FA5F38"/>
    <w:rsid w:val="00FA664C"/>
    <w:rsid w:val="00FA69F9"/>
    <w:rsid w:val="00FA6A78"/>
    <w:rsid w:val="00FA6AE8"/>
    <w:rsid w:val="00FA6CC3"/>
    <w:rsid w:val="00FA6ED9"/>
    <w:rsid w:val="00FA713C"/>
    <w:rsid w:val="00FA719A"/>
    <w:rsid w:val="00FA7A94"/>
    <w:rsid w:val="00FA7D34"/>
    <w:rsid w:val="00FB0564"/>
    <w:rsid w:val="00FB0605"/>
    <w:rsid w:val="00FB08D0"/>
    <w:rsid w:val="00FB0CCD"/>
    <w:rsid w:val="00FB0D03"/>
    <w:rsid w:val="00FB0D5F"/>
    <w:rsid w:val="00FB0ED3"/>
    <w:rsid w:val="00FB0F65"/>
    <w:rsid w:val="00FB10CD"/>
    <w:rsid w:val="00FB141A"/>
    <w:rsid w:val="00FB17E3"/>
    <w:rsid w:val="00FB1A3A"/>
    <w:rsid w:val="00FB1D68"/>
    <w:rsid w:val="00FB1F7D"/>
    <w:rsid w:val="00FB205E"/>
    <w:rsid w:val="00FB219B"/>
    <w:rsid w:val="00FB256D"/>
    <w:rsid w:val="00FB2647"/>
    <w:rsid w:val="00FB28FC"/>
    <w:rsid w:val="00FB2A39"/>
    <w:rsid w:val="00FB3069"/>
    <w:rsid w:val="00FB30B0"/>
    <w:rsid w:val="00FB338E"/>
    <w:rsid w:val="00FB36CE"/>
    <w:rsid w:val="00FB383A"/>
    <w:rsid w:val="00FB3A58"/>
    <w:rsid w:val="00FB3B73"/>
    <w:rsid w:val="00FB3DC4"/>
    <w:rsid w:val="00FB3DD8"/>
    <w:rsid w:val="00FB3F60"/>
    <w:rsid w:val="00FB41D2"/>
    <w:rsid w:val="00FB46E3"/>
    <w:rsid w:val="00FB4883"/>
    <w:rsid w:val="00FB499E"/>
    <w:rsid w:val="00FB4B93"/>
    <w:rsid w:val="00FB52D1"/>
    <w:rsid w:val="00FB53FA"/>
    <w:rsid w:val="00FB55CE"/>
    <w:rsid w:val="00FB572F"/>
    <w:rsid w:val="00FB5D5E"/>
    <w:rsid w:val="00FB6289"/>
    <w:rsid w:val="00FB66D9"/>
    <w:rsid w:val="00FB67E6"/>
    <w:rsid w:val="00FB67F1"/>
    <w:rsid w:val="00FB691D"/>
    <w:rsid w:val="00FB69A9"/>
    <w:rsid w:val="00FB6AC1"/>
    <w:rsid w:val="00FB7264"/>
    <w:rsid w:val="00FB7B9F"/>
    <w:rsid w:val="00FB7ED5"/>
    <w:rsid w:val="00FB7FBE"/>
    <w:rsid w:val="00FC01B6"/>
    <w:rsid w:val="00FC02AA"/>
    <w:rsid w:val="00FC04E6"/>
    <w:rsid w:val="00FC07DB"/>
    <w:rsid w:val="00FC0A6B"/>
    <w:rsid w:val="00FC0BAF"/>
    <w:rsid w:val="00FC0C70"/>
    <w:rsid w:val="00FC0E36"/>
    <w:rsid w:val="00FC0F12"/>
    <w:rsid w:val="00FC1538"/>
    <w:rsid w:val="00FC1698"/>
    <w:rsid w:val="00FC16E0"/>
    <w:rsid w:val="00FC1B5C"/>
    <w:rsid w:val="00FC1F0D"/>
    <w:rsid w:val="00FC1F57"/>
    <w:rsid w:val="00FC1F9D"/>
    <w:rsid w:val="00FC2CA3"/>
    <w:rsid w:val="00FC371A"/>
    <w:rsid w:val="00FC3CE1"/>
    <w:rsid w:val="00FC3D1B"/>
    <w:rsid w:val="00FC3F39"/>
    <w:rsid w:val="00FC4157"/>
    <w:rsid w:val="00FC41F0"/>
    <w:rsid w:val="00FC437D"/>
    <w:rsid w:val="00FC4B1F"/>
    <w:rsid w:val="00FC4F8C"/>
    <w:rsid w:val="00FC5086"/>
    <w:rsid w:val="00FC51B0"/>
    <w:rsid w:val="00FC521F"/>
    <w:rsid w:val="00FC5354"/>
    <w:rsid w:val="00FC5442"/>
    <w:rsid w:val="00FC54B8"/>
    <w:rsid w:val="00FC563B"/>
    <w:rsid w:val="00FC5D9E"/>
    <w:rsid w:val="00FC5E94"/>
    <w:rsid w:val="00FC6467"/>
    <w:rsid w:val="00FC67C6"/>
    <w:rsid w:val="00FC6BF8"/>
    <w:rsid w:val="00FC6F5B"/>
    <w:rsid w:val="00FC6FA2"/>
    <w:rsid w:val="00FC705B"/>
    <w:rsid w:val="00FC7AFA"/>
    <w:rsid w:val="00FC7B1E"/>
    <w:rsid w:val="00FC7B2D"/>
    <w:rsid w:val="00FC7DE2"/>
    <w:rsid w:val="00FC7E8E"/>
    <w:rsid w:val="00FC7EA5"/>
    <w:rsid w:val="00FD00BC"/>
    <w:rsid w:val="00FD047E"/>
    <w:rsid w:val="00FD05D1"/>
    <w:rsid w:val="00FD0780"/>
    <w:rsid w:val="00FD0928"/>
    <w:rsid w:val="00FD0B43"/>
    <w:rsid w:val="00FD0BE5"/>
    <w:rsid w:val="00FD0C10"/>
    <w:rsid w:val="00FD0C8C"/>
    <w:rsid w:val="00FD10F3"/>
    <w:rsid w:val="00FD13BB"/>
    <w:rsid w:val="00FD161D"/>
    <w:rsid w:val="00FD17FC"/>
    <w:rsid w:val="00FD19BF"/>
    <w:rsid w:val="00FD1A3A"/>
    <w:rsid w:val="00FD1A6C"/>
    <w:rsid w:val="00FD1CB2"/>
    <w:rsid w:val="00FD1D01"/>
    <w:rsid w:val="00FD2246"/>
    <w:rsid w:val="00FD26C6"/>
    <w:rsid w:val="00FD2A02"/>
    <w:rsid w:val="00FD2BDA"/>
    <w:rsid w:val="00FD2E22"/>
    <w:rsid w:val="00FD30A0"/>
    <w:rsid w:val="00FD30C3"/>
    <w:rsid w:val="00FD3316"/>
    <w:rsid w:val="00FD3839"/>
    <w:rsid w:val="00FD3A0D"/>
    <w:rsid w:val="00FD3B52"/>
    <w:rsid w:val="00FD3B70"/>
    <w:rsid w:val="00FD3DDA"/>
    <w:rsid w:val="00FD3F1F"/>
    <w:rsid w:val="00FD4066"/>
    <w:rsid w:val="00FD41DE"/>
    <w:rsid w:val="00FD44D8"/>
    <w:rsid w:val="00FD4762"/>
    <w:rsid w:val="00FD4867"/>
    <w:rsid w:val="00FD4ABD"/>
    <w:rsid w:val="00FD4C24"/>
    <w:rsid w:val="00FD50D2"/>
    <w:rsid w:val="00FD54B5"/>
    <w:rsid w:val="00FD5B62"/>
    <w:rsid w:val="00FD5B7B"/>
    <w:rsid w:val="00FD60E4"/>
    <w:rsid w:val="00FD6507"/>
    <w:rsid w:val="00FD65EA"/>
    <w:rsid w:val="00FD66A7"/>
    <w:rsid w:val="00FD6E79"/>
    <w:rsid w:val="00FD6EC3"/>
    <w:rsid w:val="00FD709A"/>
    <w:rsid w:val="00FD70B3"/>
    <w:rsid w:val="00FD7170"/>
    <w:rsid w:val="00FD722E"/>
    <w:rsid w:val="00FD722F"/>
    <w:rsid w:val="00FD7322"/>
    <w:rsid w:val="00FD7371"/>
    <w:rsid w:val="00FD74AB"/>
    <w:rsid w:val="00FD78E1"/>
    <w:rsid w:val="00FD78E4"/>
    <w:rsid w:val="00FD7BD4"/>
    <w:rsid w:val="00FE0001"/>
    <w:rsid w:val="00FE0183"/>
    <w:rsid w:val="00FE072D"/>
    <w:rsid w:val="00FE0800"/>
    <w:rsid w:val="00FE0829"/>
    <w:rsid w:val="00FE09C9"/>
    <w:rsid w:val="00FE0E7B"/>
    <w:rsid w:val="00FE10D3"/>
    <w:rsid w:val="00FE1367"/>
    <w:rsid w:val="00FE13A7"/>
    <w:rsid w:val="00FE147B"/>
    <w:rsid w:val="00FE147C"/>
    <w:rsid w:val="00FE186E"/>
    <w:rsid w:val="00FE1B77"/>
    <w:rsid w:val="00FE1BF1"/>
    <w:rsid w:val="00FE1E83"/>
    <w:rsid w:val="00FE2198"/>
    <w:rsid w:val="00FE228D"/>
    <w:rsid w:val="00FE2772"/>
    <w:rsid w:val="00FE2A1C"/>
    <w:rsid w:val="00FE2B1A"/>
    <w:rsid w:val="00FE2DED"/>
    <w:rsid w:val="00FE32D2"/>
    <w:rsid w:val="00FE3355"/>
    <w:rsid w:val="00FE3880"/>
    <w:rsid w:val="00FE38BA"/>
    <w:rsid w:val="00FE3A3D"/>
    <w:rsid w:val="00FE4228"/>
    <w:rsid w:val="00FE43B5"/>
    <w:rsid w:val="00FE4434"/>
    <w:rsid w:val="00FE4633"/>
    <w:rsid w:val="00FE46B9"/>
    <w:rsid w:val="00FE46D4"/>
    <w:rsid w:val="00FE483A"/>
    <w:rsid w:val="00FE4FC1"/>
    <w:rsid w:val="00FE50C7"/>
    <w:rsid w:val="00FE53F2"/>
    <w:rsid w:val="00FE562C"/>
    <w:rsid w:val="00FE56F2"/>
    <w:rsid w:val="00FE594B"/>
    <w:rsid w:val="00FE5E9E"/>
    <w:rsid w:val="00FE5EDC"/>
    <w:rsid w:val="00FE5EF9"/>
    <w:rsid w:val="00FE5F28"/>
    <w:rsid w:val="00FE5FF7"/>
    <w:rsid w:val="00FE690B"/>
    <w:rsid w:val="00FE6AF7"/>
    <w:rsid w:val="00FE6CCB"/>
    <w:rsid w:val="00FE70FF"/>
    <w:rsid w:val="00FE72D7"/>
    <w:rsid w:val="00FE7F87"/>
    <w:rsid w:val="00FF04A9"/>
    <w:rsid w:val="00FF04E6"/>
    <w:rsid w:val="00FF0815"/>
    <w:rsid w:val="00FF0A8C"/>
    <w:rsid w:val="00FF0B15"/>
    <w:rsid w:val="00FF0EE6"/>
    <w:rsid w:val="00FF0F4F"/>
    <w:rsid w:val="00FF1193"/>
    <w:rsid w:val="00FF139E"/>
    <w:rsid w:val="00FF1451"/>
    <w:rsid w:val="00FF1574"/>
    <w:rsid w:val="00FF16AB"/>
    <w:rsid w:val="00FF1998"/>
    <w:rsid w:val="00FF1A1A"/>
    <w:rsid w:val="00FF1DA6"/>
    <w:rsid w:val="00FF251C"/>
    <w:rsid w:val="00FF2545"/>
    <w:rsid w:val="00FF3274"/>
    <w:rsid w:val="00FF3574"/>
    <w:rsid w:val="00FF3591"/>
    <w:rsid w:val="00FF35B9"/>
    <w:rsid w:val="00FF37B0"/>
    <w:rsid w:val="00FF39D5"/>
    <w:rsid w:val="00FF4138"/>
    <w:rsid w:val="00FF4218"/>
    <w:rsid w:val="00FF4725"/>
    <w:rsid w:val="00FF4889"/>
    <w:rsid w:val="00FF4C82"/>
    <w:rsid w:val="00FF4F5D"/>
    <w:rsid w:val="00FF527E"/>
    <w:rsid w:val="00FF53AA"/>
    <w:rsid w:val="00FF5436"/>
    <w:rsid w:val="00FF5467"/>
    <w:rsid w:val="00FF56A4"/>
    <w:rsid w:val="00FF578B"/>
    <w:rsid w:val="00FF5874"/>
    <w:rsid w:val="00FF58C0"/>
    <w:rsid w:val="00FF59CC"/>
    <w:rsid w:val="00FF5A79"/>
    <w:rsid w:val="00FF5F3F"/>
    <w:rsid w:val="00FF62A1"/>
    <w:rsid w:val="00FF641D"/>
    <w:rsid w:val="00FF64F1"/>
    <w:rsid w:val="00FF6866"/>
    <w:rsid w:val="00FF6FEC"/>
    <w:rsid w:val="00FF7471"/>
    <w:rsid w:val="00FF7D29"/>
    <w:rsid w:val="00FF7F34"/>
    <w:rsid w:val="1D91A096"/>
    <w:rsid w:val="2DB9097B"/>
    <w:rsid w:val="4F09466E"/>
    <w:rsid w:val="7AB94B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28400"/>
  <w15:docId w15:val="{CA946CA3-4E68-4E1A-9E2B-88331CCE0E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679F"/>
    <w:pPr>
      <w:spacing w:after="100" w:afterAutospacing="1" w:line="300" w:lineRule="auto"/>
      <w:ind w:left="720"/>
      <w:jc w:val="both"/>
    </w:pPr>
    <w:rPr>
      <w:rFonts w:ascii="Arial" w:eastAsia="Times New Roman" w:hAnsi="Arial" w:cs="Times New Roman"/>
      <w:sz w:val="20"/>
      <w:szCs w:val="20"/>
    </w:rPr>
  </w:style>
  <w:style w:type="paragraph" w:styleId="Heading1">
    <w:name w:val="heading 1"/>
    <w:basedOn w:val="Normal"/>
    <w:next w:val="Normal"/>
    <w:link w:val="Heading1Char"/>
    <w:qFormat/>
    <w:rsid w:val="00296798"/>
    <w:pPr>
      <w:numPr>
        <w:numId w:val="1"/>
      </w:numPr>
      <w:spacing w:before="120" w:after="120"/>
      <w:outlineLvl w:val="0"/>
    </w:pPr>
    <w:rPr>
      <w:color w:val="4D4F53"/>
      <w:sz w:val="30"/>
    </w:rPr>
  </w:style>
  <w:style w:type="paragraph" w:styleId="Heading2">
    <w:name w:val="heading 2"/>
    <w:basedOn w:val="Normal"/>
    <w:next w:val="Normal"/>
    <w:link w:val="Heading2Char"/>
    <w:unhideWhenUsed/>
    <w:qFormat/>
    <w:rsid w:val="0026448F"/>
    <w:pPr>
      <w:numPr>
        <w:ilvl w:val="1"/>
        <w:numId w:val="1"/>
      </w:numPr>
      <w:spacing w:before="120" w:after="120"/>
      <w:outlineLvl w:val="1"/>
    </w:pPr>
    <w:rPr>
      <w:color w:val="4D4F53"/>
      <w:sz w:val="24"/>
    </w:rPr>
  </w:style>
  <w:style w:type="paragraph" w:styleId="Heading3">
    <w:name w:val="heading 3"/>
    <w:basedOn w:val="Normal"/>
    <w:next w:val="Normal"/>
    <w:link w:val="Heading3Char"/>
    <w:unhideWhenUsed/>
    <w:qFormat/>
    <w:rsid w:val="00296798"/>
    <w:pPr>
      <w:numPr>
        <w:ilvl w:val="2"/>
        <w:numId w:val="1"/>
      </w:numPr>
      <w:outlineLvl w:val="2"/>
    </w:pPr>
    <w:rPr>
      <w:color w:val="4D4F53"/>
    </w:rPr>
  </w:style>
  <w:style w:type="paragraph" w:styleId="Heading4">
    <w:name w:val="heading 4"/>
    <w:basedOn w:val="Normal"/>
    <w:next w:val="Normal"/>
    <w:link w:val="Heading4Char"/>
    <w:unhideWhenUsed/>
    <w:qFormat/>
    <w:rsid w:val="00D63587"/>
    <w:pPr>
      <w:keepNext/>
      <w:keepLines/>
      <w:numPr>
        <w:ilvl w:val="3"/>
        <w:numId w:val="1"/>
      </w:numPr>
      <w:spacing w:before="200"/>
      <w:outlineLvl w:val="3"/>
    </w:pPr>
    <w:rPr>
      <w:rFonts w:eastAsiaTheme="majorEastAsia" w:cstheme="majorBidi"/>
      <w:bCs/>
      <w:iCs/>
      <w:color w:val="4D4F53"/>
    </w:rPr>
  </w:style>
  <w:style w:type="paragraph" w:styleId="Heading5">
    <w:name w:val="heading 5"/>
    <w:basedOn w:val="Normal"/>
    <w:next w:val="Normal"/>
    <w:link w:val="Heading5Char"/>
    <w:unhideWhenUsed/>
    <w:qFormat/>
    <w:rsid w:val="00296798"/>
    <w:pPr>
      <w:keepNext/>
      <w:keepLines/>
      <w:numPr>
        <w:ilvl w:val="4"/>
        <w:numId w:val="1"/>
      </w:numPr>
      <w:ind w:left="360" w:hanging="360"/>
      <w:outlineLvl w:val="4"/>
    </w:pPr>
    <w:rPr>
      <w:rFonts w:eastAsiaTheme="majorEastAsia" w:cstheme="majorBidi"/>
      <w:color w:val="4D4F53"/>
    </w:rPr>
  </w:style>
  <w:style w:type="paragraph" w:styleId="Heading6">
    <w:name w:val="heading 6"/>
    <w:basedOn w:val="Normal"/>
    <w:next w:val="Normal"/>
    <w:link w:val="Heading6Char"/>
    <w:unhideWhenUsed/>
    <w:qFormat/>
    <w:rsid w:val="00813130"/>
    <w:pPr>
      <w:keepNext/>
      <w:keepLines/>
      <w:numPr>
        <w:ilvl w:val="5"/>
        <w:numId w:val="1"/>
      </w:numPr>
      <w:ind w:left="360" w:hanging="360"/>
      <w:outlineLvl w:val="5"/>
    </w:pPr>
    <w:rPr>
      <w:rFonts w:eastAsiaTheme="majorEastAsia" w:cstheme="majorBidi"/>
      <w:iCs/>
      <w:color w:val="4D4F53"/>
    </w:rPr>
  </w:style>
  <w:style w:type="paragraph" w:styleId="Heading7">
    <w:name w:val="heading 7"/>
    <w:basedOn w:val="Normal"/>
    <w:next w:val="Normal"/>
    <w:link w:val="Heading7Char"/>
    <w:unhideWhenUsed/>
    <w:qFormat/>
    <w:rsid w:val="0029679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296798"/>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nhideWhenUsed/>
    <w:qFormat/>
    <w:rsid w:val="00296798"/>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080"/>
    <w:pPr>
      <w:tabs>
        <w:tab w:val="center" w:pos="4680"/>
        <w:tab w:val="right" w:pos="9360"/>
      </w:tabs>
      <w:spacing w:line="240" w:lineRule="auto"/>
    </w:pPr>
    <w:rPr>
      <w:color w:val="4D4F53"/>
      <w:sz w:val="18"/>
    </w:rPr>
  </w:style>
  <w:style w:type="character" w:customStyle="1" w:styleId="HeaderChar">
    <w:name w:val="Header Char"/>
    <w:basedOn w:val="DefaultParagraphFont"/>
    <w:link w:val="Header"/>
    <w:uiPriority w:val="99"/>
    <w:rsid w:val="00AD1080"/>
    <w:rPr>
      <w:rFonts w:ascii="Arial" w:hAnsi="Arial"/>
      <w:color w:val="4D4F53"/>
      <w:sz w:val="18"/>
    </w:rPr>
  </w:style>
  <w:style w:type="paragraph" w:styleId="Footer">
    <w:name w:val="footer"/>
    <w:basedOn w:val="Normal"/>
    <w:link w:val="FooterChar"/>
    <w:uiPriority w:val="99"/>
    <w:unhideWhenUsed/>
    <w:rsid w:val="00AD1080"/>
    <w:pPr>
      <w:tabs>
        <w:tab w:val="center" w:pos="4680"/>
        <w:tab w:val="right" w:pos="9360"/>
      </w:tabs>
      <w:spacing w:line="240" w:lineRule="auto"/>
    </w:pPr>
    <w:rPr>
      <w:color w:val="4D4F53"/>
      <w:sz w:val="18"/>
    </w:rPr>
  </w:style>
  <w:style w:type="character" w:customStyle="1" w:styleId="FooterChar">
    <w:name w:val="Footer Char"/>
    <w:basedOn w:val="DefaultParagraphFont"/>
    <w:link w:val="Footer"/>
    <w:uiPriority w:val="99"/>
    <w:rsid w:val="00AD1080"/>
    <w:rPr>
      <w:rFonts w:ascii="Arial" w:hAnsi="Arial"/>
      <w:color w:val="4D4F53"/>
      <w:sz w:val="18"/>
    </w:rPr>
  </w:style>
  <w:style w:type="paragraph" w:styleId="BalloonText">
    <w:name w:val="Balloon Text"/>
    <w:basedOn w:val="Normal"/>
    <w:link w:val="BalloonTextChar"/>
    <w:uiPriority w:val="99"/>
    <w:semiHidden/>
    <w:unhideWhenUsed/>
    <w:rsid w:val="00F551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23"/>
    <w:rPr>
      <w:rFonts w:ascii="Tahoma" w:hAnsi="Tahoma" w:cs="Tahoma"/>
      <w:sz w:val="16"/>
      <w:szCs w:val="16"/>
    </w:rPr>
  </w:style>
  <w:style w:type="character" w:customStyle="1" w:styleId="Heading1Char">
    <w:name w:val="Heading 1 Char"/>
    <w:basedOn w:val="DefaultParagraphFont"/>
    <w:link w:val="Heading1"/>
    <w:rsid w:val="00296798"/>
    <w:rPr>
      <w:rFonts w:ascii="Arial" w:eastAsia="Times New Roman" w:hAnsi="Arial" w:cs="Times New Roman"/>
      <w:color w:val="4D4F53"/>
      <w:sz w:val="30"/>
      <w:szCs w:val="20"/>
    </w:rPr>
  </w:style>
  <w:style w:type="character" w:customStyle="1" w:styleId="Heading2Char">
    <w:name w:val="Heading 2 Char"/>
    <w:basedOn w:val="DefaultParagraphFont"/>
    <w:link w:val="Heading2"/>
    <w:rsid w:val="0026448F"/>
    <w:rPr>
      <w:rFonts w:ascii="Arial" w:eastAsia="Times New Roman" w:hAnsi="Arial" w:cs="Times New Roman"/>
      <w:color w:val="4D4F53"/>
      <w:sz w:val="24"/>
      <w:szCs w:val="20"/>
    </w:rPr>
  </w:style>
  <w:style w:type="character" w:customStyle="1" w:styleId="Heading3Char">
    <w:name w:val="Heading 3 Char"/>
    <w:basedOn w:val="DefaultParagraphFont"/>
    <w:link w:val="Heading3"/>
    <w:rsid w:val="00553607"/>
    <w:rPr>
      <w:rFonts w:ascii="Arial" w:eastAsia="Times New Roman" w:hAnsi="Arial" w:cs="Times New Roman"/>
      <w:color w:val="4D4F53"/>
      <w:sz w:val="20"/>
      <w:szCs w:val="20"/>
    </w:rPr>
  </w:style>
  <w:style w:type="paragraph" w:styleId="ListParagraph">
    <w:name w:val="List Paragraph"/>
    <w:basedOn w:val="Normal"/>
    <w:uiPriority w:val="34"/>
    <w:qFormat/>
    <w:rsid w:val="003D3915"/>
    <w:pPr>
      <w:spacing w:before="120" w:after="120"/>
      <w:contextualSpacing/>
    </w:pPr>
  </w:style>
  <w:style w:type="paragraph" w:styleId="Title">
    <w:name w:val="Title"/>
    <w:basedOn w:val="Normal"/>
    <w:next w:val="Normal"/>
    <w:link w:val="TitleChar"/>
    <w:uiPriority w:val="10"/>
    <w:qFormat/>
    <w:rsid w:val="00AD1080"/>
    <w:pPr>
      <w:pBdr>
        <w:bottom w:val="single" w:sz="8" w:space="4" w:color="4F81BD" w:themeColor="accent1"/>
      </w:pBdr>
      <w:spacing w:after="300" w:line="240" w:lineRule="auto"/>
      <w:contextualSpacing/>
    </w:pPr>
    <w:rPr>
      <w:rFonts w:eastAsiaTheme="majorEastAsia" w:cstheme="majorBidi"/>
      <w:color w:val="4D4F53"/>
      <w:spacing w:val="5"/>
      <w:kern w:val="28"/>
      <w:sz w:val="42"/>
      <w:szCs w:val="52"/>
    </w:rPr>
  </w:style>
  <w:style w:type="character" w:customStyle="1" w:styleId="TitleChar">
    <w:name w:val="Title Char"/>
    <w:basedOn w:val="DefaultParagraphFont"/>
    <w:link w:val="Title"/>
    <w:uiPriority w:val="10"/>
    <w:rsid w:val="00AD1080"/>
    <w:rPr>
      <w:rFonts w:ascii="Arial" w:eastAsiaTheme="majorEastAsia" w:hAnsi="Arial" w:cstheme="majorBidi"/>
      <w:color w:val="4D4F53"/>
      <w:spacing w:val="5"/>
      <w:kern w:val="28"/>
      <w:sz w:val="42"/>
      <w:szCs w:val="52"/>
    </w:rPr>
  </w:style>
  <w:style w:type="paragraph" w:styleId="Subtitle">
    <w:name w:val="Subtitle"/>
    <w:basedOn w:val="Normal"/>
    <w:next w:val="Normal"/>
    <w:link w:val="SubtitleChar"/>
    <w:qFormat/>
    <w:rsid w:val="00AD1080"/>
    <w:pPr>
      <w:numPr>
        <w:ilvl w:val="1"/>
      </w:numPr>
      <w:ind w:left="720"/>
    </w:pPr>
    <w:rPr>
      <w:rFonts w:eastAsiaTheme="majorEastAsia" w:cstheme="majorBidi"/>
      <w:i/>
      <w:iCs/>
      <w:color w:val="4D4F53"/>
      <w:spacing w:val="15"/>
      <w:sz w:val="24"/>
      <w:szCs w:val="24"/>
    </w:rPr>
  </w:style>
  <w:style w:type="character" w:customStyle="1" w:styleId="SubtitleChar">
    <w:name w:val="Subtitle Char"/>
    <w:basedOn w:val="DefaultParagraphFont"/>
    <w:link w:val="Subtitle"/>
    <w:rsid w:val="00AD1080"/>
    <w:rPr>
      <w:rFonts w:ascii="Arial" w:eastAsiaTheme="majorEastAsia" w:hAnsi="Arial" w:cstheme="majorBidi"/>
      <w:i/>
      <w:iCs/>
      <w:color w:val="4D4F53"/>
      <w:spacing w:val="15"/>
      <w:sz w:val="24"/>
      <w:szCs w:val="24"/>
    </w:rPr>
  </w:style>
  <w:style w:type="character" w:styleId="SubtleEmphasis">
    <w:name w:val="Subtle Emphasis"/>
    <w:basedOn w:val="DefaultParagraphFont"/>
    <w:uiPriority w:val="19"/>
    <w:qFormat/>
    <w:rsid w:val="00AD1080"/>
    <w:rPr>
      <w:rFonts w:ascii="Arial" w:hAnsi="Arial"/>
      <w:b w:val="0"/>
      <w:i/>
      <w:iCs/>
      <w:color w:val="808080" w:themeColor="text1" w:themeTint="7F"/>
      <w:sz w:val="24"/>
    </w:rPr>
  </w:style>
  <w:style w:type="character" w:styleId="Emphasis">
    <w:name w:val="Emphasis"/>
    <w:basedOn w:val="DefaultParagraphFont"/>
    <w:uiPriority w:val="20"/>
    <w:qFormat/>
    <w:rsid w:val="00AD1080"/>
    <w:rPr>
      <w:rFonts w:ascii="Arial" w:hAnsi="Arial"/>
      <w:i/>
      <w:iCs/>
      <w:color w:val="4D4F53"/>
      <w:sz w:val="24"/>
    </w:rPr>
  </w:style>
  <w:style w:type="character" w:styleId="IntenseEmphasis">
    <w:name w:val="Intense Emphasis"/>
    <w:basedOn w:val="DefaultParagraphFont"/>
    <w:uiPriority w:val="21"/>
    <w:qFormat/>
    <w:rsid w:val="00AD1080"/>
    <w:rPr>
      <w:rFonts w:ascii="Arial" w:hAnsi="Arial"/>
      <w:b/>
      <w:bCs/>
      <w:i/>
      <w:iCs/>
      <w:color w:val="4D4F53"/>
      <w:sz w:val="24"/>
    </w:rPr>
  </w:style>
  <w:style w:type="character" w:styleId="Strong">
    <w:name w:val="Strong"/>
    <w:basedOn w:val="DefaultParagraphFont"/>
    <w:uiPriority w:val="22"/>
    <w:qFormat/>
    <w:rsid w:val="00AD1080"/>
    <w:rPr>
      <w:rFonts w:ascii="Arial" w:hAnsi="Arial"/>
      <w:b/>
      <w:bCs/>
      <w:color w:val="4D4F53"/>
      <w:sz w:val="20"/>
    </w:rPr>
  </w:style>
  <w:style w:type="paragraph" w:styleId="Quote">
    <w:name w:val="Quote"/>
    <w:basedOn w:val="Normal"/>
    <w:next w:val="Normal"/>
    <w:link w:val="QuoteChar"/>
    <w:uiPriority w:val="29"/>
    <w:qFormat/>
    <w:rsid w:val="00AD1080"/>
    <w:rPr>
      <w:i/>
      <w:iCs/>
      <w:color w:val="4D4F53"/>
    </w:rPr>
  </w:style>
  <w:style w:type="character" w:customStyle="1" w:styleId="QuoteChar">
    <w:name w:val="Quote Char"/>
    <w:basedOn w:val="DefaultParagraphFont"/>
    <w:link w:val="Quote"/>
    <w:uiPriority w:val="29"/>
    <w:rsid w:val="00AD1080"/>
    <w:rPr>
      <w:rFonts w:ascii="Arial" w:hAnsi="Arial"/>
      <w:i/>
      <w:iCs/>
      <w:color w:val="4D4F53"/>
      <w:sz w:val="20"/>
    </w:rPr>
  </w:style>
  <w:style w:type="paragraph" w:styleId="IntenseQuote">
    <w:name w:val="Intense Quote"/>
    <w:basedOn w:val="Normal"/>
    <w:next w:val="Normal"/>
    <w:link w:val="IntenseQuoteChar"/>
    <w:uiPriority w:val="30"/>
    <w:qFormat/>
    <w:rsid w:val="00AD1080"/>
    <w:pPr>
      <w:pBdr>
        <w:bottom w:val="single" w:sz="4" w:space="4" w:color="4F81BD" w:themeColor="accent1"/>
      </w:pBdr>
      <w:spacing w:before="200" w:after="280"/>
      <w:ind w:left="936" w:right="936"/>
    </w:pPr>
    <w:rPr>
      <w:b/>
      <w:bCs/>
      <w:i/>
      <w:iCs/>
      <w:color w:val="4D4F53"/>
    </w:rPr>
  </w:style>
  <w:style w:type="character" w:customStyle="1" w:styleId="IntenseQuoteChar">
    <w:name w:val="Intense Quote Char"/>
    <w:basedOn w:val="DefaultParagraphFont"/>
    <w:link w:val="IntenseQuote"/>
    <w:uiPriority w:val="30"/>
    <w:rsid w:val="00AD1080"/>
    <w:rPr>
      <w:rFonts w:ascii="Arial" w:hAnsi="Arial"/>
      <w:b/>
      <w:bCs/>
      <w:i/>
      <w:iCs/>
      <w:color w:val="4D4F53"/>
      <w:sz w:val="20"/>
    </w:rPr>
  </w:style>
  <w:style w:type="character" w:styleId="SubtleReference">
    <w:name w:val="Subtle Reference"/>
    <w:basedOn w:val="DefaultParagraphFont"/>
    <w:uiPriority w:val="31"/>
    <w:qFormat/>
    <w:rsid w:val="00AD1080"/>
    <w:rPr>
      <w:rFonts w:ascii="Arial" w:hAnsi="Arial"/>
      <w:smallCaps/>
      <w:color w:val="4D4F53"/>
      <w:sz w:val="20"/>
      <w:u w:val="single"/>
    </w:rPr>
  </w:style>
  <w:style w:type="character" w:styleId="IntenseReference">
    <w:name w:val="Intense Reference"/>
    <w:basedOn w:val="DefaultParagraphFont"/>
    <w:uiPriority w:val="32"/>
    <w:qFormat/>
    <w:rsid w:val="00AD1080"/>
    <w:rPr>
      <w:rFonts w:ascii="Arial" w:hAnsi="Arial"/>
      <w:b/>
      <w:bCs/>
      <w:smallCaps/>
      <w:color w:val="4D4F53"/>
      <w:spacing w:val="5"/>
      <w:sz w:val="20"/>
      <w:u w:val="none"/>
    </w:rPr>
  </w:style>
  <w:style w:type="character" w:styleId="BookTitle">
    <w:name w:val="Book Title"/>
    <w:basedOn w:val="DefaultParagraphFont"/>
    <w:uiPriority w:val="33"/>
    <w:qFormat/>
    <w:rsid w:val="00AD1080"/>
    <w:rPr>
      <w:rFonts w:ascii="Arial" w:hAnsi="Arial"/>
      <w:b/>
      <w:bCs/>
      <w:smallCaps/>
      <w:color w:val="4D4F53"/>
      <w:spacing w:val="5"/>
      <w:sz w:val="20"/>
    </w:rPr>
  </w:style>
  <w:style w:type="paragraph" w:styleId="NoSpacing">
    <w:name w:val="No Spacing"/>
    <w:link w:val="NoSpacingChar"/>
    <w:uiPriority w:val="1"/>
    <w:qFormat/>
    <w:rsid w:val="00A73CB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73CB0"/>
    <w:rPr>
      <w:rFonts w:eastAsiaTheme="minorEastAsia"/>
      <w:lang w:eastAsia="ja-JP"/>
    </w:rPr>
  </w:style>
  <w:style w:type="character" w:customStyle="1" w:styleId="Heading4Char">
    <w:name w:val="Heading 4 Char"/>
    <w:basedOn w:val="DefaultParagraphFont"/>
    <w:link w:val="Heading4"/>
    <w:rsid w:val="00D63587"/>
    <w:rPr>
      <w:rFonts w:ascii="Arial" w:eastAsiaTheme="majorEastAsia" w:hAnsi="Arial" w:cstheme="majorBidi"/>
      <w:bCs/>
      <w:iCs/>
      <w:color w:val="4D4F53"/>
      <w:sz w:val="20"/>
      <w:szCs w:val="20"/>
    </w:rPr>
  </w:style>
  <w:style w:type="character" w:customStyle="1" w:styleId="Heading5Char">
    <w:name w:val="Heading 5 Char"/>
    <w:basedOn w:val="DefaultParagraphFont"/>
    <w:link w:val="Heading5"/>
    <w:rsid w:val="00296798"/>
    <w:rPr>
      <w:rFonts w:ascii="Arial" w:eastAsiaTheme="majorEastAsia" w:hAnsi="Arial" w:cstheme="majorBidi"/>
      <w:color w:val="4D4F53"/>
      <w:sz w:val="20"/>
      <w:szCs w:val="20"/>
    </w:rPr>
  </w:style>
  <w:style w:type="character" w:customStyle="1" w:styleId="Heading6Char">
    <w:name w:val="Heading 6 Char"/>
    <w:basedOn w:val="DefaultParagraphFont"/>
    <w:link w:val="Heading6"/>
    <w:rsid w:val="00813130"/>
    <w:rPr>
      <w:rFonts w:ascii="Arial" w:eastAsiaTheme="majorEastAsia" w:hAnsi="Arial" w:cstheme="majorBidi"/>
      <w:iCs/>
      <w:color w:val="4D4F53"/>
      <w:sz w:val="20"/>
      <w:szCs w:val="20"/>
    </w:rPr>
  </w:style>
  <w:style w:type="character" w:customStyle="1" w:styleId="Heading7Char">
    <w:name w:val="Heading 7 Char"/>
    <w:basedOn w:val="DefaultParagraphFont"/>
    <w:link w:val="Heading7"/>
    <w:rsid w:val="00296798"/>
    <w:rPr>
      <w:rFonts w:asciiTheme="majorHAnsi" w:eastAsiaTheme="majorEastAsia" w:hAnsiTheme="majorHAnsi" w:cstheme="majorBidi"/>
      <w:i/>
      <w:iCs/>
      <w:color w:val="404040" w:themeColor="text1" w:themeTint="BF"/>
      <w:sz w:val="20"/>
      <w:szCs w:val="20"/>
    </w:rPr>
  </w:style>
  <w:style w:type="character" w:customStyle="1" w:styleId="Heading8Char">
    <w:name w:val="Heading 8 Char"/>
    <w:basedOn w:val="DefaultParagraphFont"/>
    <w:link w:val="Heading8"/>
    <w:rsid w:val="002967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2967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nhideWhenUsed/>
    <w:qFormat/>
    <w:rsid w:val="00BD545C"/>
    <w:pPr>
      <w:keepNext/>
      <w:keepLines/>
      <w:numPr>
        <w:numId w:val="0"/>
      </w:numPr>
      <w:spacing w:before="480" w:after="0" w:line="276" w:lineRule="auto"/>
      <w:outlineLvl w:val="9"/>
    </w:pPr>
    <w:rPr>
      <w:rFonts w:asciiTheme="majorHAnsi" w:eastAsiaTheme="majorEastAsia" w:hAnsiTheme="majorHAnsi" w:cstheme="majorBidi"/>
      <w:b/>
      <w:bCs/>
      <w:color w:val="365F91" w:themeColor="accent1" w:themeShade="BF"/>
      <w:sz w:val="28"/>
      <w:szCs w:val="28"/>
      <w:lang w:eastAsia="ja-JP"/>
    </w:rPr>
  </w:style>
  <w:style w:type="table" w:styleId="TableGrid">
    <w:name w:val="Table Grid"/>
    <w:basedOn w:val="TableNormal"/>
    <w:rsid w:val="00D4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semiHidden/>
    <w:rsid w:val="0059027F"/>
    <w:pPr>
      <w:spacing w:before="100" w:beforeAutospacing="1" w:line="240" w:lineRule="auto"/>
      <w:ind w:left="0"/>
    </w:pPr>
  </w:style>
  <w:style w:type="character" w:customStyle="1" w:styleId="CommentTextChar">
    <w:name w:val="Comment Text Char"/>
    <w:basedOn w:val="DefaultParagraphFont"/>
    <w:link w:val="CommentText"/>
    <w:semiHidden/>
    <w:rsid w:val="0059027F"/>
    <w:rPr>
      <w:rFonts w:ascii="Arial" w:eastAsia="Times New Roman" w:hAnsi="Arial" w:cs="Times New Roman"/>
      <w:sz w:val="20"/>
      <w:szCs w:val="20"/>
    </w:rPr>
  </w:style>
  <w:style w:type="paragraph" w:styleId="TOC1">
    <w:name w:val="toc 1"/>
    <w:basedOn w:val="Normal"/>
    <w:autoRedefine/>
    <w:uiPriority w:val="39"/>
    <w:rsid w:val="00866414"/>
    <w:pPr>
      <w:tabs>
        <w:tab w:val="left" w:pos="450"/>
        <w:tab w:val="right" w:leader="dot" w:pos="8640"/>
      </w:tabs>
      <w:spacing w:line="240" w:lineRule="atLeast"/>
      <w:ind w:left="0"/>
    </w:pPr>
    <w:rPr>
      <w:noProof/>
      <w:spacing w:val="-4"/>
    </w:rPr>
  </w:style>
  <w:style w:type="character" w:styleId="Hyperlink">
    <w:name w:val="Hyperlink"/>
    <w:uiPriority w:val="99"/>
    <w:rsid w:val="0059027F"/>
    <w:rPr>
      <w:color w:val="0000FF"/>
      <w:u w:val="single"/>
    </w:rPr>
  </w:style>
  <w:style w:type="paragraph" w:customStyle="1" w:styleId="CoverDocumentInfo">
    <w:name w:val="Cover Document Info"/>
    <w:basedOn w:val="Heading1"/>
    <w:next w:val="CommentText"/>
    <w:rsid w:val="0059027F"/>
    <w:pPr>
      <w:keepNext/>
      <w:keepLines/>
      <w:numPr>
        <w:numId w:val="0"/>
      </w:numPr>
      <w:pBdr>
        <w:bottom w:val="single" w:sz="2" w:space="1" w:color="808080"/>
      </w:pBdr>
      <w:spacing w:before="240" w:after="60" w:line="240" w:lineRule="auto"/>
    </w:pPr>
    <w:rPr>
      <w:rFonts w:ascii="Arial Black" w:hAnsi="Arial Black"/>
      <w:color w:val="808080"/>
      <w:kern w:val="20"/>
      <w:sz w:val="24"/>
    </w:rPr>
  </w:style>
  <w:style w:type="paragraph" w:customStyle="1" w:styleId="Body">
    <w:name w:val="Body"/>
    <w:aliases w:val="Paragraph"/>
    <w:basedOn w:val="Normal"/>
    <w:rsid w:val="0059027F"/>
  </w:style>
  <w:style w:type="paragraph" w:customStyle="1" w:styleId="CoverVersion">
    <w:name w:val="Cover Version"/>
    <w:next w:val="Normal"/>
    <w:rsid w:val="0059027F"/>
    <w:pPr>
      <w:spacing w:after="0" w:line="240" w:lineRule="auto"/>
    </w:pPr>
    <w:rPr>
      <w:rFonts w:ascii="Arial Black" w:eastAsia="Times New Roman" w:hAnsi="Arial Black" w:cs="Times New Roman"/>
      <w:color w:val="999999"/>
      <w:sz w:val="36"/>
      <w:szCs w:val="20"/>
    </w:rPr>
  </w:style>
  <w:style w:type="paragraph" w:customStyle="1" w:styleId="CoverDocumentName">
    <w:name w:val="Cover Document Name"/>
    <w:basedOn w:val="Normal"/>
    <w:rsid w:val="0059027F"/>
    <w:pPr>
      <w:keepNext/>
      <w:keepLines/>
      <w:tabs>
        <w:tab w:val="left" w:pos="0"/>
      </w:tabs>
      <w:spacing w:before="6000" w:after="120" w:line="640" w:lineRule="exact"/>
      <w:ind w:left="0"/>
    </w:pPr>
    <w:rPr>
      <w:rFonts w:ascii="Arial Black" w:hAnsi="Arial Black"/>
      <w:b/>
      <w:bCs/>
      <w:color w:val="C61217"/>
      <w:kern w:val="28"/>
      <w:sz w:val="48"/>
    </w:rPr>
  </w:style>
  <w:style w:type="paragraph" w:customStyle="1" w:styleId="CoverCustomerName">
    <w:name w:val="Cover Customer Name"/>
    <w:basedOn w:val="Normal"/>
    <w:uiPriority w:val="99"/>
    <w:rsid w:val="0059027F"/>
    <w:pPr>
      <w:keepNext/>
      <w:keepLines/>
      <w:tabs>
        <w:tab w:val="left" w:pos="0"/>
      </w:tabs>
      <w:spacing w:before="1560" w:after="0" w:line="640" w:lineRule="exact"/>
      <w:ind w:left="0"/>
    </w:pPr>
    <w:rPr>
      <w:rFonts w:ascii="Arial Black" w:hAnsi="Arial Black"/>
      <w:b/>
      <w:bCs/>
      <w:color w:val="001551"/>
      <w:spacing w:val="-28"/>
      <w:kern w:val="28"/>
      <w:sz w:val="66"/>
    </w:rPr>
  </w:style>
  <w:style w:type="paragraph" w:customStyle="1" w:styleId="CoverProjectName">
    <w:name w:val="Cover Project Name"/>
    <w:basedOn w:val="Normal"/>
    <w:rsid w:val="0059027F"/>
    <w:pPr>
      <w:keepNext/>
      <w:keepLines/>
      <w:spacing w:after="0" w:line="480" w:lineRule="atLeast"/>
      <w:ind w:left="0" w:right="835"/>
    </w:pPr>
    <w:rPr>
      <w:rFonts w:ascii="Arial Black" w:hAnsi="Arial Black"/>
      <w:b/>
      <w:color w:val="001551"/>
      <w:spacing w:val="-28"/>
      <w:kern w:val="28"/>
      <w:sz w:val="48"/>
    </w:rPr>
  </w:style>
  <w:style w:type="paragraph" w:styleId="TOC3">
    <w:name w:val="toc 3"/>
    <w:basedOn w:val="Normal"/>
    <w:next w:val="Normal"/>
    <w:autoRedefine/>
    <w:uiPriority w:val="39"/>
    <w:unhideWhenUsed/>
    <w:rsid w:val="001E575F"/>
    <w:pPr>
      <w:ind w:left="400"/>
    </w:pPr>
  </w:style>
  <w:style w:type="character" w:styleId="CommentReference">
    <w:name w:val="annotation reference"/>
    <w:basedOn w:val="DefaultParagraphFont"/>
    <w:uiPriority w:val="99"/>
    <w:semiHidden/>
    <w:unhideWhenUsed/>
    <w:rsid w:val="00826B6B"/>
    <w:rPr>
      <w:sz w:val="16"/>
      <w:szCs w:val="16"/>
    </w:rPr>
  </w:style>
  <w:style w:type="paragraph" w:styleId="CommentSubject">
    <w:name w:val="annotation subject"/>
    <w:basedOn w:val="CommentText"/>
    <w:next w:val="CommentText"/>
    <w:link w:val="CommentSubjectChar"/>
    <w:uiPriority w:val="99"/>
    <w:semiHidden/>
    <w:unhideWhenUsed/>
    <w:rsid w:val="00826B6B"/>
    <w:pPr>
      <w:spacing w:before="0" w:beforeAutospacing="0"/>
      <w:ind w:left="720"/>
    </w:pPr>
    <w:rPr>
      <w:b/>
      <w:bCs/>
    </w:rPr>
  </w:style>
  <w:style w:type="character" w:customStyle="1" w:styleId="CommentSubjectChar">
    <w:name w:val="Comment Subject Char"/>
    <w:basedOn w:val="CommentTextChar"/>
    <w:link w:val="CommentSubject"/>
    <w:uiPriority w:val="99"/>
    <w:semiHidden/>
    <w:rsid w:val="00826B6B"/>
    <w:rPr>
      <w:rFonts w:ascii="Arial" w:eastAsia="Times New Roman" w:hAnsi="Arial" w:cs="Times New Roman"/>
      <w:b/>
      <w:bCs/>
      <w:sz w:val="20"/>
      <w:szCs w:val="20"/>
    </w:rPr>
  </w:style>
  <w:style w:type="character" w:styleId="FollowedHyperlink">
    <w:name w:val="FollowedHyperlink"/>
    <w:basedOn w:val="DefaultParagraphFont"/>
    <w:uiPriority w:val="99"/>
    <w:semiHidden/>
    <w:unhideWhenUsed/>
    <w:rsid w:val="00BA2DE3"/>
    <w:rPr>
      <w:color w:val="800080" w:themeColor="followedHyperlink"/>
      <w:u w:val="single"/>
    </w:rPr>
  </w:style>
  <w:style w:type="table" w:customStyle="1" w:styleId="TableGridLight1">
    <w:name w:val="Table Grid Light1"/>
    <w:basedOn w:val="TableNormal"/>
    <w:uiPriority w:val="40"/>
    <w:rsid w:val="00254B1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C5238A"/>
    <w:pPr>
      <w:spacing w:before="100" w:beforeAutospacing="1" w:line="240" w:lineRule="auto"/>
      <w:ind w:left="0"/>
      <w:jc w:val="left"/>
    </w:pPr>
    <w:rPr>
      <w:rFonts w:ascii="Times New Roman" w:eastAsiaTheme="minorEastAsia" w:hAnsi="Times New Roman"/>
      <w:sz w:val="24"/>
      <w:szCs w:val="24"/>
    </w:rPr>
  </w:style>
  <w:style w:type="paragraph" w:styleId="Revision">
    <w:name w:val="Revision"/>
    <w:hidden/>
    <w:uiPriority w:val="99"/>
    <w:semiHidden/>
    <w:rsid w:val="009C5DA7"/>
    <w:pPr>
      <w:spacing w:after="0" w:line="240" w:lineRule="auto"/>
    </w:pPr>
    <w:rPr>
      <w:rFonts w:ascii="Arial" w:eastAsia="Times New Roman" w:hAnsi="Arial" w:cs="Times New Roman"/>
      <w:sz w:val="20"/>
      <w:szCs w:val="20"/>
    </w:rPr>
  </w:style>
  <w:style w:type="character" w:customStyle="1" w:styleId="apple-converted-space">
    <w:name w:val="apple-converted-space"/>
    <w:basedOn w:val="DefaultParagraphFont"/>
    <w:rsid w:val="0072432C"/>
  </w:style>
  <w:style w:type="paragraph" w:styleId="TOC2">
    <w:name w:val="toc 2"/>
    <w:basedOn w:val="Normal"/>
    <w:next w:val="Normal"/>
    <w:autoRedefine/>
    <w:uiPriority w:val="39"/>
    <w:unhideWhenUsed/>
    <w:rsid w:val="000D34EC"/>
    <w:pPr>
      <w:ind w:left="200"/>
    </w:pPr>
  </w:style>
  <w:style w:type="paragraph" w:customStyle="1" w:styleId="search-refine-header">
    <w:name w:val="search-refine-header"/>
    <w:basedOn w:val="Normal"/>
    <w:rsid w:val="006859BB"/>
    <w:pPr>
      <w:spacing w:before="100" w:beforeAutospacing="1" w:line="240" w:lineRule="auto"/>
      <w:ind w:left="0"/>
      <w:jc w:val="left"/>
    </w:pPr>
    <w:rPr>
      <w:rFonts w:ascii="Times New Roman" w:hAnsi="Times New Roman"/>
      <w:sz w:val="24"/>
      <w:szCs w:val="24"/>
    </w:rPr>
  </w:style>
  <w:style w:type="paragraph" w:customStyle="1" w:styleId="search-refine-subheader-borderless">
    <w:name w:val="search-refine-subheader-borderless"/>
    <w:basedOn w:val="Normal"/>
    <w:rsid w:val="006859BB"/>
    <w:pPr>
      <w:spacing w:before="100" w:beforeAutospacing="1" w:line="240" w:lineRule="auto"/>
      <w:ind w:left="0"/>
      <w:jc w:val="left"/>
    </w:pPr>
    <w:rPr>
      <w:rFonts w:ascii="Times New Roman" w:hAnsi="Times New Roman"/>
      <w:sz w:val="24"/>
      <w:szCs w:val="24"/>
    </w:rPr>
  </w:style>
  <w:style w:type="paragraph" w:customStyle="1" w:styleId="full-width">
    <w:name w:val="full-width"/>
    <w:basedOn w:val="Normal"/>
    <w:rsid w:val="006859BB"/>
    <w:pPr>
      <w:spacing w:before="100" w:beforeAutospacing="1" w:line="240" w:lineRule="auto"/>
      <w:ind w:left="0"/>
      <w:jc w:val="left"/>
    </w:pPr>
    <w:rPr>
      <w:rFonts w:ascii="Times New Roman" w:hAnsi="Times New Roman"/>
      <w:sz w:val="24"/>
      <w:szCs w:val="24"/>
    </w:rPr>
  </w:style>
  <w:style w:type="character" w:customStyle="1" w:styleId="refnumofitems">
    <w:name w:val="refnumofitems"/>
    <w:basedOn w:val="DefaultParagraphFont"/>
    <w:rsid w:val="006859BB"/>
  </w:style>
  <w:style w:type="paragraph" w:styleId="HTMLPreformatted">
    <w:name w:val="HTML Preformatted"/>
    <w:basedOn w:val="Normal"/>
    <w:link w:val="HTMLPreformattedChar"/>
    <w:uiPriority w:val="99"/>
    <w:semiHidden/>
    <w:unhideWhenUsed/>
    <w:rsid w:val="00FF3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ind w:left="0"/>
      <w:jc w:val="left"/>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FF35B9"/>
    <w:rPr>
      <w:rFonts w:ascii="Courier New" w:eastAsia="Times New Roman" w:hAnsi="Courier New" w:cs="Courier New"/>
      <w:sz w:val="20"/>
      <w:szCs w:val="20"/>
    </w:rPr>
  </w:style>
  <w:style w:type="character" w:customStyle="1" w:styleId="normaltextrun">
    <w:name w:val="normaltextrun"/>
    <w:basedOn w:val="DefaultParagraphFont"/>
    <w:rsid w:val="006D4E60"/>
  </w:style>
  <w:style w:type="character" w:customStyle="1" w:styleId="eop">
    <w:name w:val="eop"/>
    <w:basedOn w:val="DefaultParagraphFont"/>
    <w:rsid w:val="006D4E60"/>
  </w:style>
  <w:style w:type="paragraph" w:customStyle="1" w:styleId="paragraph">
    <w:name w:val="paragraph"/>
    <w:basedOn w:val="Normal"/>
    <w:rsid w:val="006D4E60"/>
    <w:pPr>
      <w:spacing w:before="100" w:beforeAutospacing="1" w:line="240" w:lineRule="auto"/>
      <w:ind w:left="0"/>
      <w:jc w:val="left"/>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232">
      <w:bodyDiv w:val="1"/>
      <w:marLeft w:val="0"/>
      <w:marRight w:val="0"/>
      <w:marTop w:val="0"/>
      <w:marBottom w:val="0"/>
      <w:divBdr>
        <w:top w:val="none" w:sz="0" w:space="0" w:color="auto"/>
        <w:left w:val="none" w:sz="0" w:space="0" w:color="auto"/>
        <w:bottom w:val="none" w:sz="0" w:space="0" w:color="auto"/>
        <w:right w:val="none" w:sz="0" w:space="0" w:color="auto"/>
      </w:divBdr>
      <w:divsChild>
        <w:div w:id="66193105">
          <w:marLeft w:val="2606"/>
          <w:marRight w:val="0"/>
          <w:marTop w:val="0"/>
          <w:marBottom w:val="0"/>
          <w:divBdr>
            <w:top w:val="none" w:sz="0" w:space="0" w:color="auto"/>
            <w:left w:val="none" w:sz="0" w:space="0" w:color="auto"/>
            <w:bottom w:val="none" w:sz="0" w:space="0" w:color="auto"/>
            <w:right w:val="none" w:sz="0" w:space="0" w:color="auto"/>
          </w:divBdr>
        </w:div>
      </w:divsChild>
    </w:div>
    <w:div w:id="48724290">
      <w:bodyDiv w:val="1"/>
      <w:marLeft w:val="0"/>
      <w:marRight w:val="0"/>
      <w:marTop w:val="0"/>
      <w:marBottom w:val="0"/>
      <w:divBdr>
        <w:top w:val="none" w:sz="0" w:space="0" w:color="auto"/>
        <w:left w:val="none" w:sz="0" w:space="0" w:color="auto"/>
        <w:bottom w:val="none" w:sz="0" w:space="0" w:color="auto"/>
        <w:right w:val="none" w:sz="0" w:space="0" w:color="auto"/>
      </w:divBdr>
      <w:divsChild>
        <w:div w:id="250050515">
          <w:marLeft w:val="2606"/>
          <w:marRight w:val="0"/>
          <w:marTop w:val="0"/>
          <w:marBottom w:val="0"/>
          <w:divBdr>
            <w:top w:val="none" w:sz="0" w:space="0" w:color="auto"/>
            <w:left w:val="none" w:sz="0" w:space="0" w:color="auto"/>
            <w:bottom w:val="none" w:sz="0" w:space="0" w:color="auto"/>
            <w:right w:val="none" w:sz="0" w:space="0" w:color="auto"/>
          </w:divBdr>
        </w:div>
        <w:div w:id="272443337">
          <w:marLeft w:val="2606"/>
          <w:marRight w:val="0"/>
          <w:marTop w:val="0"/>
          <w:marBottom w:val="0"/>
          <w:divBdr>
            <w:top w:val="none" w:sz="0" w:space="0" w:color="auto"/>
            <w:left w:val="none" w:sz="0" w:space="0" w:color="auto"/>
            <w:bottom w:val="none" w:sz="0" w:space="0" w:color="auto"/>
            <w:right w:val="none" w:sz="0" w:space="0" w:color="auto"/>
          </w:divBdr>
        </w:div>
        <w:div w:id="532689647">
          <w:marLeft w:val="1886"/>
          <w:marRight w:val="0"/>
          <w:marTop w:val="0"/>
          <w:marBottom w:val="0"/>
          <w:divBdr>
            <w:top w:val="none" w:sz="0" w:space="0" w:color="auto"/>
            <w:left w:val="none" w:sz="0" w:space="0" w:color="auto"/>
            <w:bottom w:val="none" w:sz="0" w:space="0" w:color="auto"/>
            <w:right w:val="none" w:sz="0" w:space="0" w:color="auto"/>
          </w:divBdr>
        </w:div>
        <w:div w:id="685667470">
          <w:marLeft w:val="1886"/>
          <w:marRight w:val="0"/>
          <w:marTop w:val="0"/>
          <w:marBottom w:val="0"/>
          <w:divBdr>
            <w:top w:val="none" w:sz="0" w:space="0" w:color="auto"/>
            <w:left w:val="none" w:sz="0" w:space="0" w:color="auto"/>
            <w:bottom w:val="none" w:sz="0" w:space="0" w:color="auto"/>
            <w:right w:val="none" w:sz="0" w:space="0" w:color="auto"/>
          </w:divBdr>
        </w:div>
        <w:div w:id="1013150889">
          <w:marLeft w:val="2606"/>
          <w:marRight w:val="0"/>
          <w:marTop w:val="0"/>
          <w:marBottom w:val="0"/>
          <w:divBdr>
            <w:top w:val="none" w:sz="0" w:space="0" w:color="auto"/>
            <w:left w:val="none" w:sz="0" w:space="0" w:color="auto"/>
            <w:bottom w:val="none" w:sz="0" w:space="0" w:color="auto"/>
            <w:right w:val="none" w:sz="0" w:space="0" w:color="auto"/>
          </w:divBdr>
        </w:div>
        <w:div w:id="1401828986">
          <w:marLeft w:val="2606"/>
          <w:marRight w:val="0"/>
          <w:marTop w:val="0"/>
          <w:marBottom w:val="0"/>
          <w:divBdr>
            <w:top w:val="none" w:sz="0" w:space="0" w:color="auto"/>
            <w:left w:val="none" w:sz="0" w:space="0" w:color="auto"/>
            <w:bottom w:val="none" w:sz="0" w:space="0" w:color="auto"/>
            <w:right w:val="none" w:sz="0" w:space="0" w:color="auto"/>
          </w:divBdr>
        </w:div>
        <w:div w:id="1419869944">
          <w:marLeft w:val="1166"/>
          <w:marRight w:val="0"/>
          <w:marTop w:val="0"/>
          <w:marBottom w:val="0"/>
          <w:divBdr>
            <w:top w:val="none" w:sz="0" w:space="0" w:color="auto"/>
            <w:left w:val="none" w:sz="0" w:space="0" w:color="auto"/>
            <w:bottom w:val="none" w:sz="0" w:space="0" w:color="auto"/>
            <w:right w:val="none" w:sz="0" w:space="0" w:color="auto"/>
          </w:divBdr>
        </w:div>
        <w:div w:id="1601450898">
          <w:marLeft w:val="2606"/>
          <w:marRight w:val="0"/>
          <w:marTop w:val="0"/>
          <w:marBottom w:val="0"/>
          <w:divBdr>
            <w:top w:val="none" w:sz="0" w:space="0" w:color="auto"/>
            <w:left w:val="none" w:sz="0" w:space="0" w:color="auto"/>
            <w:bottom w:val="none" w:sz="0" w:space="0" w:color="auto"/>
            <w:right w:val="none" w:sz="0" w:space="0" w:color="auto"/>
          </w:divBdr>
        </w:div>
        <w:div w:id="1625499064">
          <w:marLeft w:val="2606"/>
          <w:marRight w:val="0"/>
          <w:marTop w:val="0"/>
          <w:marBottom w:val="0"/>
          <w:divBdr>
            <w:top w:val="none" w:sz="0" w:space="0" w:color="auto"/>
            <w:left w:val="none" w:sz="0" w:space="0" w:color="auto"/>
            <w:bottom w:val="none" w:sz="0" w:space="0" w:color="auto"/>
            <w:right w:val="none" w:sz="0" w:space="0" w:color="auto"/>
          </w:divBdr>
        </w:div>
        <w:div w:id="1642883871">
          <w:marLeft w:val="1886"/>
          <w:marRight w:val="0"/>
          <w:marTop w:val="0"/>
          <w:marBottom w:val="0"/>
          <w:divBdr>
            <w:top w:val="none" w:sz="0" w:space="0" w:color="auto"/>
            <w:left w:val="none" w:sz="0" w:space="0" w:color="auto"/>
            <w:bottom w:val="none" w:sz="0" w:space="0" w:color="auto"/>
            <w:right w:val="none" w:sz="0" w:space="0" w:color="auto"/>
          </w:divBdr>
        </w:div>
        <w:div w:id="1814758033">
          <w:marLeft w:val="2606"/>
          <w:marRight w:val="0"/>
          <w:marTop w:val="0"/>
          <w:marBottom w:val="0"/>
          <w:divBdr>
            <w:top w:val="none" w:sz="0" w:space="0" w:color="auto"/>
            <w:left w:val="none" w:sz="0" w:space="0" w:color="auto"/>
            <w:bottom w:val="none" w:sz="0" w:space="0" w:color="auto"/>
            <w:right w:val="none" w:sz="0" w:space="0" w:color="auto"/>
          </w:divBdr>
        </w:div>
      </w:divsChild>
    </w:div>
    <w:div w:id="50662261">
      <w:bodyDiv w:val="1"/>
      <w:marLeft w:val="0"/>
      <w:marRight w:val="0"/>
      <w:marTop w:val="0"/>
      <w:marBottom w:val="0"/>
      <w:divBdr>
        <w:top w:val="none" w:sz="0" w:space="0" w:color="auto"/>
        <w:left w:val="none" w:sz="0" w:space="0" w:color="auto"/>
        <w:bottom w:val="none" w:sz="0" w:space="0" w:color="auto"/>
        <w:right w:val="none" w:sz="0" w:space="0" w:color="auto"/>
      </w:divBdr>
      <w:divsChild>
        <w:div w:id="774524690">
          <w:marLeft w:val="274"/>
          <w:marRight w:val="0"/>
          <w:marTop w:val="0"/>
          <w:marBottom w:val="0"/>
          <w:divBdr>
            <w:top w:val="none" w:sz="0" w:space="0" w:color="auto"/>
            <w:left w:val="none" w:sz="0" w:space="0" w:color="auto"/>
            <w:bottom w:val="none" w:sz="0" w:space="0" w:color="auto"/>
            <w:right w:val="none" w:sz="0" w:space="0" w:color="auto"/>
          </w:divBdr>
        </w:div>
      </w:divsChild>
    </w:div>
    <w:div w:id="61877366">
      <w:bodyDiv w:val="1"/>
      <w:marLeft w:val="0"/>
      <w:marRight w:val="0"/>
      <w:marTop w:val="0"/>
      <w:marBottom w:val="0"/>
      <w:divBdr>
        <w:top w:val="none" w:sz="0" w:space="0" w:color="auto"/>
        <w:left w:val="none" w:sz="0" w:space="0" w:color="auto"/>
        <w:bottom w:val="none" w:sz="0" w:space="0" w:color="auto"/>
        <w:right w:val="none" w:sz="0" w:space="0" w:color="auto"/>
      </w:divBdr>
      <w:divsChild>
        <w:div w:id="1967004440">
          <w:marLeft w:val="2606"/>
          <w:marRight w:val="0"/>
          <w:marTop w:val="0"/>
          <w:marBottom w:val="0"/>
          <w:divBdr>
            <w:top w:val="none" w:sz="0" w:space="0" w:color="auto"/>
            <w:left w:val="none" w:sz="0" w:space="0" w:color="auto"/>
            <w:bottom w:val="none" w:sz="0" w:space="0" w:color="auto"/>
            <w:right w:val="none" w:sz="0" w:space="0" w:color="auto"/>
          </w:divBdr>
        </w:div>
      </w:divsChild>
    </w:div>
    <w:div w:id="92167730">
      <w:bodyDiv w:val="1"/>
      <w:marLeft w:val="0"/>
      <w:marRight w:val="0"/>
      <w:marTop w:val="0"/>
      <w:marBottom w:val="0"/>
      <w:divBdr>
        <w:top w:val="none" w:sz="0" w:space="0" w:color="auto"/>
        <w:left w:val="none" w:sz="0" w:space="0" w:color="auto"/>
        <w:bottom w:val="none" w:sz="0" w:space="0" w:color="auto"/>
        <w:right w:val="none" w:sz="0" w:space="0" w:color="auto"/>
      </w:divBdr>
      <w:divsChild>
        <w:div w:id="487018258">
          <w:marLeft w:val="1080"/>
          <w:marRight w:val="0"/>
          <w:marTop w:val="100"/>
          <w:marBottom w:val="0"/>
          <w:divBdr>
            <w:top w:val="none" w:sz="0" w:space="0" w:color="auto"/>
            <w:left w:val="none" w:sz="0" w:space="0" w:color="auto"/>
            <w:bottom w:val="none" w:sz="0" w:space="0" w:color="auto"/>
            <w:right w:val="none" w:sz="0" w:space="0" w:color="auto"/>
          </w:divBdr>
        </w:div>
      </w:divsChild>
    </w:div>
    <w:div w:id="95447460">
      <w:bodyDiv w:val="1"/>
      <w:marLeft w:val="0"/>
      <w:marRight w:val="0"/>
      <w:marTop w:val="0"/>
      <w:marBottom w:val="0"/>
      <w:divBdr>
        <w:top w:val="none" w:sz="0" w:space="0" w:color="auto"/>
        <w:left w:val="none" w:sz="0" w:space="0" w:color="auto"/>
        <w:bottom w:val="none" w:sz="0" w:space="0" w:color="auto"/>
        <w:right w:val="none" w:sz="0" w:space="0" w:color="auto"/>
      </w:divBdr>
      <w:divsChild>
        <w:div w:id="294725444">
          <w:marLeft w:val="2606"/>
          <w:marRight w:val="0"/>
          <w:marTop w:val="0"/>
          <w:marBottom w:val="0"/>
          <w:divBdr>
            <w:top w:val="none" w:sz="0" w:space="0" w:color="auto"/>
            <w:left w:val="none" w:sz="0" w:space="0" w:color="auto"/>
            <w:bottom w:val="none" w:sz="0" w:space="0" w:color="auto"/>
            <w:right w:val="none" w:sz="0" w:space="0" w:color="auto"/>
          </w:divBdr>
        </w:div>
        <w:div w:id="1217083228">
          <w:marLeft w:val="3326"/>
          <w:marRight w:val="0"/>
          <w:marTop w:val="0"/>
          <w:marBottom w:val="0"/>
          <w:divBdr>
            <w:top w:val="none" w:sz="0" w:space="0" w:color="auto"/>
            <w:left w:val="none" w:sz="0" w:space="0" w:color="auto"/>
            <w:bottom w:val="none" w:sz="0" w:space="0" w:color="auto"/>
            <w:right w:val="none" w:sz="0" w:space="0" w:color="auto"/>
          </w:divBdr>
        </w:div>
        <w:div w:id="1243877106">
          <w:marLeft w:val="3326"/>
          <w:marRight w:val="0"/>
          <w:marTop w:val="0"/>
          <w:marBottom w:val="0"/>
          <w:divBdr>
            <w:top w:val="none" w:sz="0" w:space="0" w:color="auto"/>
            <w:left w:val="none" w:sz="0" w:space="0" w:color="auto"/>
            <w:bottom w:val="none" w:sz="0" w:space="0" w:color="auto"/>
            <w:right w:val="none" w:sz="0" w:space="0" w:color="auto"/>
          </w:divBdr>
        </w:div>
        <w:div w:id="1371103763">
          <w:marLeft w:val="3326"/>
          <w:marRight w:val="0"/>
          <w:marTop w:val="0"/>
          <w:marBottom w:val="0"/>
          <w:divBdr>
            <w:top w:val="none" w:sz="0" w:space="0" w:color="auto"/>
            <w:left w:val="none" w:sz="0" w:space="0" w:color="auto"/>
            <w:bottom w:val="none" w:sz="0" w:space="0" w:color="auto"/>
            <w:right w:val="none" w:sz="0" w:space="0" w:color="auto"/>
          </w:divBdr>
        </w:div>
        <w:div w:id="1474373470">
          <w:marLeft w:val="3326"/>
          <w:marRight w:val="0"/>
          <w:marTop w:val="0"/>
          <w:marBottom w:val="0"/>
          <w:divBdr>
            <w:top w:val="none" w:sz="0" w:space="0" w:color="auto"/>
            <w:left w:val="none" w:sz="0" w:space="0" w:color="auto"/>
            <w:bottom w:val="none" w:sz="0" w:space="0" w:color="auto"/>
            <w:right w:val="none" w:sz="0" w:space="0" w:color="auto"/>
          </w:divBdr>
        </w:div>
      </w:divsChild>
    </w:div>
    <w:div w:id="95904123">
      <w:bodyDiv w:val="1"/>
      <w:marLeft w:val="0"/>
      <w:marRight w:val="0"/>
      <w:marTop w:val="0"/>
      <w:marBottom w:val="0"/>
      <w:divBdr>
        <w:top w:val="none" w:sz="0" w:space="0" w:color="auto"/>
        <w:left w:val="none" w:sz="0" w:space="0" w:color="auto"/>
        <w:bottom w:val="none" w:sz="0" w:space="0" w:color="auto"/>
        <w:right w:val="none" w:sz="0" w:space="0" w:color="auto"/>
      </w:divBdr>
    </w:div>
    <w:div w:id="112867462">
      <w:bodyDiv w:val="1"/>
      <w:marLeft w:val="0"/>
      <w:marRight w:val="0"/>
      <w:marTop w:val="0"/>
      <w:marBottom w:val="0"/>
      <w:divBdr>
        <w:top w:val="none" w:sz="0" w:space="0" w:color="auto"/>
        <w:left w:val="none" w:sz="0" w:space="0" w:color="auto"/>
        <w:bottom w:val="none" w:sz="0" w:space="0" w:color="auto"/>
        <w:right w:val="none" w:sz="0" w:space="0" w:color="auto"/>
      </w:divBdr>
    </w:div>
    <w:div w:id="128674219">
      <w:bodyDiv w:val="1"/>
      <w:marLeft w:val="0"/>
      <w:marRight w:val="0"/>
      <w:marTop w:val="0"/>
      <w:marBottom w:val="0"/>
      <w:divBdr>
        <w:top w:val="none" w:sz="0" w:space="0" w:color="auto"/>
        <w:left w:val="none" w:sz="0" w:space="0" w:color="auto"/>
        <w:bottom w:val="none" w:sz="0" w:space="0" w:color="auto"/>
        <w:right w:val="none" w:sz="0" w:space="0" w:color="auto"/>
      </w:divBdr>
      <w:divsChild>
        <w:div w:id="195896619">
          <w:marLeft w:val="1886"/>
          <w:marRight w:val="0"/>
          <w:marTop w:val="0"/>
          <w:marBottom w:val="0"/>
          <w:divBdr>
            <w:top w:val="none" w:sz="0" w:space="0" w:color="auto"/>
            <w:left w:val="none" w:sz="0" w:space="0" w:color="auto"/>
            <w:bottom w:val="none" w:sz="0" w:space="0" w:color="auto"/>
            <w:right w:val="none" w:sz="0" w:space="0" w:color="auto"/>
          </w:divBdr>
        </w:div>
      </w:divsChild>
    </w:div>
    <w:div w:id="132063859">
      <w:bodyDiv w:val="1"/>
      <w:marLeft w:val="0"/>
      <w:marRight w:val="0"/>
      <w:marTop w:val="0"/>
      <w:marBottom w:val="0"/>
      <w:divBdr>
        <w:top w:val="none" w:sz="0" w:space="0" w:color="auto"/>
        <w:left w:val="none" w:sz="0" w:space="0" w:color="auto"/>
        <w:bottom w:val="none" w:sz="0" w:space="0" w:color="auto"/>
        <w:right w:val="none" w:sz="0" w:space="0" w:color="auto"/>
      </w:divBdr>
    </w:div>
    <w:div w:id="143935660">
      <w:bodyDiv w:val="1"/>
      <w:marLeft w:val="0"/>
      <w:marRight w:val="0"/>
      <w:marTop w:val="0"/>
      <w:marBottom w:val="0"/>
      <w:divBdr>
        <w:top w:val="none" w:sz="0" w:space="0" w:color="auto"/>
        <w:left w:val="none" w:sz="0" w:space="0" w:color="auto"/>
        <w:bottom w:val="none" w:sz="0" w:space="0" w:color="auto"/>
        <w:right w:val="none" w:sz="0" w:space="0" w:color="auto"/>
      </w:divBdr>
    </w:div>
    <w:div w:id="167597566">
      <w:bodyDiv w:val="1"/>
      <w:marLeft w:val="0"/>
      <w:marRight w:val="0"/>
      <w:marTop w:val="0"/>
      <w:marBottom w:val="0"/>
      <w:divBdr>
        <w:top w:val="none" w:sz="0" w:space="0" w:color="auto"/>
        <w:left w:val="none" w:sz="0" w:space="0" w:color="auto"/>
        <w:bottom w:val="none" w:sz="0" w:space="0" w:color="auto"/>
        <w:right w:val="none" w:sz="0" w:space="0" w:color="auto"/>
      </w:divBdr>
      <w:divsChild>
        <w:div w:id="160312774">
          <w:marLeft w:val="1080"/>
          <w:marRight w:val="0"/>
          <w:marTop w:val="100"/>
          <w:marBottom w:val="0"/>
          <w:divBdr>
            <w:top w:val="none" w:sz="0" w:space="0" w:color="auto"/>
            <w:left w:val="none" w:sz="0" w:space="0" w:color="auto"/>
            <w:bottom w:val="none" w:sz="0" w:space="0" w:color="auto"/>
            <w:right w:val="none" w:sz="0" w:space="0" w:color="auto"/>
          </w:divBdr>
        </w:div>
      </w:divsChild>
    </w:div>
    <w:div w:id="168452810">
      <w:bodyDiv w:val="1"/>
      <w:marLeft w:val="0"/>
      <w:marRight w:val="0"/>
      <w:marTop w:val="0"/>
      <w:marBottom w:val="0"/>
      <w:divBdr>
        <w:top w:val="none" w:sz="0" w:space="0" w:color="auto"/>
        <w:left w:val="none" w:sz="0" w:space="0" w:color="auto"/>
        <w:bottom w:val="none" w:sz="0" w:space="0" w:color="auto"/>
        <w:right w:val="none" w:sz="0" w:space="0" w:color="auto"/>
      </w:divBdr>
      <w:divsChild>
        <w:div w:id="166747835">
          <w:marLeft w:val="3326"/>
          <w:marRight w:val="0"/>
          <w:marTop w:val="0"/>
          <w:marBottom w:val="0"/>
          <w:divBdr>
            <w:top w:val="none" w:sz="0" w:space="0" w:color="auto"/>
            <w:left w:val="none" w:sz="0" w:space="0" w:color="auto"/>
            <w:bottom w:val="none" w:sz="0" w:space="0" w:color="auto"/>
            <w:right w:val="none" w:sz="0" w:space="0" w:color="auto"/>
          </w:divBdr>
        </w:div>
        <w:div w:id="261963221">
          <w:marLeft w:val="2606"/>
          <w:marRight w:val="0"/>
          <w:marTop w:val="0"/>
          <w:marBottom w:val="0"/>
          <w:divBdr>
            <w:top w:val="none" w:sz="0" w:space="0" w:color="auto"/>
            <w:left w:val="none" w:sz="0" w:space="0" w:color="auto"/>
            <w:bottom w:val="none" w:sz="0" w:space="0" w:color="auto"/>
            <w:right w:val="none" w:sz="0" w:space="0" w:color="auto"/>
          </w:divBdr>
        </w:div>
        <w:div w:id="381290791">
          <w:marLeft w:val="2606"/>
          <w:marRight w:val="0"/>
          <w:marTop w:val="0"/>
          <w:marBottom w:val="0"/>
          <w:divBdr>
            <w:top w:val="none" w:sz="0" w:space="0" w:color="auto"/>
            <w:left w:val="none" w:sz="0" w:space="0" w:color="auto"/>
            <w:bottom w:val="none" w:sz="0" w:space="0" w:color="auto"/>
            <w:right w:val="none" w:sz="0" w:space="0" w:color="auto"/>
          </w:divBdr>
        </w:div>
        <w:div w:id="425074654">
          <w:marLeft w:val="2606"/>
          <w:marRight w:val="0"/>
          <w:marTop w:val="0"/>
          <w:marBottom w:val="0"/>
          <w:divBdr>
            <w:top w:val="none" w:sz="0" w:space="0" w:color="auto"/>
            <w:left w:val="none" w:sz="0" w:space="0" w:color="auto"/>
            <w:bottom w:val="none" w:sz="0" w:space="0" w:color="auto"/>
            <w:right w:val="none" w:sz="0" w:space="0" w:color="auto"/>
          </w:divBdr>
        </w:div>
        <w:div w:id="796683980">
          <w:marLeft w:val="1886"/>
          <w:marRight w:val="0"/>
          <w:marTop w:val="0"/>
          <w:marBottom w:val="0"/>
          <w:divBdr>
            <w:top w:val="none" w:sz="0" w:space="0" w:color="auto"/>
            <w:left w:val="none" w:sz="0" w:space="0" w:color="auto"/>
            <w:bottom w:val="none" w:sz="0" w:space="0" w:color="auto"/>
            <w:right w:val="none" w:sz="0" w:space="0" w:color="auto"/>
          </w:divBdr>
        </w:div>
      </w:divsChild>
    </w:div>
    <w:div w:id="185170382">
      <w:bodyDiv w:val="1"/>
      <w:marLeft w:val="0"/>
      <w:marRight w:val="0"/>
      <w:marTop w:val="0"/>
      <w:marBottom w:val="0"/>
      <w:divBdr>
        <w:top w:val="none" w:sz="0" w:space="0" w:color="auto"/>
        <w:left w:val="none" w:sz="0" w:space="0" w:color="auto"/>
        <w:bottom w:val="none" w:sz="0" w:space="0" w:color="auto"/>
        <w:right w:val="none" w:sz="0" w:space="0" w:color="auto"/>
      </w:divBdr>
    </w:div>
    <w:div w:id="206529756">
      <w:bodyDiv w:val="1"/>
      <w:marLeft w:val="0"/>
      <w:marRight w:val="0"/>
      <w:marTop w:val="0"/>
      <w:marBottom w:val="0"/>
      <w:divBdr>
        <w:top w:val="none" w:sz="0" w:space="0" w:color="auto"/>
        <w:left w:val="none" w:sz="0" w:space="0" w:color="auto"/>
        <w:bottom w:val="none" w:sz="0" w:space="0" w:color="auto"/>
        <w:right w:val="none" w:sz="0" w:space="0" w:color="auto"/>
      </w:divBdr>
      <w:divsChild>
        <w:div w:id="143202167">
          <w:marLeft w:val="446"/>
          <w:marRight w:val="0"/>
          <w:marTop w:val="0"/>
          <w:marBottom w:val="0"/>
          <w:divBdr>
            <w:top w:val="none" w:sz="0" w:space="0" w:color="auto"/>
            <w:left w:val="none" w:sz="0" w:space="0" w:color="auto"/>
            <w:bottom w:val="none" w:sz="0" w:space="0" w:color="auto"/>
            <w:right w:val="none" w:sz="0" w:space="0" w:color="auto"/>
          </w:divBdr>
        </w:div>
        <w:div w:id="265423669">
          <w:marLeft w:val="1166"/>
          <w:marRight w:val="0"/>
          <w:marTop w:val="0"/>
          <w:marBottom w:val="0"/>
          <w:divBdr>
            <w:top w:val="none" w:sz="0" w:space="0" w:color="auto"/>
            <w:left w:val="none" w:sz="0" w:space="0" w:color="auto"/>
            <w:bottom w:val="none" w:sz="0" w:space="0" w:color="auto"/>
            <w:right w:val="none" w:sz="0" w:space="0" w:color="auto"/>
          </w:divBdr>
        </w:div>
        <w:div w:id="320352321">
          <w:marLeft w:val="1166"/>
          <w:marRight w:val="0"/>
          <w:marTop w:val="0"/>
          <w:marBottom w:val="0"/>
          <w:divBdr>
            <w:top w:val="none" w:sz="0" w:space="0" w:color="auto"/>
            <w:left w:val="none" w:sz="0" w:space="0" w:color="auto"/>
            <w:bottom w:val="none" w:sz="0" w:space="0" w:color="auto"/>
            <w:right w:val="none" w:sz="0" w:space="0" w:color="auto"/>
          </w:divBdr>
        </w:div>
        <w:div w:id="573245845">
          <w:marLeft w:val="1166"/>
          <w:marRight w:val="0"/>
          <w:marTop w:val="0"/>
          <w:marBottom w:val="0"/>
          <w:divBdr>
            <w:top w:val="none" w:sz="0" w:space="0" w:color="auto"/>
            <w:left w:val="none" w:sz="0" w:space="0" w:color="auto"/>
            <w:bottom w:val="none" w:sz="0" w:space="0" w:color="auto"/>
            <w:right w:val="none" w:sz="0" w:space="0" w:color="auto"/>
          </w:divBdr>
        </w:div>
        <w:div w:id="760180780">
          <w:marLeft w:val="446"/>
          <w:marRight w:val="0"/>
          <w:marTop w:val="0"/>
          <w:marBottom w:val="0"/>
          <w:divBdr>
            <w:top w:val="none" w:sz="0" w:space="0" w:color="auto"/>
            <w:left w:val="none" w:sz="0" w:space="0" w:color="auto"/>
            <w:bottom w:val="none" w:sz="0" w:space="0" w:color="auto"/>
            <w:right w:val="none" w:sz="0" w:space="0" w:color="auto"/>
          </w:divBdr>
        </w:div>
        <w:div w:id="907302178">
          <w:marLeft w:val="1166"/>
          <w:marRight w:val="0"/>
          <w:marTop w:val="0"/>
          <w:marBottom w:val="0"/>
          <w:divBdr>
            <w:top w:val="none" w:sz="0" w:space="0" w:color="auto"/>
            <w:left w:val="none" w:sz="0" w:space="0" w:color="auto"/>
            <w:bottom w:val="none" w:sz="0" w:space="0" w:color="auto"/>
            <w:right w:val="none" w:sz="0" w:space="0" w:color="auto"/>
          </w:divBdr>
        </w:div>
        <w:div w:id="1316451535">
          <w:marLeft w:val="1166"/>
          <w:marRight w:val="0"/>
          <w:marTop w:val="0"/>
          <w:marBottom w:val="0"/>
          <w:divBdr>
            <w:top w:val="none" w:sz="0" w:space="0" w:color="auto"/>
            <w:left w:val="none" w:sz="0" w:space="0" w:color="auto"/>
            <w:bottom w:val="none" w:sz="0" w:space="0" w:color="auto"/>
            <w:right w:val="none" w:sz="0" w:space="0" w:color="auto"/>
          </w:divBdr>
        </w:div>
        <w:div w:id="1627077553">
          <w:marLeft w:val="1166"/>
          <w:marRight w:val="0"/>
          <w:marTop w:val="0"/>
          <w:marBottom w:val="0"/>
          <w:divBdr>
            <w:top w:val="none" w:sz="0" w:space="0" w:color="auto"/>
            <w:left w:val="none" w:sz="0" w:space="0" w:color="auto"/>
            <w:bottom w:val="none" w:sz="0" w:space="0" w:color="auto"/>
            <w:right w:val="none" w:sz="0" w:space="0" w:color="auto"/>
          </w:divBdr>
        </w:div>
        <w:div w:id="1768379298">
          <w:marLeft w:val="1166"/>
          <w:marRight w:val="0"/>
          <w:marTop w:val="0"/>
          <w:marBottom w:val="0"/>
          <w:divBdr>
            <w:top w:val="none" w:sz="0" w:space="0" w:color="auto"/>
            <w:left w:val="none" w:sz="0" w:space="0" w:color="auto"/>
            <w:bottom w:val="none" w:sz="0" w:space="0" w:color="auto"/>
            <w:right w:val="none" w:sz="0" w:space="0" w:color="auto"/>
          </w:divBdr>
        </w:div>
        <w:div w:id="1801996927">
          <w:marLeft w:val="1166"/>
          <w:marRight w:val="0"/>
          <w:marTop w:val="0"/>
          <w:marBottom w:val="0"/>
          <w:divBdr>
            <w:top w:val="none" w:sz="0" w:space="0" w:color="auto"/>
            <w:left w:val="none" w:sz="0" w:space="0" w:color="auto"/>
            <w:bottom w:val="none" w:sz="0" w:space="0" w:color="auto"/>
            <w:right w:val="none" w:sz="0" w:space="0" w:color="auto"/>
          </w:divBdr>
        </w:div>
        <w:div w:id="1809205436">
          <w:marLeft w:val="446"/>
          <w:marRight w:val="0"/>
          <w:marTop w:val="0"/>
          <w:marBottom w:val="0"/>
          <w:divBdr>
            <w:top w:val="none" w:sz="0" w:space="0" w:color="auto"/>
            <w:left w:val="none" w:sz="0" w:space="0" w:color="auto"/>
            <w:bottom w:val="none" w:sz="0" w:space="0" w:color="auto"/>
            <w:right w:val="none" w:sz="0" w:space="0" w:color="auto"/>
          </w:divBdr>
        </w:div>
        <w:div w:id="1825850638">
          <w:marLeft w:val="1166"/>
          <w:marRight w:val="0"/>
          <w:marTop w:val="0"/>
          <w:marBottom w:val="0"/>
          <w:divBdr>
            <w:top w:val="none" w:sz="0" w:space="0" w:color="auto"/>
            <w:left w:val="none" w:sz="0" w:space="0" w:color="auto"/>
            <w:bottom w:val="none" w:sz="0" w:space="0" w:color="auto"/>
            <w:right w:val="none" w:sz="0" w:space="0" w:color="auto"/>
          </w:divBdr>
        </w:div>
        <w:div w:id="2044937294">
          <w:marLeft w:val="446"/>
          <w:marRight w:val="0"/>
          <w:marTop w:val="0"/>
          <w:marBottom w:val="0"/>
          <w:divBdr>
            <w:top w:val="none" w:sz="0" w:space="0" w:color="auto"/>
            <w:left w:val="none" w:sz="0" w:space="0" w:color="auto"/>
            <w:bottom w:val="none" w:sz="0" w:space="0" w:color="auto"/>
            <w:right w:val="none" w:sz="0" w:space="0" w:color="auto"/>
          </w:divBdr>
        </w:div>
        <w:div w:id="2066446558">
          <w:marLeft w:val="1166"/>
          <w:marRight w:val="0"/>
          <w:marTop w:val="0"/>
          <w:marBottom w:val="0"/>
          <w:divBdr>
            <w:top w:val="none" w:sz="0" w:space="0" w:color="auto"/>
            <w:left w:val="none" w:sz="0" w:space="0" w:color="auto"/>
            <w:bottom w:val="none" w:sz="0" w:space="0" w:color="auto"/>
            <w:right w:val="none" w:sz="0" w:space="0" w:color="auto"/>
          </w:divBdr>
        </w:div>
        <w:div w:id="2098476184">
          <w:marLeft w:val="1166"/>
          <w:marRight w:val="0"/>
          <w:marTop w:val="0"/>
          <w:marBottom w:val="0"/>
          <w:divBdr>
            <w:top w:val="none" w:sz="0" w:space="0" w:color="auto"/>
            <w:left w:val="none" w:sz="0" w:space="0" w:color="auto"/>
            <w:bottom w:val="none" w:sz="0" w:space="0" w:color="auto"/>
            <w:right w:val="none" w:sz="0" w:space="0" w:color="auto"/>
          </w:divBdr>
        </w:div>
        <w:div w:id="2121103309">
          <w:marLeft w:val="1166"/>
          <w:marRight w:val="0"/>
          <w:marTop w:val="0"/>
          <w:marBottom w:val="0"/>
          <w:divBdr>
            <w:top w:val="none" w:sz="0" w:space="0" w:color="auto"/>
            <w:left w:val="none" w:sz="0" w:space="0" w:color="auto"/>
            <w:bottom w:val="none" w:sz="0" w:space="0" w:color="auto"/>
            <w:right w:val="none" w:sz="0" w:space="0" w:color="auto"/>
          </w:divBdr>
        </w:div>
      </w:divsChild>
    </w:div>
    <w:div w:id="209923853">
      <w:bodyDiv w:val="1"/>
      <w:marLeft w:val="0"/>
      <w:marRight w:val="0"/>
      <w:marTop w:val="0"/>
      <w:marBottom w:val="0"/>
      <w:divBdr>
        <w:top w:val="none" w:sz="0" w:space="0" w:color="auto"/>
        <w:left w:val="none" w:sz="0" w:space="0" w:color="auto"/>
        <w:bottom w:val="none" w:sz="0" w:space="0" w:color="auto"/>
        <w:right w:val="none" w:sz="0" w:space="0" w:color="auto"/>
      </w:divBdr>
      <w:divsChild>
        <w:div w:id="1607039408">
          <w:marLeft w:val="0"/>
          <w:marRight w:val="0"/>
          <w:marTop w:val="0"/>
          <w:marBottom w:val="0"/>
          <w:divBdr>
            <w:top w:val="none" w:sz="0" w:space="0" w:color="auto"/>
            <w:left w:val="none" w:sz="0" w:space="0" w:color="auto"/>
            <w:bottom w:val="none" w:sz="0" w:space="0" w:color="auto"/>
            <w:right w:val="none" w:sz="0" w:space="0" w:color="auto"/>
          </w:divBdr>
        </w:div>
      </w:divsChild>
    </w:div>
    <w:div w:id="252400258">
      <w:bodyDiv w:val="1"/>
      <w:marLeft w:val="0"/>
      <w:marRight w:val="0"/>
      <w:marTop w:val="0"/>
      <w:marBottom w:val="0"/>
      <w:divBdr>
        <w:top w:val="none" w:sz="0" w:space="0" w:color="auto"/>
        <w:left w:val="none" w:sz="0" w:space="0" w:color="auto"/>
        <w:bottom w:val="none" w:sz="0" w:space="0" w:color="auto"/>
        <w:right w:val="none" w:sz="0" w:space="0" w:color="auto"/>
      </w:divBdr>
      <w:divsChild>
        <w:div w:id="660472229">
          <w:marLeft w:val="1080"/>
          <w:marRight w:val="0"/>
          <w:marTop w:val="100"/>
          <w:marBottom w:val="0"/>
          <w:divBdr>
            <w:top w:val="none" w:sz="0" w:space="0" w:color="auto"/>
            <w:left w:val="none" w:sz="0" w:space="0" w:color="auto"/>
            <w:bottom w:val="none" w:sz="0" w:space="0" w:color="auto"/>
            <w:right w:val="none" w:sz="0" w:space="0" w:color="auto"/>
          </w:divBdr>
        </w:div>
      </w:divsChild>
    </w:div>
    <w:div w:id="274336537">
      <w:bodyDiv w:val="1"/>
      <w:marLeft w:val="0"/>
      <w:marRight w:val="0"/>
      <w:marTop w:val="0"/>
      <w:marBottom w:val="0"/>
      <w:divBdr>
        <w:top w:val="none" w:sz="0" w:space="0" w:color="auto"/>
        <w:left w:val="none" w:sz="0" w:space="0" w:color="auto"/>
        <w:bottom w:val="none" w:sz="0" w:space="0" w:color="auto"/>
        <w:right w:val="none" w:sz="0" w:space="0" w:color="auto"/>
      </w:divBdr>
    </w:div>
    <w:div w:id="339046462">
      <w:bodyDiv w:val="1"/>
      <w:marLeft w:val="0"/>
      <w:marRight w:val="0"/>
      <w:marTop w:val="0"/>
      <w:marBottom w:val="0"/>
      <w:divBdr>
        <w:top w:val="none" w:sz="0" w:space="0" w:color="auto"/>
        <w:left w:val="none" w:sz="0" w:space="0" w:color="auto"/>
        <w:bottom w:val="none" w:sz="0" w:space="0" w:color="auto"/>
        <w:right w:val="none" w:sz="0" w:space="0" w:color="auto"/>
      </w:divBdr>
      <w:divsChild>
        <w:div w:id="787745543">
          <w:marLeft w:val="446"/>
          <w:marRight w:val="0"/>
          <w:marTop w:val="0"/>
          <w:marBottom w:val="0"/>
          <w:divBdr>
            <w:top w:val="none" w:sz="0" w:space="0" w:color="auto"/>
            <w:left w:val="none" w:sz="0" w:space="0" w:color="auto"/>
            <w:bottom w:val="none" w:sz="0" w:space="0" w:color="auto"/>
            <w:right w:val="none" w:sz="0" w:space="0" w:color="auto"/>
          </w:divBdr>
        </w:div>
      </w:divsChild>
    </w:div>
    <w:div w:id="361981529">
      <w:bodyDiv w:val="1"/>
      <w:marLeft w:val="0"/>
      <w:marRight w:val="0"/>
      <w:marTop w:val="0"/>
      <w:marBottom w:val="0"/>
      <w:divBdr>
        <w:top w:val="none" w:sz="0" w:space="0" w:color="auto"/>
        <w:left w:val="none" w:sz="0" w:space="0" w:color="auto"/>
        <w:bottom w:val="none" w:sz="0" w:space="0" w:color="auto"/>
        <w:right w:val="none" w:sz="0" w:space="0" w:color="auto"/>
      </w:divBdr>
    </w:div>
    <w:div w:id="375202277">
      <w:bodyDiv w:val="1"/>
      <w:marLeft w:val="0"/>
      <w:marRight w:val="0"/>
      <w:marTop w:val="0"/>
      <w:marBottom w:val="0"/>
      <w:divBdr>
        <w:top w:val="none" w:sz="0" w:space="0" w:color="auto"/>
        <w:left w:val="none" w:sz="0" w:space="0" w:color="auto"/>
        <w:bottom w:val="none" w:sz="0" w:space="0" w:color="auto"/>
        <w:right w:val="none" w:sz="0" w:space="0" w:color="auto"/>
      </w:divBdr>
    </w:div>
    <w:div w:id="392392002">
      <w:bodyDiv w:val="1"/>
      <w:marLeft w:val="0"/>
      <w:marRight w:val="0"/>
      <w:marTop w:val="0"/>
      <w:marBottom w:val="0"/>
      <w:divBdr>
        <w:top w:val="none" w:sz="0" w:space="0" w:color="auto"/>
        <w:left w:val="none" w:sz="0" w:space="0" w:color="auto"/>
        <w:bottom w:val="none" w:sz="0" w:space="0" w:color="auto"/>
        <w:right w:val="none" w:sz="0" w:space="0" w:color="auto"/>
      </w:divBdr>
      <w:divsChild>
        <w:div w:id="1855411570">
          <w:marLeft w:val="1267"/>
          <w:marRight w:val="0"/>
          <w:marTop w:val="100"/>
          <w:marBottom w:val="0"/>
          <w:divBdr>
            <w:top w:val="none" w:sz="0" w:space="0" w:color="auto"/>
            <w:left w:val="none" w:sz="0" w:space="0" w:color="auto"/>
            <w:bottom w:val="none" w:sz="0" w:space="0" w:color="auto"/>
            <w:right w:val="none" w:sz="0" w:space="0" w:color="auto"/>
          </w:divBdr>
        </w:div>
      </w:divsChild>
    </w:div>
    <w:div w:id="440491277">
      <w:bodyDiv w:val="1"/>
      <w:marLeft w:val="0"/>
      <w:marRight w:val="0"/>
      <w:marTop w:val="0"/>
      <w:marBottom w:val="0"/>
      <w:divBdr>
        <w:top w:val="none" w:sz="0" w:space="0" w:color="auto"/>
        <w:left w:val="none" w:sz="0" w:space="0" w:color="auto"/>
        <w:bottom w:val="none" w:sz="0" w:space="0" w:color="auto"/>
        <w:right w:val="none" w:sz="0" w:space="0" w:color="auto"/>
      </w:divBdr>
    </w:div>
    <w:div w:id="482623300">
      <w:bodyDiv w:val="1"/>
      <w:marLeft w:val="0"/>
      <w:marRight w:val="0"/>
      <w:marTop w:val="0"/>
      <w:marBottom w:val="0"/>
      <w:divBdr>
        <w:top w:val="none" w:sz="0" w:space="0" w:color="auto"/>
        <w:left w:val="none" w:sz="0" w:space="0" w:color="auto"/>
        <w:bottom w:val="none" w:sz="0" w:space="0" w:color="auto"/>
        <w:right w:val="none" w:sz="0" w:space="0" w:color="auto"/>
      </w:divBdr>
      <w:divsChild>
        <w:div w:id="1300189704">
          <w:marLeft w:val="1987"/>
          <w:marRight w:val="0"/>
          <w:marTop w:val="100"/>
          <w:marBottom w:val="0"/>
          <w:divBdr>
            <w:top w:val="none" w:sz="0" w:space="0" w:color="auto"/>
            <w:left w:val="none" w:sz="0" w:space="0" w:color="auto"/>
            <w:bottom w:val="none" w:sz="0" w:space="0" w:color="auto"/>
            <w:right w:val="none" w:sz="0" w:space="0" w:color="auto"/>
          </w:divBdr>
        </w:div>
      </w:divsChild>
    </w:div>
    <w:div w:id="483204382">
      <w:bodyDiv w:val="1"/>
      <w:marLeft w:val="0"/>
      <w:marRight w:val="0"/>
      <w:marTop w:val="0"/>
      <w:marBottom w:val="0"/>
      <w:divBdr>
        <w:top w:val="none" w:sz="0" w:space="0" w:color="auto"/>
        <w:left w:val="none" w:sz="0" w:space="0" w:color="auto"/>
        <w:bottom w:val="none" w:sz="0" w:space="0" w:color="auto"/>
        <w:right w:val="none" w:sz="0" w:space="0" w:color="auto"/>
      </w:divBdr>
    </w:div>
    <w:div w:id="522089057">
      <w:bodyDiv w:val="1"/>
      <w:marLeft w:val="0"/>
      <w:marRight w:val="0"/>
      <w:marTop w:val="0"/>
      <w:marBottom w:val="0"/>
      <w:divBdr>
        <w:top w:val="none" w:sz="0" w:space="0" w:color="auto"/>
        <w:left w:val="none" w:sz="0" w:space="0" w:color="auto"/>
        <w:bottom w:val="none" w:sz="0" w:space="0" w:color="auto"/>
        <w:right w:val="none" w:sz="0" w:space="0" w:color="auto"/>
      </w:divBdr>
    </w:div>
    <w:div w:id="555698871">
      <w:bodyDiv w:val="1"/>
      <w:marLeft w:val="0"/>
      <w:marRight w:val="0"/>
      <w:marTop w:val="0"/>
      <w:marBottom w:val="0"/>
      <w:divBdr>
        <w:top w:val="none" w:sz="0" w:space="0" w:color="auto"/>
        <w:left w:val="none" w:sz="0" w:space="0" w:color="auto"/>
        <w:bottom w:val="none" w:sz="0" w:space="0" w:color="auto"/>
        <w:right w:val="none" w:sz="0" w:space="0" w:color="auto"/>
      </w:divBdr>
    </w:div>
    <w:div w:id="602106743">
      <w:bodyDiv w:val="1"/>
      <w:marLeft w:val="0"/>
      <w:marRight w:val="0"/>
      <w:marTop w:val="0"/>
      <w:marBottom w:val="0"/>
      <w:divBdr>
        <w:top w:val="none" w:sz="0" w:space="0" w:color="auto"/>
        <w:left w:val="none" w:sz="0" w:space="0" w:color="auto"/>
        <w:bottom w:val="none" w:sz="0" w:space="0" w:color="auto"/>
        <w:right w:val="none" w:sz="0" w:space="0" w:color="auto"/>
      </w:divBdr>
      <w:divsChild>
        <w:div w:id="69230114">
          <w:marLeft w:val="2606"/>
          <w:marRight w:val="0"/>
          <w:marTop w:val="0"/>
          <w:marBottom w:val="0"/>
          <w:divBdr>
            <w:top w:val="none" w:sz="0" w:space="0" w:color="auto"/>
            <w:left w:val="none" w:sz="0" w:space="0" w:color="auto"/>
            <w:bottom w:val="none" w:sz="0" w:space="0" w:color="auto"/>
            <w:right w:val="none" w:sz="0" w:space="0" w:color="auto"/>
          </w:divBdr>
        </w:div>
        <w:div w:id="723454133">
          <w:marLeft w:val="1886"/>
          <w:marRight w:val="0"/>
          <w:marTop w:val="0"/>
          <w:marBottom w:val="0"/>
          <w:divBdr>
            <w:top w:val="none" w:sz="0" w:space="0" w:color="auto"/>
            <w:left w:val="none" w:sz="0" w:space="0" w:color="auto"/>
            <w:bottom w:val="none" w:sz="0" w:space="0" w:color="auto"/>
            <w:right w:val="none" w:sz="0" w:space="0" w:color="auto"/>
          </w:divBdr>
        </w:div>
        <w:div w:id="808471969">
          <w:marLeft w:val="2606"/>
          <w:marRight w:val="0"/>
          <w:marTop w:val="0"/>
          <w:marBottom w:val="0"/>
          <w:divBdr>
            <w:top w:val="none" w:sz="0" w:space="0" w:color="auto"/>
            <w:left w:val="none" w:sz="0" w:space="0" w:color="auto"/>
            <w:bottom w:val="none" w:sz="0" w:space="0" w:color="auto"/>
            <w:right w:val="none" w:sz="0" w:space="0" w:color="auto"/>
          </w:divBdr>
        </w:div>
        <w:div w:id="1025713185">
          <w:marLeft w:val="1886"/>
          <w:marRight w:val="0"/>
          <w:marTop w:val="0"/>
          <w:marBottom w:val="0"/>
          <w:divBdr>
            <w:top w:val="none" w:sz="0" w:space="0" w:color="auto"/>
            <w:left w:val="none" w:sz="0" w:space="0" w:color="auto"/>
            <w:bottom w:val="none" w:sz="0" w:space="0" w:color="auto"/>
            <w:right w:val="none" w:sz="0" w:space="0" w:color="auto"/>
          </w:divBdr>
        </w:div>
        <w:div w:id="1625960493">
          <w:marLeft w:val="3326"/>
          <w:marRight w:val="0"/>
          <w:marTop w:val="0"/>
          <w:marBottom w:val="0"/>
          <w:divBdr>
            <w:top w:val="none" w:sz="0" w:space="0" w:color="auto"/>
            <w:left w:val="none" w:sz="0" w:space="0" w:color="auto"/>
            <w:bottom w:val="none" w:sz="0" w:space="0" w:color="auto"/>
            <w:right w:val="none" w:sz="0" w:space="0" w:color="auto"/>
          </w:divBdr>
        </w:div>
        <w:div w:id="1739982891">
          <w:marLeft w:val="1886"/>
          <w:marRight w:val="0"/>
          <w:marTop w:val="0"/>
          <w:marBottom w:val="0"/>
          <w:divBdr>
            <w:top w:val="none" w:sz="0" w:space="0" w:color="auto"/>
            <w:left w:val="none" w:sz="0" w:space="0" w:color="auto"/>
            <w:bottom w:val="none" w:sz="0" w:space="0" w:color="auto"/>
            <w:right w:val="none" w:sz="0" w:space="0" w:color="auto"/>
          </w:divBdr>
        </w:div>
        <w:div w:id="1745880402">
          <w:marLeft w:val="1166"/>
          <w:marRight w:val="0"/>
          <w:marTop w:val="0"/>
          <w:marBottom w:val="0"/>
          <w:divBdr>
            <w:top w:val="none" w:sz="0" w:space="0" w:color="auto"/>
            <w:left w:val="none" w:sz="0" w:space="0" w:color="auto"/>
            <w:bottom w:val="none" w:sz="0" w:space="0" w:color="auto"/>
            <w:right w:val="none" w:sz="0" w:space="0" w:color="auto"/>
          </w:divBdr>
        </w:div>
        <w:div w:id="1842701752">
          <w:marLeft w:val="2606"/>
          <w:marRight w:val="0"/>
          <w:marTop w:val="0"/>
          <w:marBottom w:val="0"/>
          <w:divBdr>
            <w:top w:val="none" w:sz="0" w:space="0" w:color="auto"/>
            <w:left w:val="none" w:sz="0" w:space="0" w:color="auto"/>
            <w:bottom w:val="none" w:sz="0" w:space="0" w:color="auto"/>
            <w:right w:val="none" w:sz="0" w:space="0" w:color="auto"/>
          </w:divBdr>
        </w:div>
        <w:div w:id="1857504513">
          <w:marLeft w:val="2606"/>
          <w:marRight w:val="0"/>
          <w:marTop w:val="0"/>
          <w:marBottom w:val="0"/>
          <w:divBdr>
            <w:top w:val="none" w:sz="0" w:space="0" w:color="auto"/>
            <w:left w:val="none" w:sz="0" w:space="0" w:color="auto"/>
            <w:bottom w:val="none" w:sz="0" w:space="0" w:color="auto"/>
            <w:right w:val="none" w:sz="0" w:space="0" w:color="auto"/>
          </w:divBdr>
        </w:div>
        <w:div w:id="1896233312">
          <w:marLeft w:val="1886"/>
          <w:marRight w:val="0"/>
          <w:marTop w:val="0"/>
          <w:marBottom w:val="0"/>
          <w:divBdr>
            <w:top w:val="none" w:sz="0" w:space="0" w:color="auto"/>
            <w:left w:val="none" w:sz="0" w:space="0" w:color="auto"/>
            <w:bottom w:val="none" w:sz="0" w:space="0" w:color="auto"/>
            <w:right w:val="none" w:sz="0" w:space="0" w:color="auto"/>
          </w:divBdr>
        </w:div>
        <w:div w:id="1947808933">
          <w:marLeft w:val="3326"/>
          <w:marRight w:val="0"/>
          <w:marTop w:val="0"/>
          <w:marBottom w:val="0"/>
          <w:divBdr>
            <w:top w:val="none" w:sz="0" w:space="0" w:color="auto"/>
            <w:left w:val="none" w:sz="0" w:space="0" w:color="auto"/>
            <w:bottom w:val="none" w:sz="0" w:space="0" w:color="auto"/>
            <w:right w:val="none" w:sz="0" w:space="0" w:color="auto"/>
          </w:divBdr>
        </w:div>
      </w:divsChild>
    </w:div>
    <w:div w:id="617874037">
      <w:bodyDiv w:val="1"/>
      <w:marLeft w:val="0"/>
      <w:marRight w:val="0"/>
      <w:marTop w:val="0"/>
      <w:marBottom w:val="0"/>
      <w:divBdr>
        <w:top w:val="none" w:sz="0" w:space="0" w:color="auto"/>
        <w:left w:val="none" w:sz="0" w:space="0" w:color="auto"/>
        <w:bottom w:val="none" w:sz="0" w:space="0" w:color="auto"/>
        <w:right w:val="none" w:sz="0" w:space="0" w:color="auto"/>
      </w:divBdr>
    </w:div>
    <w:div w:id="618998033">
      <w:bodyDiv w:val="1"/>
      <w:marLeft w:val="0"/>
      <w:marRight w:val="0"/>
      <w:marTop w:val="0"/>
      <w:marBottom w:val="0"/>
      <w:divBdr>
        <w:top w:val="none" w:sz="0" w:space="0" w:color="auto"/>
        <w:left w:val="none" w:sz="0" w:space="0" w:color="auto"/>
        <w:bottom w:val="none" w:sz="0" w:space="0" w:color="auto"/>
        <w:right w:val="none" w:sz="0" w:space="0" w:color="auto"/>
      </w:divBdr>
    </w:div>
    <w:div w:id="619453677">
      <w:bodyDiv w:val="1"/>
      <w:marLeft w:val="0"/>
      <w:marRight w:val="0"/>
      <w:marTop w:val="0"/>
      <w:marBottom w:val="0"/>
      <w:divBdr>
        <w:top w:val="none" w:sz="0" w:space="0" w:color="auto"/>
        <w:left w:val="none" w:sz="0" w:space="0" w:color="auto"/>
        <w:bottom w:val="none" w:sz="0" w:space="0" w:color="auto"/>
        <w:right w:val="none" w:sz="0" w:space="0" w:color="auto"/>
      </w:divBdr>
      <w:divsChild>
        <w:div w:id="153180687">
          <w:marLeft w:val="1080"/>
          <w:marRight w:val="0"/>
          <w:marTop w:val="100"/>
          <w:marBottom w:val="0"/>
          <w:divBdr>
            <w:top w:val="none" w:sz="0" w:space="0" w:color="auto"/>
            <w:left w:val="none" w:sz="0" w:space="0" w:color="auto"/>
            <w:bottom w:val="none" w:sz="0" w:space="0" w:color="auto"/>
            <w:right w:val="none" w:sz="0" w:space="0" w:color="auto"/>
          </w:divBdr>
        </w:div>
      </w:divsChild>
    </w:div>
    <w:div w:id="620572250">
      <w:bodyDiv w:val="1"/>
      <w:marLeft w:val="0"/>
      <w:marRight w:val="0"/>
      <w:marTop w:val="0"/>
      <w:marBottom w:val="0"/>
      <w:divBdr>
        <w:top w:val="none" w:sz="0" w:space="0" w:color="auto"/>
        <w:left w:val="none" w:sz="0" w:space="0" w:color="auto"/>
        <w:bottom w:val="none" w:sz="0" w:space="0" w:color="auto"/>
        <w:right w:val="none" w:sz="0" w:space="0" w:color="auto"/>
      </w:divBdr>
    </w:div>
    <w:div w:id="648746222">
      <w:bodyDiv w:val="1"/>
      <w:marLeft w:val="0"/>
      <w:marRight w:val="0"/>
      <w:marTop w:val="0"/>
      <w:marBottom w:val="0"/>
      <w:divBdr>
        <w:top w:val="none" w:sz="0" w:space="0" w:color="auto"/>
        <w:left w:val="none" w:sz="0" w:space="0" w:color="auto"/>
        <w:bottom w:val="none" w:sz="0" w:space="0" w:color="auto"/>
        <w:right w:val="none" w:sz="0" w:space="0" w:color="auto"/>
      </w:divBdr>
      <w:divsChild>
        <w:div w:id="1819345220">
          <w:marLeft w:val="0"/>
          <w:marRight w:val="0"/>
          <w:marTop w:val="0"/>
          <w:marBottom w:val="0"/>
          <w:divBdr>
            <w:top w:val="none" w:sz="0" w:space="0" w:color="auto"/>
            <w:left w:val="none" w:sz="0" w:space="0" w:color="auto"/>
            <w:bottom w:val="none" w:sz="0" w:space="0" w:color="auto"/>
            <w:right w:val="none" w:sz="0" w:space="0" w:color="auto"/>
          </w:divBdr>
        </w:div>
        <w:div w:id="220412741">
          <w:marLeft w:val="0"/>
          <w:marRight w:val="0"/>
          <w:marTop w:val="0"/>
          <w:marBottom w:val="0"/>
          <w:divBdr>
            <w:top w:val="none" w:sz="0" w:space="0" w:color="auto"/>
            <w:left w:val="none" w:sz="0" w:space="0" w:color="auto"/>
            <w:bottom w:val="none" w:sz="0" w:space="0" w:color="auto"/>
            <w:right w:val="none" w:sz="0" w:space="0" w:color="auto"/>
          </w:divBdr>
        </w:div>
        <w:div w:id="648631939">
          <w:marLeft w:val="0"/>
          <w:marRight w:val="0"/>
          <w:marTop w:val="0"/>
          <w:marBottom w:val="0"/>
          <w:divBdr>
            <w:top w:val="none" w:sz="0" w:space="0" w:color="auto"/>
            <w:left w:val="none" w:sz="0" w:space="0" w:color="auto"/>
            <w:bottom w:val="none" w:sz="0" w:space="0" w:color="auto"/>
            <w:right w:val="none" w:sz="0" w:space="0" w:color="auto"/>
          </w:divBdr>
        </w:div>
        <w:div w:id="629823782">
          <w:marLeft w:val="0"/>
          <w:marRight w:val="0"/>
          <w:marTop w:val="0"/>
          <w:marBottom w:val="0"/>
          <w:divBdr>
            <w:top w:val="none" w:sz="0" w:space="0" w:color="auto"/>
            <w:left w:val="none" w:sz="0" w:space="0" w:color="auto"/>
            <w:bottom w:val="none" w:sz="0" w:space="0" w:color="auto"/>
            <w:right w:val="none" w:sz="0" w:space="0" w:color="auto"/>
          </w:divBdr>
        </w:div>
      </w:divsChild>
    </w:div>
    <w:div w:id="660743169">
      <w:bodyDiv w:val="1"/>
      <w:marLeft w:val="0"/>
      <w:marRight w:val="0"/>
      <w:marTop w:val="0"/>
      <w:marBottom w:val="0"/>
      <w:divBdr>
        <w:top w:val="none" w:sz="0" w:space="0" w:color="auto"/>
        <w:left w:val="none" w:sz="0" w:space="0" w:color="auto"/>
        <w:bottom w:val="none" w:sz="0" w:space="0" w:color="auto"/>
        <w:right w:val="none" w:sz="0" w:space="0" w:color="auto"/>
      </w:divBdr>
    </w:div>
    <w:div w:id="684330973">
      <w:bodyDiv w:val="1"/>
      <w:marLeft w:val="0"/>
      <w:marRight w:val="0"/>
      <w:marTop w:val="0"/>
      <w:marBottom w:val="0"/>
      <w:divBdr>
        <w:top w:val="none" w:sz="0" w:space="0" w:color="auto"/>
        <w:left w:val="none" w:sz="0" w:space="0" w:color="auto"/>
        <w:bottom w:val="none" w:sz="0" w:space="0" w:color="auto"/>
        <w:right w:val="none" w:sz="0" w:space="0" w:color="auto"/>
      </w:divBdr>
      <w:divsChild>
        <w:div w:id="1842040299">
          <w:marLeft w:val="0"/>
          <w:marRight w:val="0"/>
          <w:marTop w:val="0"/>
          <w:marBottom w:val="0"/>
          <w:divBdr>
            <w:top w:val="none" w:sz="0" w:space="0" w:color="auto"/>
            <w:left w:val="none" w:sz="0" w:space="0" w:color="auto"/>
            <w:bottom w:val="none" w:sz="0" w:space="0" w:color="auto"/>
            <w:right w:val="none" w:sz="0" w:space="0" w:color="auto"/>
          </w:divBdr>
          <w:divsChild>
            <w:div w:id="484005309">
              <w:marLeft w:val="0"/>
              <w:marRight w:val="0"/>
              <w:marTop w:val="0"/>
              <w:marBottom w:val="0"/>
              <w:divBdr>
                <w:top w:val="none" w:sz="0" w:space="0" w:color="auto"/>
                <w:left w:val="none" w:sz="0" w:space="0" w:color="auto"/>
                <w:bottom w:val="none" w:sz="0" w:space="0" w:color="auto"/>
                <w:right w:val="none" w:sz="0" w:space="0" w:color="auto"/>
              </w:divBdr>
            </w:div>
            <w:div w:id="859246239">
              <w:marLeft w:val="0"/>
              <w:marRight w:val="0"/>
              <w:marTop w:val="0"/>
              <w:marBottom w:val="0"/>
              <w:divBdr>
                <w:top w:val="none" w:sz="0" w:space="0" w:color="auto"/>
                <w:left w:val="none" w:sz="0" w:space="0" w:color="auto"/>
                <w:bottom w:val="none" w:sz="0" w:space="0" w:color="auto"/>
                <w:right w:val="none" w:sz="0" w:space="0" w:color="auto"/>
              </w:divBdr>
            </w:div>
          </w:divsChild>
        </w:div>
        <w:div w:id="1276475145">
          <w:marLeft w:val="0"/>
          <w:marRight w:val="0"/>
          <w:marTop w:val="0"/>
          <w:marBottom w:val="0"/>
          <w:divBdr>
            <w:top w:val="none" w:sz="0" w:space="0" w:color="auto"/>
            <w:left w:val="none" w:sz="0" w:space="0" w:color="auto"/>
            <w:bottom w:val="none" w:sz="0" w:space="0" w:color="auto"/>
            <w:right w:val="none" w:sz="0" w:space="0" w:color="auto"/>
          </w:divBdr>
          <w:divsChild>
            <w:div w:id="51118125">
              <w:marLeft w:val="0"/>
              <w:marRight w:val="0"/>
              <w:marTop w:val="0"/>
              <w:marBottom w:val="0"/>
              <w:divBdr>
                <w:top w:val="none" w:sz="0" w:space="0" w:color="auto"/>
                <w:left w:val="none" w:sz="0" w:space="0" w:color="auto"/>
                <w:bottom w:val="none" w:sz="0" w:space="0" w:color="auto"/>
                <w:right w:val="none" w:sz="0" w:space="0" w:color="auto"/>
              </w:divBdr>
            </w:div>
          </w:divsChild>
        </w:div>
        <w:div w:id="1897886043">
          <w:marLeft w:val="0"/>
          <w:marRight w:val="0"/>
          <w:marTop w:val="0"/>
          <w:marBottom w:val="0"/>
          <w:divBdr>
            <w:top w:val="none" w:sz="0" w:space="0" w:color="auto"/>
            <w:left w:val="none" w:sz="0" w:space="0" w:color="auto"/>
            <w:bottom w:val="none" w:sz="0" w:space="0" w:color="auto"/>
            <w:right w:val="none" w:sz="0" w:space="0" w:color="auto"/>
          </w:divBdr>
          <w:divsChild>
            <w:div w:id="353583468">
              <w:marLeft w:val="0"/>
              <w:marRight w:val="0"/>
              <w:marTop w:val="0"/>
              <w:marBottom w:val="0"/>
              <w:divBdr>
                <w:top w:val="none" w:sz="0" w:space="0" w:color="auto"/>
                <w:left w:val="none" w:sz="0" w:space="0" w:color="auto"/>
                <w:bottom w:val="none" w:sz="0" w:space="0" w:color="auto"/>
                <w:right w:val="none" w:sz="0" w:space="0" w:color="auto"/>
              </w:divBdr>
            </w:div>
          </w:divsChild>
        </w:div>
        <w:div w:id="282075406">
          <w:marLeft w:val="0"/>
          <w:marRight w:val="0"/>
          <w:marTop w:val="0"/>
          <w:marBottom w:val="0"/>
          <w:divBdr>
            <w:top w:val="none" w:sz="0" w:space="0" w:color="auto"/>
            <w:left w:val="none" w:sz="0" w:space="0" w:color="auto"/>
            <w:bottom w:val="none" w:sz="0" w:space="0" w:color="auto"/>
            <w:right w:val="none" w:sz="0" w:space="0" w:color="auto"/>
          </w:divBdr>
          <w:divsChild>
            <w:div w:id="633491016">
              <w:marLeft w:val="0"/>
              <w:marRight w:val="0"/>
              <w:marTop w:val="0"/>
              <w:marBottom w:val="0"/>
              <w:divBdr>
                <w:top w:val="none" w:sz="0" w:space="0" w:color="auto"/>
                <w:left w:val="none" w:sz="0" w:space="0" w:color="auto"/>
                <w:bottom w:val="none" w:sz="0" w:space="0" w:color="auto"/>
                <w:right w:val="none" w:sz="0" w:space="0" w:color="auto"/>
              </w:divBdr>
            </w:div>
            <w:div w:id="127030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4592">
      <w:bodyDiv w:val="1"/>
      <w:marLeft w:val="0"/>
      <w:marRight w:val="0"/>
      <w:marTop w:val="0"/>
      <w:marBottom w:val="0"/>
      <w:divBdr>
        <w:top w:val="none" w:sz="0" w:space="0" w:color="auto"/>
        <w:left w:val="none" w:sz="0" w:space="0" w:color="auto"/>
        <w:bottom w:val="none" w:sz="0" w:space="0" w:color="auto"/>
        <w:right w:val="none" w:sz="0" w:space="0" w:color="auto"/>
      </w:divBdr>
      <w:divsChild>
        <w:div w:id="607585999">
          <w:marLeft w:val="1080"/>
          <w:marRight w:val="0"/>
          <w:marTop w:val="100"/>
          <w:marBottom w:val="0"/>
          <w:divBdr>
            <w:top w:val="none" w:sz="0" w:space="0" w:color="auto"/>
            <w:left w:val="none" w:sz="0" w:space="0" w:color="auto"/>
            <w:bottom w:val="none" w:sz="0" w:space="0" w:color="auto"/>
            <w:right w:val="none" w:sz="0" w:space="0" w:color="auto"/>
          </w:divBdr>
        </w:div>
      </w:divsChild>
    </w:div>
    <w:div w:id="753938454">
      <w:bodyDiv w:val="1"/>
      <w:marLeft w:val="0"/>
      <w:marRight w:val="0"/>
      <w:marTop w:val="0"/>
      <w:marBottom w:val="0"/>
      <w:divBdr>
        <w:top w:val="none" w:sz="0" w:space="0" w:color="auto"/>
        <w:left w:val="none" w:sz="0" w:space="0" w:color="auto"/>
        <w:bottom w:val="none" w:sz="0" w:space="0" w:color="auto"/>
        <w:right w:val="none" w:sz="0" w:space="0" w:color="auto"/>
      </w:divBdr>
      <w:divsChild>
        <w:div w:id="1944066738">
          <w:marLeft w:val="2606"/>
          <w:marRight w:val="0"/>
          <w:marTop w:val="0"/>
          <w:marBottom w:val="0"/>
          <w:divBdr>
            <w:top w:val="none" w:sz="0" w:space="0" w:color="auto"/>
            <w:left w:val="none" w:sz="0" w:space="0" w:color="auto"/>
            <w:bottom w:val="none" w:sz="0" w:space="0" w:color="auto"/>
            <w:right w:val="none" w:sz="0" w:space="0" w:color="auto"/>
          </w:divBdr>
        </w:div>
      </w:divsChild>
    </w:div>
    <w:div w:id="756054840">
      <w:bodyDiv w:val="1"/>
      <w:marLeft w:val="0"/>
      <w:marRight w:val="0"/>
      <w:marTop w:val="0"/>
      <w:marBottom w:val="0"/>
      <w:divBdr>
        <w:top w:val="none" w:sz="0" w:space="0" w:color="auto"/>
        <w:left w:val="none" w:sz="0" w:space="0" w:color="auto"/>
        <w:bottom w:val="none" w:sz="0" w:space="0" w:color="auto"/>
        <w:right w:val="none" w:sz="0" w:space="0" w:color="auto"/>
      </w:divBdr>
      <w:divsChild>
        <w:div w:id="416288147">
          <w:marLeft w:val="274"/>
          <w:marRight w:val="0"/>
          <w:marTop w:val="0"/>
          <w:marBottom w:val="0"/>
          <w:divBdr>
            <w:top w:val="none" w:sz="0" w:space="0" w:color="auto"/>
            <w:left w:val="none" w:sz="0" w:space="0" w:color="auto"/>
            <w:bottom w:val="none" w:sz="0" w:space="0" w:color="auto"/>
            <w:right w:val="none" w:sz="0" w:space="0" w:color="auto"/>
          </w:divBdr>
        </w:div>
        <w:div w:id="1482774423">
          <w:marLeft w:val="274"/>
          <w:marRight w:val="0"/>
          <w:marTop w:val="0"/>
          <w:marBottom w:val="0"/>
          <w:divBdr>
            <w:top w:val="none" w:sz="0" w:space="0" w:color="auto"/>
            <w:left w:val="none" w:sz="0" w:space="0" w:color="auto"/>
            <w:bottom w:val="none" w:sz="0" w:space="0" w:color="auto"/>
            <w:right w:val="none" w:sz="0" w:space="0" w:color="auto"/>
          </w:divBdr>
        </w:div>
        <w:div w:id="1848590986">
          <w:marLeft w:val="274"/>
          <w:marRight w:val="0"/>
          <w:marTop w:val="0"/>
          <w:marBottom w:val="0"/>
          <w:divBdr>
            <w:top w:val="none" w:sz="0" w:space="0" w:color="auto"/>
            <w:left w:val="none" w:sz="0" w:space="0" w:color="auto"/>
            <w:bottom w:val="none" w:sz="0" w:space="0" w:color="auto"/>
            <w:right w:val="none" w:sz="0" w:space="0" w:color="auto"/>
          </w:divBdr>
        </w:div>
        <w:div w:id="2077316527">
          <w:marLeft w:val="274"/>
          <w:marRight w:val="0"/>
          <w:marTop w:val="0"/>
          <w:marBottom w:val="0"/>
          <w:divBdr>
            <w:top w:val="none" w:sz="0" w:space="0" w:color="auto"/>
            <w:left w:val="none" w:sz="0" w:space="0" w:color="auto"/>
            <w:bottom w:val="none" w:sz="0" w:space="0" w:color="auto"/>
            <w:right w:val="none" w:sz="0" w:space="0" w:color="auto"/>
          </w:divBdr>
        </w:div>
      </w:divsChild>
    </w:div>
    <w:div w:id="760107167">
      <w:bodyDiv w:val="1"/>
      <w:marLeft w:val="0"/>
      <w:marRight w:val="0"/>
      <w:marTop w:val="0"/>
      <w:marBottom w:val="0"/>
      <w:divBdr>
        <w:top w:val="none" w:sz="0" w:space="0" w:color="auto"/>
        <w:left w:val="none" w:sz="0" w:space="0" w:color="auto"/>
        <w:bottom w:val="none" w:sz="0" w:space="0" w:color="auto"/>
        <w:right w:val="none" w:sz="0" w:space="0" w:color="auto"/>
      </w:divBdr>
      <w:divsChild>
        <w:div w:id="1807119369">
          <w:marLeft w:val="1080"/>
          <w:marRight w:val="0"/>
          <w:marTop w:val="100"/>
          <w:marBottom w:val="0"/>
          <w:divBdr>
            <w:top w:val="none" w:sz="0" w:space="0" w:color="auto"/>
            <w:left w:val="none" w:sz="0" w:space="0" w:color="auto"/>
            <w:bottom w:val="none" w:sz="0" w:space="0" w:color="auto"/>
            <w:right w:val="none" w:sz="0" w:space="0" w:color="auto"/>
          </w:divBdr>
        </w:div>
      </w:divsChild>
    </w:div>
    <w:div w:id="763111280">
      <w:bodyDiv w:val="1"/>
      <w:marLeft w:val="0"/>
      <w:marRight w:val="0"/>
      <w:marTop w:val="0"/>
      <w:marBottom w:val="0"/>
      <w:divBdr>
        <w:top w:val="none" w:sz="0" w:space="0" w:color="auto"/>
        <w:left w:val="none" w:sz="0" w:space="0" w:color="auto"/>
        <w:bottom w:val="none" w:sz="0" w:space="0" w:color="auto"/>
        <w:right w:val="none" w:sz="0" w:space="0" w:color="auto"/>
      </w:divBdr>
    </w:div>
    <w:div w:id="777722589">
      <w:bodyDiv w:val="1"/>
      <w:marLeft w:val="0"/>
      <w:marRight w:val="0"/>
      <w:marTop w:val="0"/>
      <w:marBottom w:val="0"/>
      <w:divBdr>
        <w:top w:val="none" w:sz="0" w:space="0" w:color="auto"/>
        <w:left w:val="none" w:sz="0" w:space="0" w:color="auto"/>
        <w:bottom w:val="none" w:sz="0" w:space="0" w:color="auto"/>
        <w:right w:val="none" w:sz="0" w:space="0" w:color="auto"/>
      </w:divBdr>
    </w:div>
    <w:div w:id="788359118">
      <w:bodyDiv w:val="1"/>
      <w:marLeft w:val="0"/>
      <w:marRight w:val="0"/>
      <w:marTop w:val="0"/>
      <w:marBottom w:val="0"/>
      <w:divBdr>
        <w:top w:val="none" w:sz="0" w:space="0" w:color="auto"/>
        <w:left w:val="none" w:sz="0" w:space="0" w:color="auto"/>
        <w:bottom w:val="none" w:sz="0" w:space="0" w:color="auto"/>
        <w:right w:val="none" w:sz="0" w:space="0" w:color="auto"/>
      </w:divBdr>
    </w:div>
    <w:div w:id="797800084">
      <w:bodyDiv w:val="1"/>
      <w:marLeft w:val="0"/>
      <w:marRight w:val="0"/>
      <w:marTop w:val="0"/>
      <w:marBottom w:val="0"/>
      <w:divBdr>
        <w:top w:val="none" w:sz="0" w:space="0" w:color="auto"/>
        <w:left w:val="none" w:sz="0" w:space="0" w:color="auto"/>
        <w:bottom w:val="none" w:sz="0" w:space="0" w:color="auto"/>
        <w:right w:val="none" w:sz="0" w:space="0" w:color="auto"/>
      </w:divBdr>
    </w:div>
    <w:div w:id="807093246">
      <w:bodyDiv w:val="1"/>
      <w:marLeft w:val="0"/>
      <w:marRight w:val="0"/>
      <w:marTop w:val="0"/>
      <w:marBottom w:val="0"/>
      <w:divBdr>
        <w:top w:val="none" w:sz="0" w:space="0" w:color="auto"/>
        <w:left w:val="none" w:sz="0" w:space="0" w:color="auto"/>
        <w:bottom w:val="none" w:sz="0" w:space="0" w:color="auto"/>
        <w:right w:val="none" w:sz="0" w:space="0" w:color="auto"/>
      </w:divBdr>
      <w:divsChild>
        <w:div w:id="1226184446">
          <w:marLeft w:val="1080"/>
          <w:marRight w:val="0"/>
          <w:marTop w:val="100"/>
          <w:marBottom w:val="0"/>
          <w:divBdr>
            <w:top w:val="none" w:sz="0" w:space="0" w:color="auto"/>
            <w:left w:val="none" w:sz="0" w:space="0" w:color="auto"/>
            <w:bottom w:val="none" w:sz="0" w:space="0" w:color="auto"/>
            <w:right w:val="none" w:sz="0" w:space="0" w:color="auto"/>
          </w:divBdr>
        </w:div>
      </w:divsChild>
    </w:div>
    <w:div w:id="839930834">
      <w:bodyDiv w:val="1"/>
      <w:marLeft w:val="0"/>
      <w:marRight w:val="0"/>
      <w:marTop w:val="0"/>
      <w:marBottom w:val="0"/>
      <w:divBdr>
        <w:top w:val="none" w:sz="0" w:space="0" w:color="auto"/>
        <w:left w:val="none" w:sz="0" w:space="0" w:color="auto"/>
        <w:bottom w:val="none" w:sz="0" w:space="0" w:color="auto"/>
        <w:right w:val="none" w:sz="0" w:space="0" w:color="auto"/>
      </w:divBdr>
      <w:divsChild>
        <w:div w:id="2000036124">
          <w:marLeft w:val="1080"/>
          <w:marRight w:val="0"/>
          <w:marTop w:val="100"/>
          <w:marBottom w:val="0"/>
          <w:divBdr>
            <w:top w:val="none" w:sz="0" w:space="0" w:color="auto"/>
            <w:left w:val="none" w:sz="0" w:space="0" w:color="auto"/>
            <w:bottom w:val="none" w:sz="0" w:space="0" w:color="auto"/>
            <w:right w:val="none" w:sz="0" w:space="0" w:color="auto"/>
          </w:divBdr>
        </w:div>
      </w:divsChild>
    </w:div>
    <w:div w:id="859978201">
      <w:bodyDiv w:val="1"/>
      <w:marLeft w:val="0"/>
      <w:marRight w:val="0"/>
      <w:marTop w:val="0"/>
      <w:marBottom w:val="0"/>
      <w:divBdr>
        <w:top w:val="none" w:sz="0" w:space="0" w:color="auto"/>
        <w:left w:val="none" w:sz="0" w:space="0" w:color="auto"/>
        <w:bottom w:val="none" w:sz="0" w:space="0" w:color="auto"/>
        <w:right w:val="none" w:sz="0" w:space="0" w:color="auto"/>
      </w:divBdr>
    </w:div>
    <w:div w:id="944188099">
      <w:bodyDiv w:val="1"/>
      <w:marLeft w:val="0"/>
      <w:marRight w:val="0"/>
      <w:marTop w:val="0"/>
      <w:marBottom w:val="0"/>
      <w:divBdr>
        <w:top w:val="none" w:sz="0" w:space="0" w:color="auto"/>
        <w:left w:val="none" w:sz="0" w:space="0" w:color="auto"/>
        <w:bottom w:val="none" w:sz="0" w:space="0" w:color="auto"/>
        <w:right w:val="none" w:sz="0" w:space="0" w:color="auto"/>
      </w:divBdr>
      <w:divsChild>
        <w:div w:id="49809076">
          <w:marLeft w:val="1267"/>
          <w:marRight w:val="0"/>
          <w:marTop w:val="100"/>
          <w:marBottom w:val="0"/>
          <w:divBdr>
            <w:top w:val="none" w:sz="0" w:space="0" w:color="auto"/>
            <w:left w:val="none" w:sz="0" w:space="0" w:color="auto"/>
            <w:bottom w:val="none" w:sz="0" w:space="0" w:color="auto"/>
            <w:right w:val="none" w:sz="0" w:space="0" w:color="auto"/>
          </w:divBdr>
        </w:div>
      </w:divsChild>
    </w:div>
    <w:div w:id="983001944">
      <w:bodyDiv w:val="1"/>
      <w:marLeft w:val="0"/>
      <w:marRight w:val="0"/>
      <w:marTop w:val="0"/>
      <w:marBottom w:val="0"/>
      <w:divBdr>
        <w:top w:val="none" w:sz="0" w:space="0" w:color="auto"/>
        <w:left w:val="none" w:sz="0" w:space="0" w:color="auto"/>
        <w:bottom w:val="none" w:sz="0" w:space="0" w:color="auto"/>
        <w:right w:val="none" w:sz="0" w:space="0" w:color="auto"/>
      </w:divBdr>
    </w:div>
    <w:div w:id="984821047">
      <w:bodyDiv w:val="1"/>
      <w:marLeft w:val="0"/>
      <w:marRight w:val="0"/>
      <w:marTop w:val="0"/>
      <w:marBottom w:val="0"/>
      <w:divBdr>
        <w:top w:val="none" w:sz="0" w:space="0" w:color="auto"/>
        <w:left w:val="none" w:sz="0" w:space="0" w:color="auto"/>
        <w:bottom w:val="none" w:sz="0" w:space="0" w:color="auto"/>
        <w:right w:val="none" w:sz="0" w:space="0" w:color="auto"/>
      </w:divBdr>
    </w:div>
    <w:div w:id="1005549330">
      <w:bodyDiv w:val="1"/>
      <w:marLeft w:val="0"/>
      <w:marRight w:val="0"/>
      <w:marTop w:val="0"/>
      <w:marBottom w:val="0"/>
      <w:divBdr>
        <w:top w:val="none" w:sz="0" w:space="0" w:color="auto"/>
        <w:left w:val="none" w:sz="0" w:space="0" w:color="auto"/>
        <w:bottom w:val="none" w:sz="0" w:space="0" w:color="auto"/>
        <w:right w:val="none" w:sz="0" w:space="0" w:color="auto"/>
      </w:divBdr>
    </w:div>
    <w:div w:id="1029142985">
      <w:bodyDiv w:val="1"/>
      <w:marLeft w:val="0"/>
      <w:marRight w:val="0"/>
      <w:marTop w:val="0"/>
      <w:marBottom w:val="0"/>
      <w:divBdr>
        <w:top w:val="none" w:sz="0" w:space="0" w:color="auto"/>
        <w:left w:val="none" w:sz="0" w:space="0" w:color="auto"/>
        <w:bottom w:val="none" w:sz="0" w:space="0" w:color="auto"/>
        <w:right w:val="none" w:sz="0" w:space="0" w:color="auto"/>
      </w:divBdr>
    </w:div>
    <w:div w:id="1041514539">
      <w:bodyDiv w:val="1"/>
      <w:marLeft w:val="0"/>
      <w:marRight w:val="0"/>
      <w:marTop w:val="0"/>
      <w:marBottom w:val="0"/>
      <w:divBdr>
        <w:top w:val="none" w:sz="0" w:space="0" w:color="auto"/>
        <w:left w:val="none" w:sz="0" w:space="0" w:color="auto"/>
        <w:bottom w:val="none" w:sz="0" w:space="0" w:color="auto"/>
        <w:right w:val="none" w:sz="0" w:space="0" w:color="auto"/>
      </w:divBdr>
      <w:divsChild>
        <w:div w:id="361637870">
          <w:marLeft w:val="1080"/>
          <w:marRight w:val="0"/>
          <w:marTop w:val="100"/>
          <w:marBottom w:val="0"/>
          <w:divBdr>
            <w:top w:val="none" w:sz="0" w:space="0" w:color="auto"/>
            <w:left w:val="none" w:sz="0" w:space="0" w:color="auto"/>
            <w:bottom w:val="none" w:sz="0" w:space="0" w:color="auto"/>
            <w:right w:val="none" w:sz="0" w:space="0" w:color="auto"/>
          </w:divBdr>
        </w:div>
        <w:div w:id="522669942">
          <w:marLeft w:val="360"/>
          <w:marRight w:val="0"/>
          <w:marTop w:val="200"/>
          <w:marBottom w:val="0"/>
          <w:divBdr>
            <w:top w:val="none" w:sz="0" w:space="0" w:color="auto"/>
            <w:left w:val="none" w:sz="0" w:space="0" w:color="auto"/>
            <w:bottom w:val="none" w:sz="0" w:space="0" w:color="auto"/>
            <w:right w:val="none" w:sz="0" w:space="0" w:color="auto"/>
          </w:divBdr>
        </w:div>
        <w:div w:id="616789652">
          <w:marLeft w:val="1080"/>
          <w:marRight w:val="0"/>
          <w:marTop w:val="100"/>
          <w:marBottom w:val="0"/>
          <w:divBdr>
            <w:top w:val="none" w:sz="0" w:space="0" w:color="auto"/>
            <w:left w:val="none" w:sz="0" w:space="0" w:color="auto"/>
            <w:bottom w:val="none" w:sz="0" w:space="0" w:color="auto"/>
            <w:right w:val="none" w:sz="0" w:space="0" w:color="auto"/>
          </w:divBdr>
        </w:div>
        <w:div w:id="772481414">
          <w:marLeft w:val="1080"/>
          <w:marRight w:val="0"/>
          <w:marTop w:val="100"/>
          <w:marBottom w:val="0"/>
          <w:divBdr>
            <w:top w:val="none" w:sz="0" w:space="0" w:color="auto"/>
            <w:left w:val="none" w:sz="0" w:space="0" w:color="auto"/>
            <w:bottom w:val="none" w:sz="0" w:space="0" w:color="auto"/>
            <w:right w:val="none" w:sz="0" w:space="0" w:color="auto"/>
          </w:divBdr>
        </w:div>
        <w:div w:id="1183974502">
          <w:marLeft w:val="1080"/>
          <w:marRight w:val="0"/>
          <w:marTop w:val="100"/>
          <w:marBottom w:val="0"/>
          <w:divBdr>
            <w:top w:val="none" w:sz="0" w:space="0" w:color="auto"/>
            <w:left w:val="none" w:sz="0" w:space="0" w:color="auto"/>
            <w:bottom w:val="none" w:sz="0" w:space="0" w:color="auto"/>
            <w:right w:val="none" w:sz="0" w:space="0" w:color="auto"/>
          </w:divBdr>
        </w:div>
      </w:divsChild>
    </w:div>
    <w:div w:id="1046025881">
      <w:bodyDiv w:val="1"/>
      <w:marLeft w:val="0"/>
      <w:marRight w:val="0"/>
      <w:marTop w:val="0"/>
      <w:marBottom w:val="0"/>
      <w:divBdr>
        <w:top w:val="none" w:sz="0" w:space="0" w:color="auto"/>
        <w:left w:val="none" w:sz="0" w:space="0" w:color="auto"/>
        <w:bottom w:val="none" w:sz="0" w:space="0" w:color="auto"/>
        <w:right w:val="none" w:sz="0" w:space="0" w:color="auto"/>
      </w:divBdr>
    </w:div>
    <w:div w:id="1050494488">
      <w:bodyDiv w:val="1"/>
      <w:marLeft w:val="0"/>
      <w:marRight w:val="0"/>
      <w:marTop w:val="0"/>
      <w:marBottom w:val="0"/>
      <w:divBdr>
        <w:top w:val="none" w:sz="0" w:space="0" w:color="auto"/>
        <w:left w:val="none" w:sz="0" w:space="0" w:color="auto"/>
        <w:bottom w:val="none" w:sz="0" w:space="0" w:color="auto"/>
        <w:right w:val="none" w:sz="0" w:space="0" w:color="auto"/>
      </w:divBdr>
      <w:divsChild>
        <w:div w:id="535048257">
          <w:marLeft w:val="1800"/>
          <w:marRight w:val="0"/>
          <w:marTop w:val="100"/>
          <w:marBottom w:val="0"/>
          <w:divBdr>
            <w:top w:val="none" w:sz="0" w:space="0" w:color="auto"/>
            <w:left w:val="none" w:sz="0" w:space="0" w:color="auto"/>
            <w:bottom w:val="none" w:sz="0" w:space="0" w:color="auto"/>
            <w:right w:val="none" w:sz="0" w:space="0" w:color="auto"/>
          </w:divBdr>
        </w:div>
        <w:div w:id="1802767037">
          <w:marLeft w:val="1080"/>
          <w:marRight w:val="0"/>
          <w:marTop w:val="100"/>
          <w:marBottom w:val="0"/>
          <w:divBdr>
            <w:top w:val="none" w:sz="0" w:space="0" w:color="auto"/>
            <w:left w:val="none" w:sz="0" w:space="0" w:color="auto"/>
            <w:bottom w:val="none" w:sz="0" w:space="0" w:color="auto"/>
            <w:right w:val="none" w:sz="0" w:space="0" w:color="auto"/>
          </w:divBdr>
        </w:div>
      </w:divsChild>
    </w:div>
    <w:div w:id="1069958098">
      <w:bodyDiv w:val="1"/>
      <w:marLeft w:val="0"/>
      <w:marRight w:val="0"/>
      <w:marTop w:val="0"/>
      <w:marBottom w:val="0"/>
      <w:divBdr>
        <w:top w:val="none" w:sz="0" w:space="0" w:color="auto"/>
        <w:left w:val="none" w:sz="0" w:space="0" w:color="auto"/>
        <w:bottom w:val="none" w:sz="0" w:space="0" w:color="auto"/>
        <w:right w:val="none" w:sz="0" w:space="0" w:color="auto"/>
      </w:divBdr>
    </w:div>
    <w:div w:id="1078133336">
      <w:bodyDiv w:val="1"/>
      <w:marLeft w:val="0"/>
      <w:marRight w:val="0"/>
      <w:marTop w:val="0"/>
      <w:marBottom w:val="0"/>
      <w:divBdr>
        <w:top w:val="none" w:sz="0" w:space="0" w:color="auto"/>
        <w:left w:val="none" w:sz="0" w:space="0" w:color="auto"/>
        <w:bottom w:val="none" w:sz="0" w:space="0" w:color="auto"/>
        <w:right w:val="none" w:sz="0" w:space="0" w:color="auto"/>
      </w:divBdr>
      <w:divsChild>
        <w:div w:id="216211245">
          <w:marLeft w:val="1166"/>
          <w:marRight w:val="0"/>
          <w:marTop w:val="0"/>
          <w:marBottom w:val="0"/>
          <w:divBdr>
            <w:top w:val="none" w:sz="0" w:space="0" w:color="auto"/>
            <w:left w:val="none" w:sz="0" w:space="0" w:color="auto"/>
            <w:bottom w:val="none" w:sz="0" w:space="0" w:color="auto"/>
            <w:right w:val="none" w:sz="0" w:space="0" w:color="auto"/>
          </w:divBdr>
        </w:div>
        <w:div w:id="237789958">
          <w:marLeft w:val="1886"/>
          <w:marRight w:val="0"/>
          <w:marTop w:val="0"/>
          <w:marBottom w:val="0"/>
          <w:divBdr>
            <w:top w:val="none" w:sz="0" w:space="0" w:color="auto"/>
            <w:left w:val="none" w:sz="0" w:space="0" w:color="auto"/>
            <w:bottom w:val="none" w:sz="0" w:space="0" w:color="auto"/>
            <w:right w:val="none" w:sz="0" w:space="0" w:color="auto"/>
          </w:divBdr>
        </w:div>
        <w:div w:id="1084105459">
          <w:marLeft w:val="446"/>
          <w:marRight w:val="0"/>
          <w:marTop w:val="0"/>
          <w:marBottom w:val="0"/>
          <w:divBdr>
            <w:top w:val="none" w:sz="0" w:space="0" w:color="auto"/>
            <w:left w:val="none" w:sz="0" w:space="0" w:color="auto"/>
            <w:bottom w:val="none" w:sz="0" w:space="0" w:color="auto"/>
            <w:right w:val="none" w:sz="0" w:space="0" w:color="auto"/>
          </w:divBdr>
        </w:div>
        <w:div w:id="1114448342">
          <w:marLeft w:val="446"/>
          <w:marRight w:val="0"/>
          <w:marTop w:val="0"/>
          <w:marBottom w:val="0"/>
          <w:divBdr>
            <w:top w:val="none" w:sz="0" w:space="0" w:color="auto"/>
            <w:left w:val="none" w:sz="0" w:space="0" w:color="auto"/>
            <w:bottom w:val="none" w:sz="0" w:space="0" w:color="auto"/>
            <w:right w:val="none" w:sz="0" w:space="0" w:color="auto"/>
          </w:divBdr>
        </w:div>
        <w:div w:id="1334727043">
          <w:marLeft w:val="446"/>
          <w:marRight w:val="0"/>
          <w:marTop w:val="0"/>
          <w:marBottom w:val="0"/>
          <w:divBdr>
            <w:top w:val="none" w:sz="0" w:space="0" w:color="auto"/>
            <w:left w:val="none" w:sz="0" w:space="0" w:color="auto"/>
            <w:bottom w:val="none" w:sz="0" w:space="0" w:color="auto"/>
            <w:right w:val="none" w:sz="0" w:space="0" w:color="auto"/>
          </w:divBdr>
        </w:div>
        <w:div w:id="1444963057">
          <w:marLeft w:val="1886"/>
          <w:marRight w:val="0"/>
          <w:marTop w:val="0"/>
          <w:marBottom w:val="0"/>
          <w:divBdr>
            <w:top w:val="none" w:sz="0" w:space="0" w:color="auto"/>
            <w:left w:val="none" w:sz="0" w:space="0" w:color="auto"/>
            <w:bottom w:val="none" w:sz="0" w:space="0" w:color="auto"/>
            <w:right w:val="none" w:sz="0" w:space="0" w:color="auto"/>
          </w:divBdr>
        </w:div>
        <w:div w:id="1623997747">
          <w:marLeft w:val="1166"/>
          <w:marRight w:val="0"/>
          <w:marTop w:val="0"/>
          <w:marBottom w:val="0"/>
          <w:divBdr>
            <w:top w:val="none" w:sz="0" w:space="0" w:color="auto"/>
            <w:left w:val="none" w:sz="0" w:space="0" w:color="auto"/>
            <w:bottom w:val="none" w:sz="0" w:space="0" w:color="auto"/>
            <w:right w:val="none" w:sz="0" w:space="0" w:color="auto"/>
          </w:divBdr>
        </w:div>
        <w:div w:id="1640262353">
          <w:marLeft w:val="1166"/>
          <w:marRight w:val="0"/>
          <w:marTop w:val="0"/>
          <w:marBottom w:val="0"/>
          <w:divBdr>
            <w:top w:val="none" w:sz="0" w:space="0" w:color="auto"/>
            <w:left w:val="none" w:sz="0" w:space="0" w:color="auto"/>
            <w:bottom w:val="none" w:sz="0" w:space="0" w:color="auto"/>
            <w:right w:val="none" w:sz="0" w:space="0" w:color="auto"/>
          </w:divBdr>
        </w:div>
        <w:div w:id="1757821434">
          <w:marLeft w:val="1166"/>
          <w:marRight w:val="0"/>
          <w:marTop w:val="0"/>
          <w:marBottom w:val="0"/>
          <w:divBdr>
            <w:top w:val="none" w:sz="0" w:space="0" w:color="auto"/>
            <w:left w:val="none" w:sz="0" w:space="0" w:color="auto"/>
            <w:bottom w:val="none" w:sz="0" w:space="0" w:color="auto"/>
            <w:right w:val="none" w:sz="0" w:space="0" w:color="auto"/>
          </w:divBdr>
        </w:div>
        <w:div w:id="1771193099">
          <w:marLeft w:val="1886"/>
          <w:marRight w:val="0"/>
          <w:marTop w:val="0"/>
          <w:marBottom w:val="0"/>
          <w:divBdr>
            <w:top w:val="none" w:sz="0" w:space="0" w:color="auto"/>
            <w:left w:val="none" w:sz="0" w:space="0" w:color="auto"/>
            <w:bottom w:val="none" w:sz="0" w:space="0" w:color="auto"/>
            <w:right w:val="none" w:sz="0" w:space="0" w:color="auto"/>
          </w:divBdr>
        </w:div>
        <w:div w:id="1810630777">
          <w:marLeft w:val="1166"/>
          <w:marRight w:val="0"/>
          <w:marTop w:val="0"/>
          <w:marBottom w:val="0"/>
          <w:divBdr>
            <w:top w:val="none" w:sz="0" w:space="0" w:color="auto"/>
            <w:left w:val="none" w:sz="0" w:space="0" w:color="auto"/>
            <w:bottom w:val="none" w:sz="0" w:space="0" w:color="auto"/>
            <w:right w:val="none" w:sz="0" w:space="0" w:color="auto"/>
          </w:divBdr>
        </w:div>
        <w:div w:id="1929651328">
          <w:marLeft w:val="1886"/>
          <w:marRight w:val="0"/>
          <w:marTop w:val="0"/>
          <w:marBottom w:val="0"/>
          <w:divBdr>
            <w:top w:val="none" w:sz="0" w:space="0" w:color="auto"/>
            <w:left w:val="none" w:sz="0" w:space="0" w:color="auto"/>
            <w:bottom w:val="none" w:sz="0" w:space="0" w:color="auto"/>
            <w:right w:val="none" w:sz="0" w:space="0" w:color="auto"/>
          </w:divBdr>
        </w:div>
        <w:div w:id="2043938012">
          <w:marLeft w:val="1886"/>
          <w:marRight w:val="0"/>
          <w:marTop w:val="0"/>
          <w:marBottom w:val="0"/>
          <w:divBdr>
            <w:top w:val="none" w:sz="0" w:space="0" w:color="auto"/>
            <w:left w:val="none" w:sz="0" w:space="0" w:color="auto"/>
            <w:bottom w:val="none" w:sz="0" w:space="0" w:color="auto"/>
            <w:right w:val="none" w:sz="0" w:space="0" w:color="auto"/>
          </w:divBdr>
        </w:div>
        <w:div w:id="2054381238">
          <w:marLeft w:val="446"/>
          <w:marRight w:val="0"/>
          <w:marTop w:val="0"/>
          <w:marBottom w:val="0"/>
          <w:divBdr>
            <w:top w:val="none" w:sz="0" w:space="0" w:color="auto"/>
            <w:left w:val="none" w:sz="0" w:space="0" w:color="auto"/>
            <w:bottom w:val="none" w:sz="0" w:space="0" w:color="auto"/>
            <w:right w:val="none" w:sz="0" w:space="0" w:color="auto"/>
          </w:divBdr>
        </w:div>
      </w:divsChild>
    </w:div>
    <w:div w:id="1096561321">
      <w:bodyDiv w:val="1"/>
      <w:marLeft w:val="0"/>
      <w:marRight w:val="0"/>
      <w:marTop w:val="0"/>
      <w:marBottom w:val="0"/>
      <w:divBdr>
        <w:top w:val="none" w:sz="0" w:space="0" w:color="auto"/>
        <w:left w:val="none" w:sz="0" w:space="0" w:color="auto"/>
        <w:bottom w:val="none" w:sz="0" w:space="0" w:color="auto"/>
        <w:right w:val="none" w:sz="0" w:space="0" w:color="auto"/>
      </w:divBdr>
      <w:divsChild>
        <w:div w:id="92943832">
          <w:marLeft w:val="274"/>
          <w:marRight w:val="0"/>
          <w:marTop w:val="0"/>
          <w:marBottom w:val="0"/>
          <w:divBdr>
            <w:top w:val="none" w:sz="0" w:space="0" w:color="auto"/>
            <w:left w:val="none" w:sz="0" w:space="0" w:color="auto"/>
            <w:bottom w:val="none" w:sz="0" w:space="0" w:color="auto"/>
            <w:right w:val="none" w:sz="0" w:space="0" w:color="auto"/>
          </w:divBdr>
        </w:div>
      </w:divsChild>
    </w:div>
    <w:div w:id="1108505787">
      <w:bodyDiv w:val="1"/>
      <w:marLeft w:val="0"/>
      <w:marRight w:val="0"/>
      <w:marTop w:val="0"/>
      <w:marBottom w:val="0"/>
      <w:divBdr>
        <w:top w:val="none" w:sz="0" w:space="0" w:color="auto"/>
        <w:left w:val="none" w:sz="0" w:space="0" w:color="auto"/>
        <w:bottom w:val="none" w:sz="0" w:space="0" w:color="auto"/>
        <w:right w:val="none" w:sz="0" w:space="0" w:color="auto"/>
      </w:divBdr>
    </w:div>
    <w:div w:id="1146749268">
      <w:bodyDiv w:val="1"/>
      <w:marLeft w:val="0"/>
      <w:marRight w:val="0"/>
      <w:marTop w:val="0"/>
      <w:marBottom w:val="0"/>
      <w:divBdr>
        <w:top w:val="none" w:sz="0" w:space="0" w:color="auto"/>
        <w:left w:val="none" w:sz="0" w:space="0" w:color="auto"/>
        <w:bottom w:val="none" w:sz="0" w:space="0" w:color="auto"/>
        <w:right w:val="none" w:sz="0" w:space="0" w:color="auto"/>
      </w:divBdr>
      <w:divsChild>
        <w:div w:id="233324595">
          <w:marLeft w:val="446"/>
          <w:marRight w:val="0"/>
          <w:marTop w:val="0"/>
          <w:marBottom w:val="0"/>
          <w:divBdr>
            <w:top w:val="none" w:sz="0" w:space="0" w:color="auto"/>
            <w:left w:val="none" w:sz="0" w:space="0" w:color="auto"/>
            <w:bottom w:val="none" w:sz="0" w:space="0" w:color="auto"/>
            <w:right w:val="none" w:sz="0" w:space="0" w:color="auto"/>
          </w:divBdr>
        </w:div>
        <w:div w:id="753089875">
          <w:marLeft w:val="446"/>
          <w:marRight w:val="0"/>
          <w:marTop w:val="0"/>
          <w:marBottom w:val="0"/>
          <w:divBdr>
            <w:top w:val="none" w:sz="0" w:space="0" w:color="auto"/>
            <w:left w:val="none" w:sz="0" w:space="0" w:color="auto"/>
            <w:bottom w:val="none" w:sz="0" w:space="0" w:color="auto"/>
            <w:right w:val="none" w:sz="0" w:space="0" w:color="auto"/>
          </w:divBdr>
        </w:div>
        <w:div w:id="797838350">
          <w:marLeft w:val="446"/>
          <w:marRight w:val="0"/>
          <w:marTop w:val="0"/>
          <w:marBottom w:val="0"/>
          <w:divBdr>
            <w:top w:val="none" w:sz="0" w:space="0" w:color="auto"/>
            <w:left w:val="none" w:sz="0" w:space="0" w:color="auto"/>
            <w:bottom w:val="none" w:sz="0" w:space="0" w:color="auto"/>
            <w:right w:val="none" w:sz="0" w:space="0" w:color="auto"/>
          </w:divBdr>
        </w:div>
      </w:divsChild>
    </w:div>
    <w:div w:id="1204488877">
      <w:bodyDiv w:val="1"/>
      <w:marLeft w:val="0"/>
      <w:marRight w:val="0"/>
      <w:marTop w:val="0"/>
      <w:marBottom w:val="0"/>
      <w:divBdr>
        <w:top w:val="none" w:sz="0" w:space="0" w:color="auto"/>
        <w:left w:val="none" w:sz="0" w:space="0" w:color="auto"/>
        <w:bottom w:val="none" w:sz="0" w:space="0" w:color="auto"/>
        <w:right w:val="none" w:sz="0" w:space="0" w:color="auto"/>
      </w:divBdr>
      <w:divsChild>
        <w:div w:id="1313293025">
          <w:marLeft w:val="274"/>
          <w:marRight w:val="0"/>
          <w:marTop w:val="0"/>
          <w:marBottom w:val="0"/>
          <w:divBdr>
            <w:top w:val="none" w:sz="0" w:space="0" w:color="auto"/>
            <w:left w:val="none" w:sz="0" w:space="0" w:color="auto"/>
            <w:bottom w:val="none" w:sz="0" w:space="0" w:color="auto"/>
            <w:right w:val="none" w:sz="0" w:space="0" w:color="auto"/>
          </w:divBdr>
        </w:div>
      </w:divsChild>
    </w:div>
    <w:div w:id="1206523444">
      <w:bodyDiv w:val="1"/>
      <w:marLeft w:val="0"/>
      <w:marRight w:val="0"/>
      <w:marTop w:val="0"/>
      <w:marBottom w:val="0"/>
      <w:divBdr>
        <w:top w:val="none" w:sz="0" w:space="0" w:color="auto"/>
        <w:left w:val="none" w:sz="0" w:space="0" w:color="auto"/>
        <w:bottom w:val="none" w:sz="0" w:space="0" w:color="auto"/>
        <w:right w:val="none" w:sz="0" w:space="0" w:color="auto"/>
      </w:divBdr>
    </w:div>
    <w:div w:id="1226448386">
      <w:bodyDiv w:val="1"/>
      <w:marLeft w:val="0"/>
      <w:marRight w:val="0"/>
      <w:marTop w:val="0"/>
      <w:marBottom w:val="0"/>
      <w:divBdr>
        <w:top w:val="none" w:sz="0" w:space="0" w:color="auto"/>
        <w:left w:val="none" w:sz="0" w:space="0" w:color="auto"/>
        <w:bottom w:val="none" w:sz="0" w:space="0" w:color="auto"/>
        <w:right w:val="none" w:sz="0" w:space="0" w:color="auto"/>
      </w:divBdr>
    </w:div>
    <w:div w:id="1244101335">
      <w:bodyDiv w:val="1"/>
      <w:marLeft w:val="0"/>
      <w:marRight w:val="0"/>
      <w:marTop w:val="0"/>
      <w:marBottom w:val="0"/>
      <w:divBdr>
        <w:top w:val="none" w:sz="0" w:space="0" w:color="auto"/>
        <w:left w:val="none" w:sz="0" w:space="0" w:color="auto"/>
        <w:bottom w:val="none" w:sz="0" w:space="0" w:color="auto"/>
        <w:right w:val="none" w:sz="0" w:space="0" w:color="auto"/>
      </w:divBdr>
    </w:div>
    <w:div w:id="1245994714">
      <w:bodyDiv w:val="1"/>
      <w:marLeft w:val="0"/>
      <w:marRight w:val="0"/>
      <w:marTop w:val="0"/>
      <w:marBottom w:val="0"/>
      <w:divBdr>
        <w:top w:val="none" w:sz="0" w:space="0" w:color="auto"/>
        <w:left w:val="none" w:sz="0" w:space="0" w:color="auto"/>
        <w:bottom w:val="none" w:sz="0" w:space="0" w:color="auto"/>
        <w:right w:val="none" w:sz="0" w:space="0" w:color="auto"/>
      </w:divBdr>
      <w:divsChild>
        <w:div w:id="1313414995">
          <w:marLeft w:val="360"/>
          <w:marRight w:val="0"/>
          <w:marTop w:val="200"/>
          <w:marBottom w:val="0"/>
          <w:divBdr>
            <w:top w:val="none" w:sz="0" w:space="0" w:color="auto"/>
            <w:left w:val="none" w:sz="0" w:space="0" w:color="auto"/>
            <w:bottom w:val="none" w:sz="0" w:space="0" w:color="auto"/>
            <w:right w:val="none" w:sz="0" w:space="0" w:color="auto"/>
          </w:divBdr>
        </w:div>
      </w:divsChild>
    </w:div>
    <w:div w:id="1257404715">
      <w:bodyDiv w:val="1"/>
      <w:marLeft w:val="0"/>
      <w:marRight w:val="0"/>
      <w:marTop w:val="0"/>
      <w:marBottom w:val="0"/>
      <w:divBdr>
        <w:top w:val="none" w:sz="0" w:space="0" w:color="auto"/>
        <w:left w:val="none" w:sz="0" w:space="0" w:color="auto"/>
        <w:bottom w:val="none" w:sz="0" w:space="0" w:color="auto"/>
        <w:right w:val="none" w:sz="0" w:space="0" w:color="auto"/>
      </w:divBdr>
      <w:divsChild>
        <w:div w:id="837964245">
          <w:marLeft w:val="1080"/>
          <w:marRight w:val="0"/>
          <w:marTop w:val="100"/>
          <w:marBottom w:val="0"/>
          <w:divBdr>
            <w:top w:val="none" w:sz="0" w:space="0" w:color="auto"/>
            <w:left w:val="none" w:sz="0" w:space="0" w:color="auto"/>
            <w:bottom w:val="none" w:sz="0" w:space="0" w:color="auto"/>
            <w:right w:val="none" w:sz="0" w:space="0" w:color="auto"/>
          </w:divBdr>
        </w:div>
        <w:div w:id="960964699">
          <w:marLeft w:val="1080"/>
          <w:marRight w:val="0"/>
          <w:marTop w:val="100"/>
          <w:marBottom w:val="0"/>
          <w:divBdr>
            <w:top w:val="none" w:sz="0" w:space="0" w:color="auto"/>
            <w:left w:val="none" w:sz="0" w:space="0" w:color="auto"/>
            <w:bottom w:val="none" w:sz="0" w:space="0" w:color="auto"/>
            <w:right w:val="none" w:sz="0" w:space="0" w:color="auto"/>
          </w:divBdr>
        </w:div>
        <w:div w:id="1136411279">
          <w:marLeft w:val="360"/>
          <w:marRight w:val="0"/>
          <w:marTop w:val="200"/>
          <w:marBottom w:val="0"/>
          <w:divBdr>
            <w:top w:val="none" w:sz="0" w:space="0" w:color="auto"/>
            <w:left w:val="none" w:sz="0" w:space="0" w:color="auto"/>
            <w:bottom w:val="none" w:sz="0" w:space="0" w:color="auto"/>
            <w:right w:val="none" w:sz="0" w:space="0" w:color="auto"/>
          </w:divBdr>
        </w:div>
      </w:divsChild>
    </w:div>
    <w:div w:id="1260328661">
      <w:bodyDiv w:val="1"/>
      <w:marLeft w:val="0"/>
      <w:marRight w:val="0"/>
      <w:marTop w:val="0"/>
      <w:marBottom w:val="0"/>
      <w:divBdr>
        <w:top w:val="none" w:sz="0" w:space="0" w:color="auto"/>
        <w:left w:val="none" w:sz="0" w:space="0" w:color="auto"/>
        <w:bottom w:val="none" w:sz="0" w:space="0" w:color="auto"/>
        <w:right w:val="none" w:sz="0" w:space="0" w:color="auto"/>
      </w:divBdr>
      <w:divsChild>
        <w:div w:id="1735622570">
          <w:marLeft w:val="1267"/>
          <w:marRight w:val="0"/>
          <w:marTop w:val="100"/>
          <w:marBottom w:val="0"/>
          <w:divBdr>
            <w:top w:val="none" w:sz="0" w:space="0" w:color="auto"/>
            <w:left w:val="none" w:sz="0" w:space="0" w:color="auto"/>
            <w:bottom w:val="none" w:sz="0" w:space="0" w:color="auto"/>
            <w:right w:val="none" w:sz="0" w:space="0" w:color="auto"/>
          </w:divBdr>
        </w:div>
      </w:divsChild>
    </w:div>
    <w:div w:id="1268124498">
      <w:bodyDiv w:val="1"/>
      <w:marLeft w:val="0"/>
      <w:marRight w:val="0"/>
      <w:marTop w:val="0"/>
      <w:marBottom w:val="0"/>
      <w:divBdr>
        <w:top w:val="none" w:sz="0" w:space="0" w:color="auto"/>
        <w:left w:val="none" w:sz="0" w:space="0" w:color="auto"/>
        <w:bottom w:val="none" w:sz="0" w:space="0" w:color="auto"/>
        <w:right w:val="none" w:sz="0" w:space="0" w:color="auto"/>
      </w:divBdr>
      <w:divsChild>
        <w:div w:id="294415343">
          <w:marLeft w:val="1080"/>
          <w:marRight w:val="0"/>
          <w:marTop w:val="100"/>
          <w:marBottom w:val="0"/>
          <w:divBdr>
            <w:top w:val="none" w:sz="0" w:space="0" w:color="auto"/>
            <w:left w:val="none" w:sz="0" w:space="0" w:color="auto"/>
            <w:bottom w:val="none" w:sz="0" w:space="0" w:color="auto"/>
            <w:right w:val="none" w:sz="0" w:space="0" w:color="auto"/>
          </w:divBdr>
        </w:div>
      </w:divsChild>
    </w:div>
    <w:div w:id="1275938626">
      <w:bodyDiv w:val="1"/>
      <w:marLeft w:val="0"/>
      <w:marRight w:val="0"/>
      <w:marTop w:val="0"/>
      <w:marBottom w:val="0"/>
      <w:divBdr>
        <w:top w:val="none" w:sz="0" w:space="0" w:color="auto"/>
        <w:left w:val="none" w:sz="0" w:space="0" w:color="auto"/>
        <w:bottom w:val="none" w:sz="0" w:space="0" w:color="auto"/>
        <w:right w:val="none" w:sz="0" w:space="0" w:color="auto"/>
      </w:divBdr>
    </w:div>
    <w:div w:id="1284381809">
      <w:bodyDiv w:val="1"/>
      <w:marLeft w:val="0"/>
      <w:marRight w:val="0"/>
      <w:marTop w:val="0"/>
      <w:marBottom w:val="0"/>
      <w:divBdr>
        <w:top w:val="none" w:sz="0" w:space="0" w:color="auto"/>
        <w:left w:val="none" w:sz="0" w:space="0" w:color="auto"/>
        <w:bottom w:val="none" w:sz="0" w:space="0" w:color="auto"/>
        <w:right w:val="none" w:sz="0" w:space="0" w:color="auto"/>
      </w:divBdr>
    </w:div>
    <w:div w:id="1317340629">
      <w:bodyDiv w:val="1"/>
      <w:marLeft w:val="0"/>
      <w:marRight w:val="0"/>
      <w:marTop w:val="0"/>
      <w:marBottom w:val="0"/>
      <w:divBdr>
        <w:top w:val="none" w:sz="0" w:space="0" w:color="auto"/>
        <w:left w:val="none" w:sz="0" w:space="0" w:color="auto"/>
        <w:bottom w:val="none" w:sz="0" w:space="0" w:color="auto"/>
        <w:right w:val="none" w:sz="0" w:space="0" w:color="auto"/>
      </w:divBdr>
    </w:div>
    <w:div w:id="1321814653">
      <w:bodyDiv w:val="1"/>
      <w:marLeft w:val="0"/>
      <w:marRight w:val="0"/>
      <w:marTop w:val="0"/>
      <w:marBottom w:val="0"/>
      <w:divBdr>
        <w:top w:val="none" w:sz="0" w:space="0" w:color="auto"/>
        <w:left w:val="none" w:sz="0" w:space="0" w:color="auto"/>
        <w:bottom w:val="none" w:sz="0" w:space="0" w:color="auto"/>
        <w:right w:val="none" w:sz="0" w:space="0" w:color="auto"/>
      </w:divBdr>
    </w:div>
    <w:div w:id="1346253625">
      <w:bodyDiv w:val="1"/>
      <w:marLeft w:val="0"/>
      <w:marRight w:val="0"/>
      <w:marTop w:val="0"/>
      <w:marBottom w:val="0"/>
      <w:divBdr>
        <w:top w:val="none" w:sz="0" w:space="0" w:color="auto"/>
        <w:left w:val="none" w:sz="0" w:space="0" w:color="auto"/>
        <w:bottom w:val="none" w:sz="0" w:space="0" w:color="auto"/>
        <w:right w:val="none" w:sz="0" w:space="0" w:color="auto"/>
      </w:divBdr>
      <w:divsChild>
        <w:div w:id="2011562760">
          <w:marLeft w:val="1886"/>
          <w:marRight w:val="0"/>
          <w:marTop w:val="0"/>
          <w:marBottom w:val="0"/>
          <w:divBdr>
            <w:top w:val="none" w:sz="0" w:space="0" w:color="auto"/>
            <w:left w:val="none" w:sz="0" w:space="0" w:color="auto"/>
            <w:bottom w:val="none" w:sz="0" w:space="0" w:color="auto"/>
            <w:right w:val="none" w:sz="0" w:space="0" w:color="auto"/>
          </w:divBdr>
        </w:div>
      </w:divsChild>
    </w:div>
    <w:div w:id="1349867325">
      <w:bodyDiv w:val="1"/>
      <w:marLeft w:val="0"/>
      <w:marRight w:val="0"/>
      <w:marTop w:val="0"/>
      <w:marBottom w:val="0"/>
      <w:divBdr>
        <w:top w:val="none" w:sz="0" w:space="0" w:color="auto"/>
        <w:left w:val="none" w:sz="0" w:space="0" w:color="auto"/>
        <w:bottom w:val="none" w:sz="0" w:space="0" w:color="auto"/>
        <w:right w:val="none" w:sz="0" w:space="0" w:color="auto"/>
      </w:divBdr>
      <w:divsChild>
        <w:div w:id="454636939">
          <w:marLeft w:val="360"/>
          <w:marRight w:val="0"/>
          <w:marTop w:val="200"/>
          <w:marBottom w:val="0"/>
          <w:divBdr>
            <w:top w:val="none" w:sz="0" w:space="0" w:color="auto"/>
            <w:left w:val="none" w:sz="0" w:space="0" w:color="auto"/>
            <w:bottom w:val="none" w:sz="0" w:space="0" w:color="auto"/>
            <w:right w:val="none" w:sz="0" w:space="0" w:color="auto"/>
          </w:divBdr>
        </w:div>
        <w:div w:id="586233693">
          <w:marLeft w:val="1080"/>
          <w:marRight w:val="0"/>
          <w:marTop w:val="100"/>
          <w:marBottom w:val="0"/>
          <w:divBdr>
            <w:top w:val="none" w:sz="0" w:space="0" w:color="auto"/>
            <w:left w:val="none" w:sz="0" w:space="0" w:color="auto"/>
            <w:bottom w:val="none" w:sz="0" w:space="0" w:color="auto"/>
            <w:right w:val="none" w:sz="0" w:space="0" w:color="auto"/>
          </w:divBdr>
        </w:div>
        <w:div w:id="646398339">
          <w:marLeft w:val="1080"/>
          <w:marRight w:val="0"/>
          <w:marTop w:val="100"/>
          <w:marBottom w:val="0"/>
          <w:divBdr>
            <w:top w:val="none" w:sz="0" w:space="0" w:color="auto"/>
            <w:left w:val="none" w:sz="0" w:space="0" w:color="auto"/>
            <w:bottom w:val="none" w:sz="0" w:space="0" w:color="auto"/>
            <w:right w:val="none" w:sz="0" w:space="0" w:color="auto"/>
          </w:divBdr>
        </w:div>
        <w:div w:id="1539120096">
          <w:marLeft w:val="1080"/>
          <w:marRight w:val="0"/>
          <w:marTop w:val="100"/>
          <w:marBottom w:val="0"/>
          <w:divBdr>
            <w:top w:val="none" w:sz="0" w:space="0" w:color="auto"/>
            <w:left w:val="none" w:sz="0" w:space="0" w:color="auto"/>
            <w:bottom w:val="none" w:sz="0" w:space="0" w:color="auto"/>
            <w:right w:val="none" w:sz="0" w:space="0" w:color="auto"/>
          </w:divBdr>
        </w:div>
      </w:divsChild>
    </w:div>
    <w:div w:id="1367291877">
      <w:bodyDiv w:val="1"/>
      <w:marLeft w:val="0"/>
      <w:marRight w:val="0"/>
      <w:marTop w:val="0"/>
      <w:marBottom w:val="0"/>
      <w:divBdr>
        <w:top w:val="none" w:sz="0" w:space="0" w:color="auto"/>
        <w:left w:val="none" w:sz="0" w:space="0" w:color="auto"/>
        <w:bottom w:val="none" w:sz="0" w:space="0" w:color="auto"/>
        <w:right w:val="none" w:sz="0" w:space="0" w:color="auto"/>
      </w:divBdr>
      <w:divsChild>
        <w:div w:id="1635522103">
          <w:marLeft w:val="1080"/>
          <w:marRight w:val="0"/>
          <w:marTop w:val="100"/>
          <w:marBottom w:val="0"/>
          <w:divBdr>
            <w:top w:val="none" w:sz="0" w:space="0" w:color="auto"/>
            <w:left w:val="none" w:sz="0" w:space="0" w:color="auto"/>
            <w:bottom w:val="none" w:sz="0" w:space="0" w:color="auto"/>
            <w:right w:val="none" w:sz="0" w:space="0" w:color="auto"/>
          </w:divBdr>
        </w:div>
      </w:divsChild>
    </w:div>
    <w:div w:id="1369448413">
      <w:bodyDiv w:val="1"/>
      <w:marLeft w:val="0"/>
      <w:marRight w:val="0"/>
      <w:marTop w:val="0"/>
      <w:marBottom w:val="0"/>
      <w:divBdr>
        <w:top w:val="none" w:sz="0" w:space="0" w:color="auto"/>
        <w:left w:val="none" w:sz="0" w:space="0" w:color="auto"/>
        <w:bottom w:val="none" w:sz="0" w:space="0" w:color="auto"/>
        <w:right w:val="none" w:sz="0" w:space="0" w:color="auto"/>
      </w:divBdr>
      <w:divsChild>
        <w:div w:id="1855999781">
          <w:marLeft w:val="274"/>
          <w:marRight w:val="0"/>
          <w:marTop w:val="0"/>
          <w:marBottom w:val="0"/>
          <w:divBdr>
            <w:top w:val="none" w:sz="0" w:space="0" w:color="auto"/>
            <w:left w:val="none" w:sz="0" w:space="0" w:color="auto"/>
            <w:bottom w:val="none" w:sz="0" w:space="0" w:color="auto"/>
            <w:right w:val="none" w:sz="0" w:space="0" w:color="auto"/>
          </w:divBdr>
        </w:div>
      </w:divsChild>
    </w:div>
    <w:div w:id="1370302247">
      <w:bodyDiv w:val="1"/>
      <w:marLeft w:val="0"/>
      <w:marRight w:val="0"/>
      <w:marTop w:val="0"/>
      <w:marBottom w:val="0"/>
      <w:divBdr>
        <w:top w:val="none" w:sz="0" w:space="0" w:color="auto"/>
        <w:left w:val="none" w:sz="0" w:space="0" w:color="auto"/>
        <w:bottom w:val="none" w:sz="0" w:space="0" w:color="auto"/>
        <w:right w:val="none" w:sz="0" w:space="0" w:color="auto"/>
      </w:divBdr>
      <w:divsChild>
        <w:div w:id="427234317">
          <w:marLeft w:val="1886"/>
          <w:marRight w:val="0"/>
          <w:marTop w:val="0"/>
          <w:marBottom w:val="0"/>
          <w:divBdr>
            <w:top w:val="none" w:sz="0" w:space="0" w:color="auto"/>
            <w:left w:val="none" w:sz="0" w:space="0" w:color="auto"/>
            <w:bottom w:val="none" w:sz="0" w:space="0" w:color="auto"/>
            <w:right w:val="none" w:sz="0" w:space="0" w:color="auto"/>
          </w:divBdr>
        </w:div>
      </w:divsChild>
    </w:div>
    <w:div w:id="1375887459">
      <w:bodyDiv w:val="1"/>
      <w:marLeft w:val="0"/>
      <w:marRight w:val="0"/>
      <w:marTop w:val="0"/>
      <w:marBottom w:val="0"/>
      <w:divBdr>
        <w:top w:val="none" w:sz="0" w:space="0" w:color="auto"/>
        <w:left w:val="none" w:sz="0" w:space="0" w:color="auto"/>
        <w:bottom w:val="none" w:sz="0" w:space="0" w:color="auto"/>
        <w:right w:val="none" w:sz="0" w:space="0" w:color="auto"/>
      </w:divBdr>
      <w:divsChild>
        <w:div w:id="1096248446">
          <w:marLeft w:val="2606"/>
          <w:marRight w:val="0"/>
          <w:marTop w:val="0"/>
          <w:marBottom w:val="0"/>
          <w:divBdr>
            <w:top w:val="none" w:sz="0" w:space="0" w:color="auto"/>
            <w:left w:val="none" w:sz="0" w:space="0" w:color="auto"/>
            <w:bottom w:val="none" w:sz="0" w:space="0" w:color="auto"/>
            <w:right w:val="none" w:sz="0" w:space="0" w:color="auto"/>
          </w:divBdr>
        </w:div>
      </w:divsChild>
    </w:div>
    <w:div w:id="1385594396">
      <w:bodyDiv w:val="1"/>
      <w:marLeft w:val="0"/>
      <w:marRight w:val="0"/>
      <w:marTop w:val="0"/>
      <w:marBottom w:val="0"/>
      <w:divBdr>
        <w:top w:val="none" w:sz="0" w:space="0" w:color="auto"/>
        <w:left w:val="none" w:sz="0" w:space="0" w:color="auto"/>
        <w:bottom w:val="none" w:sz="0" w:space="0" w:color="auto"/>
        <w:right w:val="none" w:sz="0" w:space="0" w:color="auto"/>
      </w:divBdr>
    </w:div>
    <w:div w:id="1403481569">
      <w:bodyDiv w:val="1"/>
      <w:marLeft w:val="0"/>
      <w:marRight w:val="0"/>
      <w:marTop w:val="0"/>
      <w:marBottom w:val="0"/>
      <w:divBdr>
        <w:top w:val="none" w:sz="0" w:space="0" w:color="auto"/>
        <w:left w:val="none" w:sz="0" w:space="0" w:color="auto"/>
        <w:bottom w:val="none" w:sz="0" w:space="0" w:color="auto"/>
        <w:right w:val="none" w:sz="0" w:space="0" w:color="auto"/>
      </w:divBdr>
      <w:divsChild>
        <w:div w:id="1115057949">
          <w:marLeft w:val="1886"/>
          <w:marRight w:val="0"/>
          <w:marTop w:val="0"/>
          <w:marBottom w:val="0"/>
          <w:divBdr>
            <w:top w:val="none" w:sz="0" w:space="0" w:color="auto"/>
            <w:left w:val="none" w:sz="0" w:space="0" w:color="auto"/>
            <w:bottom w:val="none" w:sz="0" w:space="0" w:color="auto"/>
            <w:right w:val="none" w:sz="0" w:space="0" w:color="auto"/>
          </w:divBdr>
        </w:div>
      </w:divsChild>
    </w:div>
    <w:div w:id="1407262032">
      <w:bodyDiv w:val="1"/>
      <w:marLeft w:val="0"/>
      <w:marRight w:val="0"/>
      <w:marTop w:val="0"/>
      <w:marBottom w:val="0"/>
      <w:divBdr>
        <w:top w:val="none" w:sz="0" w:space="0" w:color="auto"/>
        <w:left w:val="none" w:sz="0" w:space="0" w:color="auto"/>
        <w:bottom w:val="none" w:sz="0" w:space="0" w:color="auto"/>
        <w:right w:val="none" w:sz="0" w:space="0" w:color="auto"/>
      </w:divBdr>
      <w:divsChild>
        <w:div w:id="1756628891">
          <w:marLeft w:val="1267"/>
          <w:marRight w:val="0"/>
          <w:marTop w:val="100"/>
          <w:marBottom w:val="0"/>
          <w:divBdr>
            <w:top w:val="none" w:sz="0" w:space="0" w:color="auto"/>
            <w:left w:val="none" w:sz="0" w:space="0" w:color="auto"/>
            <w:bottom w:val="none" w:sz="0" w:space="0" w:color="auto"/>
            <w:right w:val="none" w:sz="0" w:space="0" w:color="auto"/>
          </w:divBdr>
        </w:div>
      </w:divsChild>
    </w:div>
    <w:div w:id="1420172710">
      <w:bodyDiv w:val="1"/>
      <w:marLeft w:val="0"/>
      <w:marRight w:val="0"/>
      <w:marTop w:val="0"/>
      <w:marBottom w:val="0"/>
      <w:divBdr>
        <w:top w:val="none" w:sz="0" w:space="0" w:color="auto"/>
        <w:left w:val="none" w:sz="0" w:space="0" w:color="auto"/>
        <w:bottom w:val="none" w:sz="0" w:space="0" w:color="auto"/>
        <w:right w:val="none" w:sz="0" w:space="0" w:color="auto"/>
      </w:divBdr>
    </w:div>
    <w:div w:id="1437166833">
      <w:bodyDiv w:val="1"/>
      <w:marLeft w:val="0"/>
      <w:marRight w:val="0"/>
      <w:marTop w:val="0"/>
      <w:marBottom w:val="0"/>
      <w:divBdr>
        <w:top w:val="none" w:sz="0" w:space="0" w:color="auto"/>
        <w:left w:val="none" w:sz="0" w:space="0" w:color="auto"/>
        <w:bottom w:val="none" w:sz="0" w:space="0" w:color="auto"/>
        <w:right w:val="none" w:sz="0" w:space="0" w:color="auto"/>
      </w:divBdr>
      <w:divsChild>
        <w:div w:id="1835031093">
          <w:marLeft w:val="1267"/>
          <w:marRight w:val="0"/>
          <w:marTop w:val="100"/>
          <w:marBottom w:val="0"/>
          <w:divBdr>
            <w:top w:val="none" w:sz="0" w:space="0" w:color="auto"/>
            <w:left w:val="none" w:sz="0" w:space="0" w:color="auto"/>
            <w:bottom w:val="none" w:sz="0" w:space="0" w:color="auto"/>
            <w:right w:val="none" w:sz="0" w:space="0" w:color="auto"/>
          </w:divBdr>
        </w:div>
      </w:divsChild>
    </w:div>
    <w:div w:id="1444885495">
      <w:bodyDiv w:val="1"/>
      <w:marLeft w:val="0"/>
      <w:marRight w:val="0"/>
      <w:marTop w:val="0"/>
      <w:marBottom w:val="0"/>
      <w:divBdr>
        <w:top w:val="none" w:sz="0" w:space="0" w:color="auto"/>
        <w:left w:val="none" w:sz="0" w:space="0" w:color="auto"/>
        <w:bottom w:val="none" w:sz="0" w:space="0" w:color="auto"/>
        <w:right w:val="none" w:sz="0" w:space="0" w:color="auto"/>
      </w:divBdr>
      <w:divsChild>
        <w:div w:id="171071632">
          <w:marLeft w:val="446"/>
          <w:marRight w:val="0"/>
          <w:marTop w:val="0"/>
          <w:marBottom w:val="0"/>
          <w:divBdr>
            <w:top w:val="none" w:sz="0" w:space="0" w:color="auto"/>
            <w:left w:val="none" w:sz="0" w:space="0" w:color="auto"/>
            <w:bottom w:val="none" w:sz="0" w:space="0" w:color="auto"/>
            <w:right w:val="none" w:sz="0" w:space="0" w:color="auto"/>
          </w:divBdr>
        </w:div>
        <w:div w:id="401608941">
          <w:marLeft w:val="1166"/>
          <w:marRight w:val="0"/>
          <w:marTop w:val="0"/>
          <w:marBottom w:val="0"/>
          <w:divBdr>
            <w:top w:val="none" w:sz="0" w:space="0" w:color="auto"/>
            <w:left w:val="none" w:sz="0" w:space="0" w:color="auto"/>
            <w:bottom w:val="none" w:sz="0" w:space="0" w:color="auto"/>
            <w:right w:val="none" w:sz="0" w:space="0" w:color="auto"/>
          </w:divBdr>
        </w:div>
        <w:div w:id="519201601">
          <w:marLeft w:val="446"/>
          <w:marRight w:val="0"/>
          <w:marTop w:val="0"/>
          <w:marBottom w:val="0"/>
          <w:divBdr>
            <w:top w:val="none" w:sz="0" w:space="0" w:color="auto"/>
            <w:left w:val="none" w:sz="0" w:space="0" w:color="auto"/>
            <w:bottom w:val="none" w:sz="0" w:space="0" w:color="auto"/>
            <w:right w:val="none" w:sz="0" w:space="0" w:color="auto"/>
          </w:divBdr>
        </w:div>
        <w:div w:id="721708818">
          <w:marLeft w:val="446"/>
          <w:marRight w:val="0"/>
          <w:marTop w:val="0"/>
          <w:marBottom w:val="0"/>
          <w:divBdr>
            <w:top w:val="none" w:sz="0" w:space="0" w:color="auto"/>
            <w:left w:val="none" w:sz="0" w:space="0" w:color="auto"/>
            <w:bottom w:val="none" w:sz="0" w:space="0" w:color="auto"/>
            <w:right w:val="none" w:sz="0" w:space="0" w:color="auto"/>
          </w:divBdr>
        </w:div>
        <w:div w:id="772474526">
          <w:marLeft w:val="1166"/>
          <w:marRight w:val="0"/>
          <w:marTop w:val="0"/>
          <w:marBottom w:val="0"/>
          <w:divBdr>
            <w:top w:val="none" w:sz="0" w:space="0" w:color="auto"/>
            <w:left w:val="none" w:sz="0" w:space="0" w:color="auto"/>
            <w:bottom w:val="none" w:sz="0" w:space="0" w:color="auto"/>
            <w:right w:val="none" w:sz="0" w:space="0" w:color="auto"/>
          </w:divBdr>
        </w:div>
        <w:div w:id="861363010">
          <w:marLeft w:val="1886"/>
          <w:marRight w:val="0"/>
          <w:marTop w:val="0"/>
          <w:marBottom w:val="0"/>
          <w:divBdr>
            <w:top w:val="none" w:sz="0" w:space="0" w:color="auto"/>
            <w:left w:val="none" w:sz="0" w:space="0" w:color="auto"/>
            <w:bottom w:val="none" w:sz="0" w:space="0" w:color="auto"/>
            <w:right w:val="none" w:sz="0" w:space="0" w:color="auto"/>
          </w:divBdr>
        </w:div>
        <w:div w:id="1004817280">
          <w:marLeft w:val="1166"/>
          <w:marRight w:val="0"/>
          <w:marTop w:val="0"/>
          <w:marBottom w:val="0"/>
          <w:divBdr>
            <w:top w:val="none" w:sz="0" w:space="0" w:color="auto"/>
            <w:left w:val="none" w:sz="0" w:space="0" w:color="auto"/>
            <w:bottom w:val="none" w:sz="0" w:space="0" w:color="auto"/>
            <w:right w:val="none" w:sz="0" w:space="0" w:color="auto"/>
          </w:divBdr>
        </w:div>
        <w:div w:id="1184443887">
          <w:marLeft w:val="1166"/>
          <w:marRight w:val="0"/>
          <w:marTop w:val="0"/>
          <w:marBottom w:val="0"/>
          <w:divBdr>
            <w:top w:val="none" w:sz="0" w:space="0" w:color="auto"/>
            <w:left w:val="none" w:sz="0" w:space="0" w:color="auto"/>
            <w:bottom w:val="none" w:sz="0" w:space="0" w:color="auto"/>
            <w:right w:val="none" w:sz="0" w:space="0" w:color="auto"/>
          </w:divBdr>
        </w:div>
        <w:div w:id="1185751252">
          <w:marLeft w:val="446"/>
          <w:marRight w:val="0"/>
          <w:marTop w:val="0"/>
          <w:marBottom w:val="0"/>
          <w:divBdr>
            <w:top w:val="none" w:sz="0" w:space="0" w:color="auto"/>
            <w:left w:val="none" w:sz="0" w:space="0" w:color="auto"/>
            <w:bottom w:val="none" w:sz="0" w:space="0" w:color="auto"/>
            <w:right w:val="none" w:sz="0" w:space="0" w:color="auto"/>
          </w:divBdr>
        </w:div>
        <w:div w:id="1446969944">
          <w:marLeft w:val="1166"/>
          <w:marRight w:val="0"/>
          <w:marTop w:val="0"/>
          <w:marBottom w:val="0"/>
          <w:divBdr>
            <w:top w:val="none" w:sz="0" w:space="0" w:color="auto"/>
            <w:left w:val="none" w:sz="0" w:space="0" w:color="auto"/>
            <w:bottom w:val="none" w:sz="0" w:space="0" w:color="auto"/>
            <w:right w:val="none" w:sz="0" w:space="0" w:color="auto"/>
          </w:divBdr>
        </w:div>
        <w:div w:id="1457992303">
          <w:marLeft w:val="1166"/>
          <w:marRight w:val="0"/>
          <w:marTop w:val="0"/>
          <w:marBottom w:val="0"/>
          <w:divBdr>
            <w:top w:val="none" w:sz="0" w:space="0" w:color="auto"/>
            <w:left w:val="none" w:sz="0" w:space="0" w:color="auto"/>
            <w:bottom w:val="none" w:sz="0" w:space="0" w:color="auto"/>
            <w:right w:val="none" w:sz="0" w:space="0" w:color="auto"/>
          </w:divBdr>
        </w:div>
        <w:div w:id="1562134221">
          <w:marLeft w:val="1166"/>
          <w:marRight w:val="0"/>
          <w:marTop w:val="0"/>
          <w:marBottom w:val="0"/>
          <w:divBdr>
            <w:top w:val="none" w:sz="0" w:space="0" w:color="auto"/>
            <w:left w:val="none" w:sz="0" w:space="0" w:color="auto"/>
            <w:bottom w:val="none" w:sz="0" w:space="0" w:color="auto"/>
            <w:right w:val="none" w:sz="0" w:space="0" w:color="auto"/>
          </w:divBdr>
        </w:div>
        <w:div w:id="1655136249">
          <w:marLeft w:val="1166"/>
          <w:marRight w:val="0"/>
          <w:marTop w:val="0"/>
          <w:marBottom w:val="0"/>
          <w:divBdr>
            <w:top w:val="none" w:sz="0" w:space="0" w:color="auto"/>
            <w:left w:val="none" w:sz="0" w:space="0" w:color="auto"/>
            <w:bottom w:val="none" w:sz="0" w:space="0" w:color="auto"/>
            <w:right w:val="none" w:sz="0" w:space="0" w:color="auto"/>
          </w:divBdr>
        </w:div>
        <w:div w:id="1705592160">
          <w:marLeft w:val="1166"/>
          <w:marRight w:val="0"/>
          <w:marTop w:val="0"/>
          <w:marBottom w:val="0"/>
          <w:divBdr>
            <w:top w:val="none" w:sz="0" w:space="0" w:color="auto"/>
            <w:left w:val="none" w:sz="0" w:space="0" w:color="auto"/>
            <w:bottom w:val="none" w:sz="0" w:space="0" w:color="auto"/>
            <w:right w:val="none" w:sz="0" w:space="0" w:color="auto"/>
          </w:divBdr>
        </w:div>
        <w:div w:id="1790008256">
          <w:marLeft w:val="1886"/>
          <w:marRight w:val="0"/>
          <w:marTop w:val="0"/>
          <w:marBottom w:val="0"/>
          <w:divBdr>
            <w:top w:val="none" w:sz="0" w:space="0" w:color="auto"/>
            <w:left w:val="none" w:sz="0" w:space="0" w:color="auto"/>
            <w:bottom w:val="none" w:sz="0" w:space="0" w:color="auto"/>
            <w:right w:val="none" w:sz="0" w:space="0" w:color="auto"/>
          </w:divBdr>
        </w:div>
        <w:div w:id="1876649710">
          <w:marLeft w:val="446"/>
          <w:marRight w:val="0"/>
          <w:marTop w:val="0"/>
          <w:marBottom w:val="0"/>
          <w:divBdr>
            <w:top w:val="none" w:sz="0" w:space="0" w:color="auto"/>
            <w:left w:val="none" w:sz="0" w:space="0" w:color="auto"/>
            <w:bottom w:val="none" w:sz="0" w:space="0" w:color="auto"/>
            <w:right w:val="none" w:sz="0" w:space="0" w:color="auto"/>
          </w:divBdr>
        </w:div>
        <w:div w:id="2042124332">
          <w:marLeft w:val="1166"/>
          <w:marRight w:val="0"/>
          <w:marTop w:val="0"/>
          <w:marBottom w:val="0"/>
          <w:divBdr>
            <w:top w:val="none" w:sz="0" w:space="0" w:color="auto"/>
            <w:left w:val="none" w:sz="0" w:space="0" w:color="auto"/>
            <w:bottom w:val="none" w:sz="0" w:space="0" w:color="auto"/>
            <w:right w:val="none" w:sz="0" w:space="0" w:color="auto"/>
          </w:divBdr>
        </w:div>
        <w:div w:id="2126848552">
          <w:marLeft w:val="446"/>
          <w:marRight w:val="0"/>
          <w:marTop w:val="0"/>
          <w:marBottom w:val="0"/>
          <w:divBdr>
            <w:top w:val="none" w:sz="0" w:space="0" w:color="auto"/>
            <w:left w:val="none" w:sz="0" w:space="0" w:color="auto"/>
            <w:bottom w:val="none" w:sz="0" w:space="0" w:color="auto"/>
            <w:right w:val="none" w:sz="0" w:space="0" w:color="auto"/>
          </w:divBdr>
        </w:div>
      </w:divsChild>
    </w:div>
    <w:div w:id="1445273001">
      <w:bodyDiv w:val="1"/>
      <w:marLeft w:val="0"/>
      <w:marRight w:val="0"/>
      <w:marTop w:val="0"/>
      <w:marBottom w:val="0"/>
      <w:divBdr>
        <w:top w:val="none" w:sz="0" w:space="0" w:color="auto"/>
        <w:left w:val="none" w:sz="0" w:space="0" w:color="auto"/>
        <w:bottom w:val="none" w:sz="0" w:space="0" w:color="auto"/>
        <w:right w:val="none" w:sz="0" w:space="0" w:color="auto"/>
      </w:divBdr>
    </w:div>
    <w:div w:id="1465077944">
      <w:bodyDiv w:val="1"/>
      <w:marLeft w:val="0"/>
      <w:marRight w:val="0"/>
      <w:marTop w:val="0"/>
      <w:marBottom w:val="0"/>
      <w:divBdr>
        <w:top w:val="none" w:sz="0" w:space="0" w:color="auto"/>
        <w:left w:val="none" w:sz="0" w:space="0" w:color="auto"/>
        <w:bottom w:val="none" w:sz="0" w:space="0" w:color="auto"/>
        <w:right w:val="none" w:sz="0" w:space="0" w:color="auto"/>
      </w:divBdr>
      <w:divsChild>
        <w:div w:id="1338119418">
          <w:marLeft w:val="1886"/>
          <w:marRight w:val="0"/>
          <w:marTop w:val="0"/>
          <w:marBottom w:val="0"/>
          <w:divBdr>
            <w:top w:val="none" w:sz="0" w:space="0" w:color="auto"/>
            <w:left w:val="none" w:sz="0" w:space="0" w:color="auto"/>
            <w:bottom w:val="none" w:sz="0" w:space="0" w:color="auto"/>
            <w:right w:val="none" w:sz="0" w:space="0" w:color="auto"/>
          </w:divBdr>
        </w:div>
      </w:divsChild>
    </w:div>
    <w:div w:id="1484080573">
      <w:bodyDiv w:val="1"/>
      <w:marLeft w:val="0"/>
      <w:marRight w:val="0"/>
      <w:marTop w:val="0"/>
      <w:marBottom w:val="0"/>
      <w:divBdr>
        <w:top w:val="none" w:sz="0" w:space="0" w:color="auto"/>
        <w:left w:val="none" w:sz="0" w:space="0" w:color="auto"/>
        <w:bottom w:val="none" w:sz="0" w:space="0" w:color="auto"/>
        <w:right w:val="none" w:sz="0" w:space="0" w:color="auto"/>
      </w:divBdr>
      <w:divsChild>
        <w:div w:id="613943205">
          <w:marLeft w:val="1267"/>
          <w:marRight w:val="0"/>
          <w:marTop w:val="100"/>
          <w:marBottom w:val="0"/>
          <w:divBdr>
            <w:top w:val="none" w:sz="0" w:space="0" w:color="auto"/>
            <w:left w:val="none" w:sz="0" w:space="0" w:color="auto"/>
            <w:bottom w:val="none" w:sz="0" w:space="0" w:color="auto"/>
            <w:right w:val="none" w:sz="0" w:space="0" w:color="auto"/>
          </w:divBdr>
        </w:div>
      </w:divsChild>
    </w:div>
    <w:div w:id="1486893580">
      <w:bodyDiv w:val="1"/>
      <w:marLeft w:val="0"/>
      <w:marRight w:val="0"/>
      <w:marTop w:val="0"/>
      <w:marBottom w:val="0"/>
      <w:divBdr>
        <w:top w:val="none" w:sz="0" w:space="0" w:color="auto"/>
        <w:left w:val="none" w:sz="0" w:space="0" w:color="auto"/>
        <w:bottom w:val="none" w:sz="0" w:space="0" w:color="auto"/>
        <w:right w:val="none" w:sz="0" w:space="0" w:color="auto"/>
      </w:divBdr>
    </w:div>
    <w:div w:id="1502428544">
      <w:bodyDiv w:val="1"/>
      <w:marLeft w:val="0"/>
      <w:marRight w:val="0"/>
      <w:marTop w:val="0"/>
      <w:marBottom w:val="0"/>
      <w:divBdr>
        <w:top w:val="none" w:sz="0" w:space="0" w:color="auto"/>
        <w:left w:val="none" w:sz="0" w:space="0" w:color="auto"/>
        <w:bottom w:val="none" w:sz="0" w:space="0" w:color="auto"/>
        <w:right w:val="none" w:sz="0" w:space="0" w:color="auto"/>
      </w:divBdr>
    </w:div>
    <w:div w:id="1502772195">
      <w:bodyDiv w:val="1"/>
      <w:marLeft w:val="0"/>
      <w:marRight w:val="0"/>
      <w:marTop w:val="0"/>
      <w:marBottom w:val="0"/>
      <w:divBdr>
        <w:top w:val="none" w:sz="0" w:space="0" w:color="auto"/>
        <w:left w:val="none" w:sz="0" w:space="0" w:color="auto"/>
        <w:bottom w:val="none" w:sz="0" w:space="0" w:color="auto"/>
        <w:right w:val="none" w:sz="0" w:space="0" w:color="auto"/>
      </w:divBdr>
      <w:divsChild>
        <w:div w:id="347566487">
          <w:marLeft w:val="1987"/>
          <w:marRight w:val="0"/>
          <w:marTop w:val="100"/>
          <w:marBottom w:val="0"/>
          <w:divBdr>
            <w:top w:val="none" w:sz="0" w:space="0" w:color="auto"/>
            <w:left w:val="none" w:sz="0" w:space="0" w:color="auto"/>
            <w:bottom w:val="none" w:sz="0" w:space="0" w:color="auto"/>
            <w:right w:val="none" w:sz="0" w:space="0" w:color="auto"/>
          </w:divBdr>
        </w:div>
      </w:divsChild>
    </w:div>
    <w:div w:id="1507331565">
      <w:bodyDiv w:val="1"/>
      <w:marLeft w:val="0"/>
      <w:marRight w:val="0"/>
      <w:marTop w:val="0"/>
      <w:marBottom w:val="0"/>
      <w:divBdr>
        <w:top w:val="none" w:sz="0" w:space="0" w:color="auto"/>
        <w:left w:val="none" w:sz="0" w:space="0" w:color="auto"/>
        <w:bottom w:val="none" w:sz="0" w:space="0" w:color="auto"/>
        <w:right w:val="none" w:sz="0" w:space="0" w:color="auto"/>
      </w:divBdr>
      <w:divsChild>
        <w:div w:id="533809129">
          <w:marLeft w:val="1080"/>
          <w:marRight w:val="0"/>
          <w:marTop w:val="100"/>
          <w:marBottom w:val="0"/>
          <w:divBdr>
            <w:top w:val="none" w:sz="0" w:space="0" w:color="auto"/>
            <w:left w:val="none" w:sz="0" w:space="0" w:color="auto"/>
            <w:bottom w:val="none" w:sz="0" w:space="0" w:color="auto"/>
            <w:right w:val="none" w:sz="0" w:space="0" w:color="auto"/>
          </w:divBdr>
        </w:div>
      </w:divsChild>
    </w:div>
    <w:div w:id="1515146475">
      <w:bodyDiv w:val="1"/>
      <w:marLeft w:val="0"/>
      <w:marRight w:val="0"/>
      <w:marTop w:val="0"/>
      <w:marBottom w:val="0"/>
      <w:divBdr>
        <w:top w:val="none" w:sz="0" w:space="0" w:color="auto"/>
        <w:left w:val="none" w:sz="0" w:space="0" w:color="auto"/>
        <w:bottom w:val="none" w:sz="0" w:space="0" w:color="auto"/>
        <w:right w:val="none" w:sz="0" w:space="0" w:color="auto"/>
      </w:divBdr>
      <w:divsChild>
        <w:div w:id="1939488311">
          <w:marLeft w:val="0"/>
          <w:marRight w:val="0"/>
          <w:marTop w:val="0"/>
          <w:marBottom w:val="0"/>
          <w:divBdr>
            <w:top w:val="none" w:sz="0" w:space="0" w:color="auto"/>
            <w:left w:val="none" w:sz="0" w:space="0" w:color="auto"/>
            <w:bottom w:val="none" w:sz="0" w:space="0" w:color="auto"/>
            <w:right w:val="none" w:sz="0" w:space="0" w:color="auto"/>
          </w:divBdr>
        </w:div>
        <w:div w:id="1675185744">
          <w:marLeft w:val="0"/>
          <w:marRight w:val="0"/>
          <w:marTop w:val="0"/>
          <w:marBottom w:val="0"/>
          <w:divBdr>
            <w:top w:val="none" w:sz="0" w:space="0" w:color="auto"/>
            <w:left w:val="none" w:sz="0" w:space="0" w:color="auto"/>
            <w:bottom w:val="none" w:sz="0" w:space="0" w:color="auto"/>
            <w:right w:val="none" w:sz="0" w:space="0" w:color="auto"/>
          </w:divBdr>
        </w:div>
        <w:div w:id="1596092243">
          <w:marLeft w:val="0"/>
          <w:marRight w:val="0"/>
          <w:marTop w:val="0"/>
          <w:marBottom w:val="0"/>
          <w:divBdr>
            <w:top w:val="none" w:sz="0" w:space="0" w:color="auto"/>
            <w:left w:val="none" w:sz="0" w:space="0" w:color="auto"/>
            <w:bottom w:val="none" w:sz="0" w:space="0" w:color="auto"/>
            <w:right w:val="none" w:sz="0" w:space="0" w:color="auto"/>
          </w:divBdr>
        </w:div>
        <w:div w:id="948437948">
          <w:marLeft w:val="0"/>
          <w:marRight w:val="0"/>
          <w:marTop w:val="0"/>
          <w:marBottom w:val="0"/>
          <w:divBdr>
            <w:top w:val="none" w:sz="0" w:space="0" w:color="auto"/>
            <w:left w:val="none" w:sz="0" w:space="0" w:color="auto"/>
            <w:bottom w:val="none" w:sz="0" w:space="0" w:color="auto"/>
            <w:right w:val="none" w:sz="0" w:space="0" w:color="auto"/>
          </w:divBdr>
        </w:div>
      </w:divsChild>
    </w:div>
    <w:div w:id="1534537181">
      <w:bodyDiv w:val="1"/>
      <w:marLeft w:val="0"/>
      <w:marRight w:val="0"/>
      <w:marTop w:val="0"/>
      <w:marBottom w:val="0"/>
      <w:divBdr>
        <w:top w:val="none" w:sz="0" w:space="0" w:color="auto"/>
        <w:left w:val="none" w:sz="0" w:space="0" w:color="auto"/>
        <w:bottom w:val="none" w:sz="0" w:space="0" w:color="auto"/>
        <w:right w:val="none" w:sz="0" w:space="0" w:color="auto"/>
      </w:divBdr>
    </w:div>
    <w:div w:id="1545681145">
      <w:bodyDiv w:val="1"/>
      <w:marLeft w:val="0"/>
      <w:marRight w:val="0"/>
      <w:marTop w:val="0"/>
      <w:marBottom w:val="0"/>
      <w:divBdr>
        <w:top w:val="none" w:sz="0" w:space="0" w:color="auto"/>
        <w:left w:val="none" w:sz="0" w:space="0" w:color="auto"/>
        <w:bottom w:val="none" w:sz="0" w:space="0" w:color="auto"/>
        <w:right w:val="none" w:sz="0" w:space="0" w:color="auto"/>
      </w:divBdr>
    </w:div>
    <w:div w:id="1549997488">
      <w:bodyDiv w:val="1"/>
      <w:marLeft w:val="0"/>
      <w:marRight w:val="0"/>
      <w:marTop w:val="0"/>
      <w:marBottom w:val="0"/>
      <w:divBdr>
        <w:top w:val="none" w:sz="0" w:space="0" w:color="auto"/>
        <w:left w:val="none" w:sz="0" w:space="0" w:color="auto"/>
        <w:bottom w:val="none" w:sz="0" w:space="0" w:color="auto"/>
        <w:right w:val="none" w:sz="0" w:space="0" w:color="auto"/>
      </w:divBdr>
    </w:div>
    <w:div w:id="1565484116">
      <w:bodyDiv w:val="1"/>
      <w:marLeft w:val="0"/>
      <w:marRight w:val="0"/>
      <w:marTop w:val="0"/>
      <w:marBottom w:val="0"/>
      <w:divBdr>
        <w:top w:val="none" w:sz="0" w:space="0" w:color="auto"/>
        <w:left w:val="none" w:sz="0" w:space="0" w:color="auto"/>
        <w:bottom w:val="none" w:sz="0" w:space="0" w:color="auto"/>
        <w:right w:val="none" w:sz="0" w:space="0" w:color="auto"/>
      </w:divBdr>
      <w:divsChild>
        <w:div w:id="339549990">
          <w:marLeft w:val="1080"/>
          <w:marRight w:val="0"/>
          <w:marTop w:val="100"/>
          <w:marBottom w:val="0"/>
          <w:divBdr>
            <w:top w:val="none" w:sz="0" w:space="0" w:color="auto"/>
            <w:left w:val="none" w:sz="0" w:space="0" w:color="auto"/>
            <w:bottom w:val="none" w:sz="0" w:space="0" w:color="auto"/>
            <w:right w:val="none" w:sz="0" w:space="0" w:color="auto"/>
          </w:divBdr>
        </w:div>
        <w:div w:id="1164007068">
          <w:marLeft w:val="1080"/>
          <w:marRight w:val="0"/>
          <w:marTop w:val="100"/>
          <w:marBottom w:val="0"/>
          <w:divBdr>
            <w:top w:val="none" w:sz="0" w:space="0" w:color="auto"/>
            <w:left w:val="none" w:sz="0" w:space="0" w:color="auto"/>
            <w:bottom w:val="none" w:sz="0" w:space="0" w:color="auto"/>
            <w:right w:val="none" w:sz="0" w:space="0" w:color="auto"/>
          </w:divBdr>
        </w:div>
        <w:div w:id="1486313754">
          <w:marLeft w:val="1080"/>
          <w:marRight w:val="0"/>
          <w:marTop w:val="100"/>
          <w:marBottom w:val="0"/>
          <w:divBdr>
            <w:top w:val="none" w:sz="0" w:space="0" w:color="auto"/>
            <w:left w:val="none" w:sz="0" w:space="0" w:color="auto"/>
            <w:bottom w:val="none" w:sz="0" w:space="0" w:color="auto"/>
            <w:right w:val="none" w:sz="0" w:space="0" w:color="auto"/>
          </w:divBdr>
        </w:div>
        <w:div w:id="1862544413">
          <w:marLeft w:val="1080"/>
          <w:marRight w:val="0"/>
          <w:marTop w:val="100"/>
          <w:marBottom w:val="0"/>
          <w:divBdr>
            <w:top w:val="none" w:sz="0" w:space="0" w:color="auto"/>
            <w:left w:val="none" w:sz="0" w:space="0" w:color="auto"/>
            <w:bottom w:val="none" w:sz="0" w:space="0" w:color="auto"/>
            <w:right w:val="none" w:sz="0" w:space="0" w:color="auto"/>
          </w:divBdr>
        </w:div>
      </w:divsChild>
    </w:div>
    <w:div w:id="1590233859">
      <w:bodyDiv w:val="1"/>
      <w:marLeft w:val="0"/>
      <w:marRight w:val="0"/>
      <w:marTop w:val="0"/>
      <w:marBottom w:val="0"/>
      <w:divBdr>
        <w:top w:val="none" w:sz="0" w:space="0" w:color="auto"/>
        <w:left w:val="none" w:sz="0" w:space="0" w:color="auto"/>
        <w:bottom w:val="none" w:sz="0" w:space="0" w:color="auto"/>
        <w:right w:val="none" w:sz="0" w:space="0" w:color="auto"/>
      </w:divBdr>
    </w:div>
    <w:div w:id="1608077791">
      <w:bodyDiv w:val="1"/>
      <w:marLeft w:val="0"/>
      <w:marRight w:val="0"/>
      <w:marTop w:val="0"/>
      <w:marBottom w:val="0"/>
      <w:divBdr>
        <w:top w:val="none" w:sz="0" w:space="0" w:color="auto"/>
        <w:left w:val="none" w:sz="0" w:space="0" w:color="auto"/>
        <w:bottom w:val="none" w:sz="0" w:space="0" w:color="auto"/>
        <w:right w:val="none" w:sz="0" w:space="0" w:color="auto"/>
      </w:divBdr>
      <w:divsChild>
        <w:div w:id="274210851">
          <w:marLeft w:val="1267"/>
          <w:marRight w:val="0"/>
          <w:marTop w:val="100"/>
          <w:marBottom w:val="0"/>
          <w:divBdr>
            <w:top w:val="none" w:sz="0" w:space="0" w:color="auto"/>
            <w:left w:val="none" w:sz="0" w:space="0" w:color="auto"/>
            <w:bottom w:val="none" w:sz="0" w:space="0" w:color="auto"/>
            <w:right w:val="none" w:sz="0" w:space="0" w:color="auto"/>
          </w:divBdr>
        </w:div>
      </w:divsChild>
    </w:div>
    <w:div w:id="1619482427">
      <w:bodyDiv w:val="1"/>
      <w:marLeft w:val="0"/>
      <w:marRight w:val="0"/>
      <w:marTop w:val="0"/>
      <w:marBottom w:val="0"/>
      <w:divBdr>
        <w:top w:val="none" w:sz="0" w:space="0" w:color="auto"/>
        <w:left w:val="none" w:sz="0" w:space="0" w:color="auto"/>
        <w:bottom w:val="none" w:sz="0" w:space="0" w:color="auto"/>
        <w:right w:val="none" w:sz="0" w:space="0" w:color="auto"/>
      </w:divBdr>
      <w:divsChild>
        <w:div w:id="90510361">
          <w:marLeft w:val="4046"/>
          <w:marRight w:val="0"/>
          <w:marTop w:val="0"/>
          <w:marBottom w:val="0"/>
          <w:divBdr>
            <w:top w:val="none" w:sz="0" w:space="0" w:color="auto"/>
            <w:left w:val="none" w:sz="0" w:space="0" w:color="auto"/>
            <w:bottom w:val="none" w:sz="0" w:space="0" w:color="auto"/>
            <w:right w:val="none" w:sz="0" w:space="0" w:color="auto"/>
          </w:divBdr>
        </w:div>
        <w:div w:id="461464312">
          <w:marLeft w:val="3427"/>
          <w:marRight w:val="0"/>
          <w:marTop w:val="0"/>
          <w:marBottom w:val="0"/>
          <w:divBdr>
            <w:top w:val="none" w:sz="0" w:space="0" w:color="auto"/>
            <w:left w:val="none" w:sz="0" w:space="0" w:color="auto"/>
            <w:bottom w:val="none" w:sz="0" w:space="0" w:color="auto"/>
            <w:right w:val="none" w:sz="0" w:space="0" w:color="auto"/>
          </w:divBdr>
        </w:div>
        <w:div w:id="836000881">
          <w:marLeft w:val="3427"/>
          <w:marRight w:val="0"/>
          <w:marTop w:val="0"/>
          <w:marBottom w:val="0"/>
          <w:divBdr>
            <w:top w:val="none" w:sz="0" w:space="0" w:color="auto"/>
            <w:left w:val="none" w:sz="0" w:space="0" w:color="auto"/>
            <w:bottom w:val="none" w:sz="0" w:space="0" w:color="auto"/>
            <w:right w:val="none" w:sz="0" w:space="0" w:color="auto"/>
          </w:divBdr>
        </w:div>
        <w:div w:id="840238175">
          <w:marLeft w:val="2606"/>
          <w:marRight w:val="0"/>
          <w:marTop w:val="0"/>
          <w:marBottom w:val="0"/>
          <w:divBdr>
            <w:top w:val="none" w:sz="0" w:space="0" w:color="auto"/>
            <w:left w:val="none" w:sz="0" w:space="0" w:color="auto"/>
            <w:bottom w:val="none" w:sz="0" w:space="0" w:color="auto"/>
            <w:right w:val="none" w:sz="0" w:space="0" w:color="auto"/>
          </w:divBdr>
        </w:div>
        <w:div w:id="916401022">
          <w:marLeft w:val="3427"/>
          <w:marRight w:val="0"/>
          <w:marTop w:val="0"/>
          <w:marBottom w:val="0"/>
          <w:divBdr>
            <w:top w:val="none" w:sz="0" w:space="0" w:color="auto"/>
            <w:left w:val="none" w:sz="0" w:space="0" w:color="auto"/>
            <w:bottom w:val="none" w:sz="0" w:space="0" w:color="auto"/>
            <w:right w:val="none" w:sz="0" w:space="0" w:color="auto"/>
          </w:divBdr>
        </w:div>
        <w:div w:id="1319067034">
          <w:marLeft w:val="4046"/>
          <w:marRight w:val="0"/>
          <w:marTop w:val="0"/>
          <w:marBottom w:val="0"/>
          <w:divBdr>
            <w:top w:val="none" w:sz="0" w:space="0" w:color="auto"/>
            <w:left w:val="none" w:sz="0" w:space="0" w:color="auto"/>
            <w:bottom w:val="none" w:sz="0" w:space="0" w:color="auto"/>
            <w:right w:val="none" w:sz="0" w:space="0" w:color="auto"/>
          </w:divBdr>
        </w:div>
        <w:div w:id="1523669865">
          <w:marLeft w:val="2606"/>
          <w:marRight w:val="0"/>
          <w:marTop w:val="0"/>
          <w:marBottom w:val="0"/>
          <w:divBdr>
            <w:top w:val="none" w:sz="0" w:space="0" w:color="auto"/>
            <w:left w:val="none" w:sz="0" w:space="0" w:color="auto"/>
            <w:bottom w:val="none" w:sz="0" w:space="0" w:color="auto"/>
            <w:right w:val="none" w:sz="0" w:space="0" w:color="auto"/>
          </w:divBdr>
        </w:div>
        <w:div w:id="1961960507">
          <w:marLeft w:val="1886"/>
          <w:marRight w:val="0"/>
          <w:marTop w:val="0"/>
          <w:marBottom w:val="0"/>
          <w:divBdr>
            <w:top w:val="none" w:sz="0" w:space="0" w:color="auto"/>
            <w:left w:val="none" w:sz="0" w:space="0" w:color="auto"/>
            <w:bottom w:val="none" w:sz="0" w:space="0" w:color="auto"/>
            <w:right w:val="none" w:sz="0" w:space="0" w:color="auto"/>
          </w:divBdr>
        </w:div>
        <w:div w:id="2135367068">
          <w:marLeft w:val="2606"/>
          <w:marRight w:val="0"/>
          <w:marTop w:val="0"/>
          <w:marBottom w:val="0"/>
          <w:divBdr>
            <w:top w:val="none" w:sz="0" w:space="0" w:color="auto"/>
            <w:left w:val="none" w:sz="0" w:space="0" w:color="auto"/>
            <w:bottom w:val="none" w:sz="0" w:space="0" w:color="auto"/>
            <w:right w:val="none" w:sz="0" w:space="0" w:color="auto"/>
          </w:divBdr>
        </w:div>
      </w:divsChild>
    </w:div>
    <w:div w:id="1632706208">
      <w:bodyDiv w:val="1"/>
      <w:marLeft w:val="0"/>
      <w:marRight w:val="0"/>
      <w:marTop w:val="0"/>
      <w:marBottom w:val="0"/>
      <w:divBdr>
        <w:top w:val="none" w:sz="0" w:space="0" w:color="auto"/>
        <w:left w:val="none" w:sz="0" w:space="0" w:color="auto"/>
        <w:bottom w:val="none" w:sz="0" w:space="0" w:color="auto"/>
        <w:right w:val="none" w:sz="0" w:space="0" w:color="auto"/>
      </w:divBdr>
    </w:div>
    <w:div w:id="1652638053">
      <w:bodyDiv w:val="1"/>
      <w:marLeft w:val="0"/>
      <w:marRight w:val="0"/>
      <w:marTop w:val="0"/>
      <w:marBottom w:val="0"/>
      <w:divBdr>
        <w:top w:val="none" w:sz="0" w:space="0" w:color="auto"/>
        <w:left w:val="none" w:sz="0" w:space="0" w:color="auto"/>
        <w:bottom w:val="none" w:sz="0" w:space="0" w:color="auto"/>
        <w:right w:val="none" w:sz="0" w:space="0" w:color="auto"/>
      </w:divBdr>
      <w:divsChild>
        <w:div w:id="187839963">
          <w:marLeft w:val="1267"/>
          <w:marRight w:val="0"/>
          <w:marTop w:val="100"/>
          <w:marBottom w:val="0"/>
          <w:divBdr>
            <w:top w:val="none" w:sz="0" w:space="0" w:color="auto"/>
            <w:left w:val="none" w:sz="0" w:space="0" w:color="auto"/>
            <w:bottom w:val="none" w:sz="0" w:space="0" w:color="auto"/>
            <w:right w:val="none" w:sz="0" w:space="0" w:color="auto"/>
          </w:divBdr>
        </w:div>
        <w:div w:id="201796317">
          <w:marLeft w:val="1267"/>
          <w:marRight w:val="0"/>
          <w:marTop w:val="100"/>
          <w:marBottom w:val="0"/>
          <w:divBdr>
            <w:top w:val="none" w:sz="0" w:space="0" w:color="auto"/>
            <w:left w:val="none" w:sz="0" w:space="0" w:color="auto"/>
            <w:bottom w:val="none" w:sz="0" w:space="0" w:color="auto"/>
            <w:right w:val="none" w:sz="0" w:space="0" w:color="auto"/>
          </w:divBdr>
        </w:div>
        <w:div w:id="326396954">
          <w:marLeft w:val="1267"/>
          <w:marRight w:val="0"/>
          <w:marTop w:val="100"/>
          <w:marBottom w:val="0"/>
          <w:divBdr>
            <w:top w:val="none" w:sz="0" w:space="0" w:color="auto"/>
            <w:left w:val="none" w:sz="0" w:space="0" w:color="auto"/>
            <w:bottom w:val="none" w:sz="0" w:space="0" w:color="auto"/>
            <w:right w:val="none" w:sz="0" w:space="0" w:color="auto"/>
          </w:divBdr>
        </w:div>
        <w:div w:id="417098994">
          <w:marLeft w:val="1267"/>
          <w:marRight w:val="0"/>
          <w:marTop w:val="100"/>
          <w:marBottom w:val="0"/>
          <w:divBdr>
            <w:top w:val="none" w:sz="0" w:space="0" w:color="auto"/>
            <w:left w:val="none" w:sz="0" w:space="0" w:color="auto"/>
            <w:bottom w:val="none" w:sz="0" w:space="0" w:color="auto"/>
            <w:right w:val="none" w:sz="0" w:space="0" w:color="auto"/>
          </w:divBdr>
        </w:div>
        <w:div w:id="995036152">
          <w:marLeft w:val="1267"/>
          <w:marRight w:val="0"/>
          <w:marTop w:val="100"/>
          <w:marBottom w:val="0"/>
          <w:divBdr>
            <w:top w:val="none" w:sz="0" w:space="0" w:color="auto"/>
            <w:left w:val="none" w:sz="0" w:space="0" w:color="auto"/>
            <w:bottom w:val="none" w:sz="0" w:space="0" w:color="auto"/>
            <w:right w:val="none" w:sz="0" w:space="0" w:color="auto"/>
          </w:divBdr>
        </w:div>
        <w:div w:id="1186290628">
          <w:marLeft w:val="1267"/>
          <w:marRight w:val="0"/>
          <w:marTop w:val="100"/>
          <w:marBottom w:val="0"/>
          <w:divBdr>
            <w:top w:val="none" w:sz="0" w:space="0" w:color="auto"/>
            <w:left w:val="none" w:sz="0" w:space="0" w:color="auto"/>
            <w:bottom w:val="none" w:sz="0" w:space="0" w:color="auto"/>
            <w:right w:val="none" w:sz="0" w:space="0" w:color="auto"/>
          </w:divBdr>
        </w:div>
        <w:div w:id="1322807259">
          <w:marLeft w:val="1267"/>
          <w:marRight w:val="0"/>
          <w:marTop w:val="100"/>
          <w:marBottom w:val="0"/>
          <w:divBdr>
            <w:top w:val="none" w:sz="0" w:space="0" w:color="auto"/>
            <w:left w:val="none" w:sz="0" w:space="0" w:color="auto"/>
            <w:bottom w:val="none" w:sz="0" w:space="0" w:color="auto"/>
            <w:right w:val="none" w:sz="0" w:space="0" w:color="auto"/>
          </w:divBdr>
        </w:div>
        <w:div w:id="1479107283">
          <w:marLeft w:val="1267"/>
          <w:marRight w:val="0"/>
          <w:marTop w:val="100"/>
          <w:marBottom w:val="0"/>
          <w:divBdr>
            <w:top w:val="none" w:sz="0" w:space="0" w:color="auto"/>
            <w:left w:val="none" w:sz="0" w:space="0" w:color="auto"/>
            <w:bottom w:val="none" w:sz="0" w:space="0" w:color="auto"/>
            <w:right w:val="none" w:sz="0" w:space="0" w:color="auto"/>
          </w:divBdr>
        </w:div>
        <w:div w:id="1780102499">
          <w:marLeft w:val="1267"/>
          <w:marRight w:val="0"/>
          <w:marTop w:val="100"/>
          <w:marBottom w:val="0"/>
          <w:divBdr>
            <w:top w:val="none" w:sz="0" w:space="0" w:color="auto"/>
            <w:left w:val="none" w:sz="0" w:space="0" w:color="auto"/>
            <w:bottom w:val="none" w:sz="0" w:space="0" w:color="auto"/>
            <w:right w:val="none" w:sz="0" w:space="0" w:color="auto"/>
          </w:divBdr>
        </w:div>
        <w:div w:id="1905793184">
          <w:marLeft w:val="1267"/>
          <w:marRight w:val="0"/>
          <w:marTop w:val="100"/>
          <w:marBottom w:val="0"/>
          <w:divBdr>
            <w:top w:val="none" w:sz="0" w:space="0" w:color="auto"/>
            <w:left w:val="none" w:sz="0" w:space="0" w:color="auto"/>
            <w:bottom w:val="none" w:sz="0" w:space="0" w:color="auto"/>
            <w:right w:val="none" w:sz="0" w:space="0" w:color="auto"/>
          </w:divBdr>
        </w:div>
        <w:div w:id="2112580791">
          <w:marLeft w:val="1267"/>
          <w:marRight w:val="0"/>
          <w:marTop w:val="100"/>
          <w:marBottom w:val="0"/>
          <w:divBdr>
            <w:top w:val="none" w:sz="0" w:space="0" w:color="auto"/>
            <w:left w:val="none" w:sz="0" w:space="0" w:color="auto"/>
            <w:bottom w:val="none" w:sz="0" w:space="0" w:color="auto"/>
            <w:right w:val="none" w:sz="0" w:space="0" w:color="auto"/>
          </w:divBdr>
        </w:div>
      </w:divsChild>
    </w:div>
    <w:div w:id="1688025002">
      <w:bodyDiv w:val="1"/>
      <w:marLeft w:val="0"/>
      <w:marRight w:val="0"/>
      <w:marTop w:val="0"/>
      <w:marBottom w:val="0"/>
      <w:divBdr>
        <w:top w:val="none" w:sz="0" w:space="0" w:color="auto"/>
        <w:left w:val="none" w:sz="0" w:space="0" w:color="auto"/>
        <w:bottom w:val="none" w:sz="0" w:space="0" w:color="auto"/>
        <w:right w:val="none" w:sz="0" w:space="0" w:color="auto"/>
      </w:divBdr>
      <w:divsChild>
        <w:div w:id="2030250633">
          <w:marLeft w:val="1267"/>
          <w:marRight w:val="0"/>
          <w:marTop w:val="100"/>
          <w:marBottom w:val="0"/>
          <w:divBdr>
            <w:top w:val="none" w:sz="0" w:space="0" w:color="auto"/>
            <w:left w:val="none" w:sz="0" w:space="0" w:color="auto"/>
            <w:bottom w:val="none" w:sz="0" w:space="0" w:color="auto"/>
            <w:right w:val="none" w:sz="0" w:space="0" w:color="auto"/>
          </w:divBdr>
        </w:div>
      </w:divsChild>
    </w:div>
    <w:div w:id="1692680958">
      <w:bodyDiv w:val="1"/>
      <w:marLeft w:val="0"/>
      <w:marRight w:val="0"/>
      <w:marTop w:val="0"/>
      <w:marBottom w:val="0"/>
      <w:divBdr>
        <w:top w:val="none" w:sz="0" w:space="0" w:color="auto"/>
        <w:left w:val="none" w:sz="0" w:space="0" w:color="auto"/>
        <w:bottom w:val="none" w:sz="0" w:space="0" w:color="auto"/>
        <w:right w:val="none" w:sz="0" w:space="0" w:color="auto"/>
      </w:divBdr>
    </w:div>
    <w:div w:id="1698189859">
      <w:bodyDiv w:val="1"/>
      <w:marLeft w:val="0"/>
      <w:marRight w:val="0"/>
      <w:marTop w:val="0"/>
      <w:marBottom w:val="0"/>
      <w:divBdr>
        <w:top w:val="none" w:sz="0" w:space="0" w:color="auto"/>
        <w:left w:val="none" w:sz="0" w:space="0" w:color="auto"/>
        <w:bottom w:val="none" w:sz="0" w:space="0" w:color="auto"/>
        <w:right w:val="none" w:sz="0" w:space="0" w:color="auto"/>
      </w:divBdr>
    </w:div>
    <w:div w:id="1719665932">
      <w:bodyDiv w:val="1"/>
      <w:marLeft w:val="0"/>
      <w:marRight w:val="0"/>
      <w:marTop w:val="0"/>
      <w:marBottom w:val="0"/>
      <w:divBdr>
        <w:top w:val="none" w:sz="0" w:space="0" w:color="auto"/>
        <w:left w:val="none" w:sz="0" w:space="0" w:color="auto"/>
        <w:bottom w:val="none" w:sz="0" w:space="0" w:color="auto"/>
        <w:right w:val="none" w:sz="0" w:space="0" w:color="auto"/>
      </w:divBdr>
    </w:div>
    <w:div w:id="1732117414">
      <w:bodyDiv w:val="1"/>
      <w:marLeft w:val="0"/>
      <w:marRight w:val="0"/>
      <w:marTop w:val="0"/>
      <w:marBottom w:val="0"/>
      <w:divBdr>
        <w:top w:val="none" w:sz="0" w:space="0" w:color="auto"/>
        <w:left w:val="none" w:sz="0" w:space="0" w:color="auto"/>
        <w:bottom w:val="none" w:sz="0" w:space="0" w:color="auto"/>
        <w:right w:val="none" w:sz="0" w:space="0" w:color="auto"/>
      </w:divBdr>
      <w:divsChild>
        <w:div w:id="214512649">
          <w:marLeft w:val="1267"/>
          <w:marRight w:val="0"/>
          <w:marTop w:val="100"/>
          <w:marBottom w:val="0"/>
          <w:divBdr>
            <w:top w:val="none" w:sz="0" w:space="0" w:color="auto"/>
            <w:left w:val="none" w:sz="0" w:space="0" w:color="auto"/>
            <w:bottom w:val="none" w:sz="0" w:space="0" w:color="auto"/>
            <w:right w:val="none" w:sz="0" w:space="0" w:color="auto"/>
          </w:divBdr>
        </w:div>
      </w:divsChild>
    </w:div>
    <w:div w:id="1736661356">
      <w:bodyDiv w:val="1"/>
      <w:marLeft w:val="0"/>
      <w:marRight w:val="0"/>
      <w:marTop w:val="0"/>
      <w:marBottom w:val="0"/>
      <w:divBdr>
        <w:top w:val="none" w:sz="0" w:space="0" w:color="auto"/>
        <w:left w:val="none" w:sz="0" w:space="0" w:color="auto"/>
        <w:bottom w:val="none" w:sz="0" w:space="0" w:color="auto"/>
        <w:right w:val="none" w:sz="0" w:space="0" w:color="auto"/>
      </w:divBdr>
    </w:div>
    <w:div w:id="1743405700">
      <w:bodyDiv w:val="1"/>
      <w:marLeft w:val="0"/>
      <w:marRight w:val="0"/>
      <w:marTop w:val="0"/>
      <w:marBottom w:val="0"/>
      <w:divBdr>
        <w:top w:val="none" w:sz="0" w:space="0" w:color="auto"/>
        <w:left w:val="none" w:sz="0" w:space="0" w:color="auto"/>
        <w:bottom w:val="none" w:sz="0" w:space="0" w:color="auto"/>
        <w:right w:val="none" w:sz="0" w:space="0" w:color="auto"/>
      </w:divBdr>
      <w:divsChild>
        <w:div w:id="170921581">
          <w:marLeft w:val="1267"/>
          <w:marRight w:val="0"/>
          <w:marTop w:val="100"/>
          <w:marBottom w:val="0"/>
          <w:divBdr>
            <w:top w:val="none" w:sz="0" w:space="0" w:color="auto"/>
            <w:left w:val="none" w:sz="0" w:space="0" w:color="auto"/>
            <w:bottom w:val="none" w:sz="0" w:space="0" w:color="auto"/>
            <w:right w:val="none" w:sz="0" w:space="0" w:color="auto"/>
          </w:divBdr>
        </w:div>
      </w:divsChild>
    </w:div>
    <w:div w:id="1777603213">
      <w:bodyDiv w:val="1"/>
      <w:marLeft w:val="0"/>
      <w:marRight w:val="0"/>
      <w:marTop w:val="0"/>
      <w:marBottom w:val="0"/>
      <w:divBdr>
        <w:top w:val="none" w:sz="0" w:space="0" w:color="auto"/>
        <w:left w:val="none" w:sz="0" w:space="0" w:color="auto"/>
        <w:bottom w:val="none" w:sz="0" w:space="0" w:color="auto"/>
        <w:right w:val="none" w:sz="0" w:space="0" w:color="auto"/>
      </w:divBdr>
    </w:div>
    <w:div w:id="1783257971">
      <w:bodyDiv w:val="1"/>
      <w:marLeft w:val="0"/>
      <w:marRight w:val="0"/>
      <w:marTop w:val="0"/>
      <w:marBottom w:val="0"/>
      <w:divBdr>
        <w:top w:val="none" w:sz="0" w:space="0" w:color="auto"/>
        <w:left w:val="none" w:sz="0" w:space="0" w:color="auto"/>
        <w:bottom w:val="none" w:sz="0" w:space="0" w:color="auto"/>
        <w:right w:val="none" w:sz="0" w:space="0" w:color="auto"/>
      </w:divBdr>
    </w:div>
    <w:div w:id="1817142760">
      <w:bodyDiv w:val="1"/>
      <w:marLeft w:val="0"/>
      <w:marRight w:val="0"/>
      <w:marTop w:val="0"/>
      <w:marBottom w:val="0"/>
      <w:divBdr>
        <w:top w:val="none" w:sz="0" w:space="0" w:color="auto"/>
        <w:left w:val="none" w:sz="0" w:space="0" w:color="auto"/>
        <w:bottom w:val="none" w:sz="0" w:space="0" w:color="auto"/>
        <w:right w:val="none" w:sz="0" w:space="0" w:color="auto"/>
      </w:divBdr>
    </w:div>
    <w:div w:id="1820227520">
      <w:bodyDiv w:val="1"/>
      <w:marLeft w:val="0"/>
      <w:marRight w:val="0"/>
      <w:marTop w:val="0"/>
      <w:marBottom w:val="0"/>
      <w:divBdr>
        <w:top w:val="none" w:sz="0" w:space="0" w:color="auto"/>
        <w:left w:val="none" w:sz="0" w:space="0" w:color="auto"/>
        <w:bottom w:val="none" w:sz="0" w:space="0" w:color="auto"/>
        <w:right w:val="none" w:sz="0" w:space="0" w:color="auto"/>
      </w:divBdr>
      <w:divsChild>
        <w:div w:id="1171407005">
          <w:marLeft w:val="1987"/>
          <w:marRight w:val="0"/>
          <w:marTop w:val="100"/>
          <w:marBottom w:val="0"/>
          <w:divBdr>
            <w:top w:val="none" w:sz="0" w:space="0" w:color="auto"/>
            <w:left w:val="none" w:sz="0" w:space="0" w:color="auto"/>
            <w:bottom w:val="none" w:sz="0" w:space="0" w:color="auto"/>
            <w:right w:val="none" w:sz="0" w:space="0" w:color="auto"/>
          </w:divBdr>
        </w:div>
      </w:divsChild>
    </w:div>
    <w:div w:id="1825702570">
      <w:bodyDiv w:val="1"/>
      <w:marLeft w:val="0"/>
      <w:marRight w:val="0"/>
      <w:marTop w:val="0"/>
      <w:marBottom w:val="0"/>
      <w:divBdr>
        <w:top w:val="none" w:sz="0" w:space="0" w:color="auto"/>
        <w:left w:val="none" w:sz="0" w:space="0" w:color="auto"/>
        <w:bottom w:val="none" w:sz="0" w:space="0" w:color="auto"/>
        <w:right w:val="none" w:sz="0" w:space="0" w:color="auto"/>
      </w:divBdr>
      <w:divsChild>
        <w:div w:id="357434317">
          <w:marLeft w:val="2606"/>
          <w:marRight w:val="0"/>
          <w:marTop w:val="0"/>
          <w:marBottom w:val="0"/>
          <w:divBdr>
            <w:top w:val="none" w:sz="0" w:space="0" w:color="auto"/>
            <w:left w:val="none" w:sz="0" w:space="0" w:color="auto"/>
            <w:bottom w:val="none" w:sz="0" w:space="0" w:color="auto"/>
            <w:right w:val="none" w:sz="0" w:space="0" w:color="auto"/>
          </w:divBdr>
        </w:div>
        <w:div w:id="893468836">
          <w:marLeft w:val="2606"/>
          <w:marRight w:val="0"/>
          <w:marTop w:val="0"/>
          <w:marBottom w:val="0"/>
          <w:divBdr>
            <w:top w:val="none" w:sz="0" w:space="0" w:color="auto"/>
            <w:left w:val="none" w:sz="0" w:space="0" w:color="auto"/>
            <w:bottom w:val="none" w:sz="0" w:space="0" w:color="auto"/>
            <w:right w:val="none" w:sz="0" w:space="0" w:color="auto"/>
          </w:divBdr>
        </w:div>
        <w:div w:id="1080565549">
          <w:marLeft w:val="1886"/>
          <w:marRight w:val="0"/>
          <w:marTop w:val="0"/>
          <w:marBottom w:val="0"/>
          <w:divBdr>
            <w:top w:val="none" w:sz="0" w:space="0" w:color="auto"/>
            <w:left w:val="none" w:sz="0" w:space="0" w:color="auto"/>
            <w:bottom w:val="none" w:sz="0" w:space="0" w:color="auto"/>
            <w:right w:val="none" w:sz="0" w:space="0" w:color="auto"/>
          </w:divBdr>
        </w:div>
      </w:divsChild>
    </w:div>
    <w:div w:id="1839879436">
      <w:bodyDiv w:val="1"/>
      <w:marLeft w:val="0"/>
      <w:marRight w:val="0"/>
      <w:marTop w:val="0"/>
      <w:marBottom w:val="0"/>
      <w:divBdr>
        <w:top w:val="none" w:sz="0" w:space="0" w:color="auto"/>
        <w:left w:val="none" w:sz="0" w:space="0" w:color="auto"/>
        <w:bottom w:val="none" w:sz="0" w:space="0" w:color="auto"/>
        <w:right w:val="none" w:sz="0" w:space="0" w:color="auto"/>
      </w:divBdr>
      <w:divsChild>
        <w:div w:id="1319073466">
          <w:marLeft w:val="1080"/>
          <w:marRight w:val="0"/>
          <w:marTop w:val="100"/>
          <w:marBottom w:val="0"/>
          <w:divBdr>
            <w:top w:val="none" w:sz="0" w:space="0" w:color="auto"/>
            <w:left w:val="none" w:sz="0" w:space="0" w:color="auto"/>
            <w:bottom w:val="none" w:sz="0" w:space="0" w:color="auto"/>
            <w:right w:val="none" w:sz="0" w:space="0" w:color="auto"/>
          </w:divBdr>
        </w:div>
      </w:divsChild>
    </w:div>
    <w:div w:id="1914731322">
      <w:bodyDiv w:val="1"/>
      <w:marLeft w:val="0"/>
      <w:marRight w:val="0"/>
      <w:marTop w:val="0"/>
      <w:marBottom w:val="0"/>
      <w:divBdr>
        <w:top w:val="none" w:sz="0" w:space="0" w:color="auto"/>
        <w:left w:val="none" w:sz="0" w:space="0" w:color="auto"/>
        <w:bottom w:val="none" w:sz="0" w:space="0" w:color="auto"/>
        <w:right w:val="none" w:sz="0" w:space="0" w:color="auto"/>
      </w:divBdr>
      <w:divsChild>
        <w:div w:id="874124739">
          <w:marLeft w:val="446"/>
          <w:marRight w:val="0"/>
          <w:marTop w:val="0"/>
          <w:marBottom w:val="0"/>
          <w:divBdr>
            <w:top w:val="none" w:sz="0" w:space="0" w:color="auto"/>
            <w:left w:val="none" w:sz="0" w:space="0" w:color="auto"/>
            <w:bottom w:val="none" w:sz="0" w:space="0" w:color="auto"/>
            <w:right w:val="none" w:sz="0" w:space="0" w:color="auto"/>
          </w:divBdr>
        </w:div>
      </w:divsChild>
    </w:div>
    <w:div w:id="1923640108">
      <w:bodyDiv w:val="1"/>
      <w:marLeft w:val="0"/>
      <w:marRight w:val="0"/>
      <w:marTop w:val="0"/>
      <w:marBottom w:val="0"/>
      <w:divBdr>
        <w:top w:val="none" w:sz="0" w:space="0" w:color="auto"/>
        <w:left w:val="none" w:sz="0" w:space="0" w:color="auto"/>
        <w:bottom w:val="none" w:sz="0" w:space="0" w:color="auto"/>
        <w:right w:val="none" w:sz="0" w:space="0" w:color="auto"/>
      </w:divBdr>
      <w:divsChild>
        <w:div w:id="2129199714">
          <w:marLeft w:val="446"/>
          <w:marRight w:val="0"/>
          <w:marTop w:val="0"/>
          <w:marBottom w:val="0"/>
          <w:divBdr>
            <w:top w:val="none" w:sz="0" w:space="0" w:color="auto"/>
            <w:left w:val="none" w:sz="0" w:space="0" w:color="auto"/>
            <w:bottom w:val="none" w:sz="0" w:space="0" w:color="auto"/>
            <w:right w:val="none" w:sz="0" w:space="0" w:color="auto"/>
          </w:divBdr>
        </w:div>
      </w:divsChild>
    </w:div>
    <w:div w:id="1928224953">
      <w:bodyDiv w:val="1"/>
      <w:marLeft w:val="0"/>
      <w:marRight w:val="0"/>
      <w:marTop w:val="0"/>
      <w:marBottom w:val="0"/>
      <w:divBdr>
        <w:top w:val="none" w:sz="0" w:space="0" w:color="auto"/>
        <w:left w:val="none" w:sz="0" w:space="0" w:color="auto"/>
        <w:bottom w:val="none" w:sz="0" w:space="0" w:color="auto"/>
        <w:right w:val="none" w:sz="0" w:space="0" w:color="auto"/>
      </w:divBdr>
      <w:divsChild>
        <w:div w:id="520164109">
          <w:marLeft w:val="446"/>
          <w:marRight w:val="0"/>
          <w:marTop w:val="0"/>
          <w:marBottom w:val="0"/>
          <w:divBdr>
            <w:top w:val="none" w:sz="0" w:space="0" w:color="auto"/>
            <w:left w:val="none" w:sz="0" w:space="0" w:color="auto"/>
            <w:bottom w:val="none" w:sz="0" w:space="0" w:color="auto"/>
            <w:right w:val="none" w:sz="0" w:space="0" w:color="auto"/>
          </w:divBdr>
        </w:div>
        <w:div w:id="952859420">
          <w:marLeft w:val="446"/>
          <w:marRight w:val="0"/>
          <w:marTop w:val="0"/>
          <w:marBottom w:val="0"/>
          <w:divBdr>
            <w:top w:val="none" w:sz="0" w:space="0" w:color="auto"/>
            <w:left w:val="none" w:sz="0" w:space="0" w:color="auto"/>
            <w:bottom w:val="none" w:sz="0" w:space="0" w:color="auto"/>
            <w:right w:val="none" w:sz="0" w:space="0" w:color="auto"/>
          </w:divBdr>
        </w:div>
        <w:div w:id="2104647216">
          <w:marLeft w:val="446"/>
          <w:marRight w:val="0"/>
          <w:marTop w:val="0"/>
          <w:marBottom w:val="0"/>
          <w:divBdr>
            <w:top w:val="none" w:sz="0" w:space="0" w:color="auto"/>
            <w:left w:val="none" w:sz="0" w:space="0" w:color="auto"/>
            <w:bottom w:val="none" w:sz="0" w:space="0" w:color="auto"/>
            <w:right w:val="none" w:sz="0" w:space="0" w:color="auto"/>
          </w:divBdr>
        </w:div>
      </w:divsChild>
    </w:div>
    <w:div w:id="1929926547">
      <w:bodyDiv w:val="1"/>
      <w:marLeft w:val="0"/>
      <w:marRight w:val="0"/>
      <w:marTop w:val="0"/>
      <w:marBottom w:val="0"/>
      <w:divBdr>
        <w:top w:val="none" w:sz="0" w:space="0" w:color="auto"/>
        <w:left w:val="none" w:sz="0" w:space="0" w:color="auto"/>
        <w:bottom w:val="none" w:sz="0" w:space="0" w:color="auto"/>
        <w:right w:val="none" w:sz="0" w:space="0" w:color="auto"/>
      </w:divBdr>
    </w:div>
    <w:div w:id="1940217241">
      <w:bodyDiv w:val="1"/>
      <w:marLeft w:val="0"/>
      <w:marRight w:val="0"/>
      <w:marTop w:val="0"/>
      <w:marBottom w:val="0"/>
      <w:divBdr>
        <w:top w:val="none" w:sz="0" w:space="0" w:color="auto"/>
        <w:left w:val="none" w:sz="0" w:space="0" w:color="auto"/>
        <w:bottom w:val="none" w:sz="0" w:space="0" w:color="auto"/>
        <w:right w:val="none" w:sz="0" w:space="0" w:color="auto"/>
      </w:divBdr>
      <w:divsChild>
        <w:div w:id="495220724">
          <w:marLeft w:val="1267"/>
          <w:marRight w:val="0"/>
          <w:marTop w:val="100"/>
          <w:marBottom w:val="0"/>
          <w:divBdr>
            <w:top w:val="none" w:sz="0" w:space="0" w:color="auto"/>
            <w:left w:val="none" w:sz="0" w:space="0" w:color="auto"/>
            <w:bottom w:val="none" w:sz="0" w:space="0" w:color="auto"/>
            <w:right w:val="none" w:sz="0" w:space="0" w:color="auto"/>
          </w:divBdr>
        </w:div>
      </w:divsChild>
    </w:div>
    <w:div w:id="1940330631">
      <w:bodyDiv w:val="1"/>
      <w:marLeft w:val="0"/>
      <w:marRight w:val="0"/>
      <w:marTop w:val="0"/>
      <w:marBottom w:val="0"/>
      <w:divBdr>
        <w:top w:val="none" w:sz="0" w:space="0" w:color="auto"/>
        <w:left w:val="none" w:sz="0" w:space="0" w:color="auto"/>
        <w:bottom w:val="none" w:sz="0" w:space="0" w:color="auto"/>
        <w:right w:val="none" w:sz="0" w:space="0" w:color="auto"/>
      </w:divBdr>
      <w:divsChild>
        <w:div w:id="837308668">
          <w:marLeft w:val="3326"/>
          <w:marRight w:val="0"/>
          <w:marTop w:val="0"/>
          <w:marBottom w:val="0"/>
          <w:divBdr>
            <w:top w:val="none" w:sz="0" w:space="0" w:color="auto"/>
            <w:left w:val="none" w:sz="0" w:space="0" w:color="auto"/>
            <w:bottom w:val="none" w:sz="0" w:space="0" w:color="auto"/>
            <w:right w:val="none" w:sz="0" w:space="0" w:color="auto"/>
          </w:divBdr>
        </w:div>
      </w:divsChild>
    </w:div>
    <w:div w:id="1959531483">
      <w:bodyDiv w:val="1"/>
      <w:marLeft w:val="0"/>
      <w:marRight w:val="0"/>
      <w:marTop w:val="0"/>
      <w:marBottom w:val="0"/>
      <w:divBdr>
        <w:top w:val="none" w:sz="0" w:space="0" w:color="auto"/>
        <w:left w:val="none" w:sz="0" w:space="0" w:color="auto"/>
        <w:bottom w:val="none" w:sz="0" w:space="0" w:color="auto"/>
        <w:right w:val="none" w:sz="0" w:space="0" w:color="auto"/>
      </w:divBdr>
      <w:divsChild>
        <w:div w:id="162475771">
          <w:marLeft w:val="1267"/>
          <w:marRight w:val="0"/>
          <w:marTop w:val="100"/>
          <w:marBottom w:val="0"/>
          <w:divBdr>
            <w:top w:val="none" w:sz="0" w:space="0" w:color="auto"/>
            <w:left w:val="none" w:sz="0" w:space="0" w:color="auto"/>
            <w:bottom w:val="none" w:sz="0" w:space="0" w:color="auto"/>
            <w:right w:val="none" w:sz="0" w:space="0" w:color="auto"/>
          </w:divBdr>
        </w:div>
      </w:divsChild>
    </w:div>
    <w:div w:id="1963461637">
      <w:bodyDiv w:val="1"/>
      <w:marLeft w:val="0"/>
      <w:marRight w:val="0"/>
      <w:marTop w:val="0"/>
      <w:marBottom w:val="0"/>
      <w:divBdr>
        <w:top w:val="none" w:sz="0" w:space="0" w:color="auto"/>
        <w:left w:val="none" w:sz="0" w:space="0" w:color="auto"/>
        <w:bottom w:val="none" w:sz="0" w:space="0" w:color="auto"/>
        <w:right w:val="none" w:sz="0" w:space="0" w:color="auto"/>
      </w:divBdr>
      <w:divsChild>
        <w:div w:id="321280419">
          <w:marLeft w:val="2606"/>
          <w:marRight w:val="0"/>
          <w:marTop w:val="0"/>
          <w:marBottom w:val="0"/>
          <w:divBdr>
            <w:top w:val="none" w:sz="0" w:space="0" w:color="auto"/>
            <w:left w:val="none" w:sz="0" w:space="0" w:color="auto"/>
            <w:bottom w:val="none" w:sz="0" w:space="0" w:color="auto"/>
            <w:right w:val="none" w:sz="0" w:space="0" w:color="auto"/>
          </w:divBdr>
        </w:div>
      </w:divsChild>
    </w:div>
    <w:div w:id="1974363981">
      <w:bodyDiv w:val="1"/>
      <w:marLeft w:val="0"/>
      <w:marRight w:val="0"/>
      <w:marTop w:val="0"/>
      <w:marBottom w:val="0"/>
      <w:divBdr>
        <w:top w:val="none" w:sz="0" w:space="0" w:color="auto"/>
        <w:left w:val="none" w:sz="0" w:space="0" w:color="auto"/>
        <w:bottom w:val="none" w:sz="0" w:space="0" w:color="auto"/>
        <w:right w:val="none" w:sz="0" w:space="0" w:color="auto"/>
      </w:divBdr>
      <w:divsChild>
        <w:div w:id="374813045">
          <w:marLeft w:val="1886"/>
          <w:marRight w:val="0"/>
          <w:marTop w:val="0"/>
          <w:marBottom w:val="0"/>
          <w:divBdr>
            <w:top w:val="none" w:sz="0" w:space="0" w:color="auto"/>
            <w:left w:val="none" w:sz="0" w:space="0" w:color="auto"/>
            <w:bottom w:val="none" w:sz="0" w:space="0" w:color="auto"/>
            <w:right w:val="none" w:sz="0" w:space="0" w:color="auto"/>
          </w:divBdr>
        </w:div>
      </w:divsChild>
    </w:div>
    <w:div w:id="1999458272">
      <w:bodyDiv w:val="1"/>
      <w:marLeft w:val="0"/>
      <w:marRight w:val="0"/>
      <w:marTop w:val="0"/>
      <w:marBottom w:val="0"/>
      <w:divBdr>
        <w:top w:val="none" w:sz="0" w:space="0" w:color="auto"/>
        <w:left w:val="none" w:sz="0" w:space="0" w:color="auto"/>
        <w:bottom w:val="none" w:sz="0" w:space="0" w:color="auto"/>
        <w:right w:val="none" w:sz="0" w:space="0" w:color="auto"/>
      </w:divBdr>
      <w:divsChild>
        <w:div w:id="65498190">
          <w:marLeft w:val="446"/>
          <w:marRight w:val="0"/>
          <w:marTop w:val="0"/>
          <w:marBottom w:val="0"/>
          <w:divBdr>
            <w:top w:val="none" w:sz="0" w:space="0" w:color="auto"/>
            <w:left w:val="none" w:sz="0" w:space="0" w:color="auto"/>
            <w:bottom w:val="none" w:sz="0" w:space="0" w:color="auto"/>
            <w:right w:val="none" w:sz="0" w:space="0" w:color="auto"/>
          </w:divBdr>
        </w:div>
        <w:div w:id="479270653">
          <w:marLeft w:val="1166"/>
          <w:marRight w:val="0"/>
          <w:marTop w:val="0"/>
          <w:marBottom w:val="0"/>
          <w:divBdr>
            <w:top w:val="none" w:sz="0" w:space="0" w:color="auto"/>
            <w:left w:val="none" w:sz="0" w:space="0" w:color="auto"/>
            <w:bottom w:val="none" w:sz="0" w:space="0" w:color="auto"/>
            <w:right w:val="none" w:sz="0" w:space="0" w:color="auto"/>
          </w:divBdr>
        </w:div>
        <w:div w:id="532157874">
          <w:marLeft w:val="1166"/>
          <w:marRight w:val="0"/>
          <w:marTop w:val="0"/>
          <w:marBottom w:val="0"/>
          <w:divBdr>
            <w:top w:val="none" w:sz="0" w:space="0" w:color="auto"/>
            <w:left w:val="none" w:sz="0" w:space="0" w:color="auto"/>
            <w:bottom w:val="none" w:sz="0" w:space="0" w:color="auto"/>
            <w:right w:val="none" w:sz="0" w:space="0" w:color="auto"/>
          </w:divBdr>
        </w:div>
        <w:div w:id="1092355213">
          <w:marLeft w:val="1166"/>
          <w:marRight w:val="0"/>
          <w:marTop w:val="0"/>
          <w:marBottom w:val="0"/>
          <w:divBdr>
            <w:top w:val="none" w:sz="0" w:space="0" w:color="auto"/>
            <w:left w:val="none" w:sz="0" w:space="0" w:color="auto"/>
            <w:bottom w:val="none" w:sz="0" w:space="0" w:color="auto"/>
            <w:right w:val="none" w:sz="0" w:space="0" w:color="auto"/>
          </w:divBdr>
        </w:div>
        <w:div w:id="1374421237">
          <w:marLeft w:val="1166"/>
          <w:marRight w:val="0"/>
          <w:marTop w:val="0"/>
          <w:marBottom w:val="0"/>
          <w:divBdr>
            <w:top w:val="none" w:sz="0" w:space="0" w:color="auto"/>
            <w:left w:val="none" w:sz="0" w:space="0" w:color="auto"/>
            <w:bottom w:val="none" w:sz="0" w:space="0" w:color="auto"/>
            <w:right w:val="none" w:sz="0" w:space="0" w:color="auto"/>
          </w:divBdr>
        </w:div>
      </w:divsChild>
    </w:div>
    <w:div w:id="2033606692">
      <w:bodyDiv w:val="1"/>
      <w:marLeft w:val="0"/>
      <w:marRight w:val="0"/>
      <w:marTop w:val="0"/>
      <w:marBottom w:val="0"/>
      <w:divBdr>
        <w:top w:val="none" w:sz="0" w:space="0" w:color="auto"/>
        <w:left w:val="none" w:sz="0" w:space="0" w:color="auto"/>
        <w:bottom w:val="none" w:sz="0" w:space="0" w:color="auto"/>
        <w:right w:val="none" w:sz="0" w:space="0" w:color="auto"/>
      </w:divBdr>
    </w:div>
    <w:div w:id="2033916919">
      <w:bodyDiv w:val="1"/>
      <w:marLeft w:val="0"/>
      <w:marRight w:val="0"/>
      <w:marTop w:val="0"/>
      <w:marBottom w:val="0"/>
      <w:divBdr>
        <w:top w:val="none" w:sz="0" w:space="0" w:color="auto"/>
        <w:left w:val="none" w:sz="0" w:space="0" w:color="auto"/>
        <w:bottom w:val="none" w:sz="0" w:space="0" w:color="auto"/>
        <w:right w:val="none" w:sz="0" w:space="0" w:color="auto"/>
      </w:divBdr>
    </w:div>
    <w:div w:id="2035227888">
      <w:bodyDiv w:val="1"/>
      <w:marLeft w:val="0"/>
      <w:marRight w:val="0"/>
      <w:marTop w:val="0"/>
      <w:marBottom w:val="0"/>
      <w:divBdr>
        <w:top w:val="none" w:sz="0" w:space="0" w:color="auto"/>
        <w:left w:val="none" w:sz="0" w:space="0" w:color="auto"/>
        <w:bottom w:val="none" w:sz="0" w:space="0" w:color="auto"/>
        <w:right w:val="none" w:sz="0" w:space="0" w:color="auto"/>
      </w:divBdr>
    </w:div>
    <w:div w:id="2106220037">
      <w:bodyDiv w:val="1"/>
      <w:marLeft w:val="0"/>
      <w:marRight w:val="0"/>
      <w:marTop w:val="0"/>
      <w:marBottom w:val="0"/>
      <w:divBdr>
        <w:top w:val="none" w:sz="0" w:space="0" w:color="auto"/>
        <w:left w:val="none" w:sz="0" w:space="0" w:color="auto"/>
        <w:bottom w:val="none" w:sz="0" w:space="0" w:color="auto"/>
        <w:right w:val="none" w:sz="0" w:space="0" w:color="auto"/>
      </w:divBdr>
    </w:div>
    <w:div w:id="2134128167">
      <w:bodyDiv w:val="1"/>
      <w:marLeft w:val="0"/>
      <w:marRight w:val="0"/>
      <w:marTop w:val="0"/>
      <w:marBottom w:val="0"/>
      <w:divBdr>
        <w:top w:val="none" w:sz="0" w:space="0" w:color="auto"/>
        <w:left w:val="none" w:sz="0" w:space="0" w:color="auto"/>
        <w:bottom w:val="none" w:sz="0" w:space="0" w:color="auto"/>
        <w:right w:val="none" w:sz="0" w:space="0" w:color="auto"/>
      </w:divBdr>
      <w:divsChild>
        <w:div w:id="214662589">
          <w:marLeft w:val="1166"/>
          <w:marRight w:val="0"/>
          <w:marTop w:val="0"/>
          <w:marBottom w:val="0"/>
          <w:divBdr>
            <w:top w:val="none" w:sz="0" w:space="0" w:color="auto"/>
            <w:left w:val="none" w:sz="0" w:space="0" w:color="auto"/>
            <w:bottom w:val="none" w:sz="0" w:space="0" w:color="auto"/>
            <w:right w:val="none" w:sz="0" w:space="0" w:color="auto"/>
          </w:divBdr>
        </w:div>
        <w:div w:id="309527777">
          <w:marLeft w:val="446"/>
          <w:marRight w:val="0"/>
          <w:marTop w:val="0"/>
          <w:marBottom w:val="0"/>
          <w:divBdr>
            <w:top w:val="none" w:sz="0" w:space="0" w:color="auto"/>
            <w:left w:val="none" w:sz="0" w:space="0" w:color="auto"/>
            <w:bottom w:val="none" w:sz="0" w:space="0" w:color="auto"/>
            <w:right w:val="none" w:sz="0" w:space="0" w:color="auto"/>
          </w:divBdr>
        </w:div>
        <w:div w:id="338625772">
          <w:marLeft w:val="446"/>
          <w:marRight w:val="0"/>
          <w:marTop w:val="0"/>
          <w:marBottom w:val="0"/>
          <w:divBdr>
            <w:top w:val="none" w:sz="0" w:space="0" w:color="auto"/>
            <w:left w:val="none" w:sz="0" w:space="0" w:color="auto"/>
            <w:bottom w:val="none" w:sz="0" w:space="0" w:color="auto"/>
            <w:right w:val="none" w:sz="0" w:space="0" w:color="auto"/>
          </w:divBdr>
        </w:div>
        <w:div w:id="517937257">
          <w:marLeft w:val="1166"/>
          <w:marRight w:val="0"/>
          <w:marTop w:val="0"/>
          <w:marBottom w:val="0"/>
          <w:divBdr>
            <w:top w:val="none" w:sz="0" w:space="0" w:color="auto"/>
            <w:left w:val="none" w:sz="0" w:space="0" w:color="auto"/>
            <w:bottom w:val="none" w:sz="0" w:space="0" w:color="auto"/>
            <w:right w:val="none" w:sz="0" w:space="0" w:color="auto"/>
          </w:divBdr>
        </w:div>
        <w:div w:id="523439163">
          <w:marLeft w:val="1166"/>
          <w:marRight w:val="0"/>
          <w:marTop w:val="0"/>
          <w:marBottom w:val="0"/>
          <w:divBdr>
            <w:top w:val="none" w:sz="0" w:space="0" w:color="auto"/>
            <w:left w:val="none" w:sz="0" w:space="0" w:color="auto"/>
            <w:bottom w:val="none" w:sz="0" w:space="0" w:color="auto"/>
            <w:right w:val="none" w:sz="0" w:space="0" w:color="auto"/>
          </w:divBdr>
        </w:div>
        <w:div w:id="540366900">
          <w:marLeft w:val="1166"/>
          <w:marRight w:val="0"/>
          <w:marTop w:val="0"/>
          <w:marBottom w:val="0"/>
          <w:divBdr>
            <w:top w:val="none" w:sz="0" w:space="0" w:color="auto"/>
            <w:left w:val="none" w:sz="0" w:space="0" w:color="auto"/>
            <w:bottom w:val="none" w:sz="0" w:space="0" w:color="auto"/>
            <w:right w:val="none" w:sz="0" w:space="0" w:color="auto"/>
          </w:divBdr>
        </w:div>
        <w:div w:id="705106662">
          <w:marLeft w:val="1886"/>
          <w:marRight w:val="0"/>
          <w:marTop w:val="0"/>
          <w:marBottom w:val="0"/>
          <w:divBdr>
            <w:top w:val="none" w:sz="0" w:space="0" w:color="auto"/>
            <w:left w:val="none" w:sz="0" w:space="0" w:color="auto"/>
            <w:bottom w:val="none" w:sz="0" w:space="0" w:color="auto"/>
            <w:right w:val="none" w:sz="0" w:space="0" w:color="auto"/>
          </w:divBdr>
        </w:div>
        <w:div w:id="826551077">
          <w:marLeft w:val="1886"/>
          <w:marRight w:val="0"/>
          <w:marTop w:val="0"/>
          <w:marBottom w:val="0"/>
          <w:divBdr>
            <w:top w:val="none" w:sz="0" w:space="0" w:color="auto"/>
            <w:left w:val="none" w:sz="0" w:space="0" w:color="auto"/>
            <w:bottom w:val="none" w:sz="0" w:space="0" w:color="auto"/>
            <w:right w:val="none" w:sz="0" w:space="0" w:color="auto"/>
          </w:divBdr>
        </w:div>
        <w:div w:id="1043796232">
          <w:marLeft w:val="1886"/>
          <w:marRight w:val="0"/>
          <w:marTop w:val="0"/>
          <w:marBottom w:val="0"/>
          <w:divBdr>
            <w:top w:val="none" w:sz="0" w:space="0" w:color="auto"/>
            <w:left w:val="none" w:sz="0" w:space="0" w:color="auto"/>
            <w:bottom w:val="none" w:sz="0" w:space="0" w:color="auto"/>
            <w:right w:val="none" w:sz="0" w:space="0" w:color="auto"/>
          </w:divBdr>
        </w:div>
        <w:div w:id="1155334825">
          <w:marLeft w:val="1886"/>
          <w:marRight w:val="0"/>
          <w:marTop w:val="0"/>
          <w:marBottom w:val="0"/>
          <w:divBdr>
            <w:top w:val="none" w:sz="0" w:space="0" w:color="auto"/>
            <w:left w:val="none" w:sz="0" w:space="0" w:color="auto"/>
            <w:bottom w:val="none" w:sz="0" w:space="0" w:color="auto"/>
            <w:right w:val="none" w:sz="0" w:space="0" w:color="auto"/>
          </w:divBdr>
        </w:div>
        <w:div w:id="1508594454">
          <w:marLeft w:val="1166"/>
          <w:marRight w:val="0"/>
          <w:marTop w:val="0"/>
          <w:marBottom w:val="0"/>
          <w:divBdr>
            <w:top w:val="none" w:sz="0" w:space="0" w:color="auto"/>
            <w:left w:val="none" w:sz="0" w:space="0" w:color="auto"/>
            <w:bottom w:val="none" w:sz="0" w:space="0" w:color="auto"/>
            <w:right w:val="none" w:sz="0" w:space="0" w:color="auto"/>
          </w:divBdr>
        </w:div>
        <w:div w:id="1510362975">
          <w:marLeft w:val="1166"/>
          <w:marRight w:val="0"/>
          <w:marTop w:val="0"/>
          <w:marBottom w:val="0"/>
          <w:divBdr>
            <w:top w:val="none" w:sz="0" w:space="0" w:color="auto"/>
            <w:left w:val="none" w:sz="0" w:space="0" w:color="auto"/>
            <w:bottom w:val="none" w:sz="0" w:space="0" w:color="auto"/>
            <w:right w:val="none" w:sz="0" w:space="0" w:color="auto"/>
          </w:divBdr>
        </w:div>
        <w:div w:id="1548253801">
          <w:marLeft w:val="1166"/>
          <w:marRight w:val="0"/>
          <w:marTop w:val="0"/>
          <w:marBottom w:val="0"/>
          <w:divBdr>
            <w:top w:val="none" w:sz="0" w:space="0" w:color="auto"/>
            <w:left w:val="none" w:sz="0" w:space="0" w:color="auto"/>
            <w:bottom w:val="none" w:sz="0" w:space="0" w:color="auto"/>
            <w:right w:val="none" w:sz="0" w:space="0" w:color="auto"/>
          </w:divBdr>
        </w:div>
        <w:div w:id="1628972738">
          <w:marLeft w:val="1886"/>
          <w:marRight w:val="0"/>
          <w:marTop w:val="0"/>
          <w:marBottom w:val="0"/>
          <w:divBdr>
            <w:top w:val="none" w:sz="0" w:space="0" w:color="auto"/>
            <w:left w:val="none" w:sz="0" w:space="0" w:color="auto"/>
            <w:bottom w:val="none" w:sz="0" w:space="0" w:color="auto"/>
            <w:right w:val="none" w:sz="0" w:space="0" w:color="auto"/>
          </w:divBdr>
        </w:div>
        <w:div w:id="1636400809">
          <w:marLeft w:val="1166"/>
          <w:marRight w:val="0"/>
          <w:marTop w:val="0"/>
          <w:marBottom w:val="0"/>
          <w:divBdr>
            <w:top w:val="none" w:sz="0" w:space="0" w:color="auto"/>
            <w:left w:val="none" w:sz="0" w:space="0" w:color="auto"/>
            <w:bottom w:val="none" w:sz="0" w:space="0" w:color="auto"/>
            <w:right w:val="none" w:sz="0" w:space="0" w:color="auto"/>
          </w:divBdr>
        </w:div>
        <w:div w:id="1761295371">
          <w:marLeft w:val="1886"/>
          <w:marRight w:val="0"/>
          <w:marTop w:val="0"/>
          <w:marBottom w:val="0"/>
          <w:divBdr>
            <w:top w:val="none" w:sz="0" w:space="0" w:color="auto"/>
            <w:left w:val="none" w:sz="0" w:space="0" w:color="auto"/>
            <w:bottom w:val="none" w:sz="0" w:space="0" w:color="auto"/>
            <w:right w:val="none" w:sz="0" w:space="0" w:color="auto"/>
          </w:divBdr>
        </w:div>
        <w:div w:id="1776293098">
          <w:marLeft w:val="1886"/>
          <w:marRight w:val="0"/>
          <w:marTop w:val="0"/>
          <w:marBottom w:val="0"/>
          <w:divBdr>
            <w:top w:val="none" w:sz="0" w:space="0" w:color="auto"/>
            <w:left w:val="none" w:sz="0" w:space="0" w:color="auto"/>
            <w:bottom w:val="none" w:sz="0" w:space="0" w:color="auto"/>
            <w:right w:val="none" w:sz="0" w:space="0" w:color="auto"/>
          </w:divBdr>
        </w:div>
        <w:div w:id="1785995160">
          <w:marLeft w:val="446"/>
          <w:marRight w:val="0"/>
          <w:marTop w:val="0"/>
          <w:marBottom w:val="0"/>
          <w:divBdr>
            <w:top w:val="none" w:sz="0" w:space="0" w:color="auto"/>
            <w:left w:val="none" w:sz="0" w:space="0" w:color="auto"/>
            <w:bottom w:val="none" w:sz="0" w:space="0" w:color="auto"/>
            <w:right w:val="none" w:sz="0" w:space="0" w:color="auto"/>
          </w:divBdr>
        </w:div>
        <w:div w:id="2068718783">
          <w:marLeft w:val="1166"/>
          <w:marRight w:val="0"/>
          <w:marTop w:val="0"/>
          <w:marBottom w:val="0"/>
          <w:divBdr>
            <w:top w:val="none" w:sz="0" w:space="0" w:color="auto"/>
            <w:left w:val="none" w:sz="0" w:space="0" w:color="auto"/>
            <w:bottom w:val="none" w:sz="0" w:space="0" w:color="auto"/>
            <w:right w:val="none" w:sz="0" w:space="0" w:color="auto"/>
          </w:divBdr>
        </w:div>
      </w:divsChild>
    </w:div>
    <w:div w:id="2141805380">
      <w:bodyDiv w:val="1"/>
      <w:marLeft w:val="0"/>
      <w:marRight w:val="0"/>
      <w:marTop w:val="0"/>
      <w:marBottom w:val="0"/>
      <w:divBdr>
        <w:top w:val="none" w:sz="0" w:space="0" w:color="auto"/>
        <w:left w:val="none" w:sz="0" w:space="0" w:color="auto"/>
        <w:bottom w:val="none" w:sz="0" w:space="0" w:color="auto"/>
        <w:right w:val="none" w:sz="0" w:space="0" w:color="auto"/>
      </w:divBdr>
      <w:divsChild>
        <w:div w:id="181474245">
          <w:marLeft w:val="188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004895\Desktop\Mindtree_word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94FD43A79CBA2429E688134A9865F94" ma:contentTypeVersion="11" ma:contentTypeDescription="Create a new document." ma:contentTypeScope="" ma:versionID="d772cbf3f05e5f7ec276e2b83bbe6f52">
  <xsd:schema xmlns:xsd="http://www.w3.org/2001/XMLSchema" xmlns:xs="http://www.w3.org/2001/XMLSchema" xmlns:p="http://schemas.microsoft.com/office/2006/metadata/properties" xmlns:ns2="68c71d36-7004-4820-aeb3-2618d66ef807" xmlns:ns3="8814ab11-cb62-488e-a2ab-a524ee9b55ab" targetNamespace="http://schemas.microsoft.com/office/2006/metadata/properties" ma:root="true" ma:fieldsID="e051db324ae392e5a6e8b82c7a8acd5a" ns2:_="" ns3:_="">
    <xsd:import namespace="68c71d36-7004-4820-aeb3-2618d66ef807"/>
    <xsd:import namespace="8814ab11-cb62-488e-a2ab-a524ee9b55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1d36-7004-4820-aeb3-2618d66ef8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814ab11-cb62-488e-a2ab-a524ee9b55a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2692CB-5C7E-42DC-9B03-043BE4FD0E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311DE72-EDB6-48FA-AEC2-6BCF4B3A6EE4}">
  <ds:schemaRefs>
    <ds:schemaRef ds:uri="http://schemas.microsoft.com/sharepoint/v3/contenttype/forms"/>
  </ds:schemaRefs>
</ds:datastoreItem>
</file>

<file path=customXml/itemProps3.xml><?xml version="1.0" encoding="utf-8"?>
<ds:datastoreItem xmlns:ds="http://schemas.openxmlformats.org/officeDocument/2006/customXml" ds:itemID="{73C25CE3-33DC-4C41-9736-3BE73C7708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1d36-7004-4820-aeb3-2618d66ef807"/>
    <ds:schemaRef ds:uri="8814ab11-cb62-488e-a2ab-a524ee9b55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5D12C3-831F-47FE-894C-B1E05A4A1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Mindtree_word_template</Template>
  <TotalTime>128</TotalTime>
  <Pages>10</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MSC</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1963</cp:keywords>
  <cp:lastModifiedBy>Bhaskara Gunjapalli</cp:lastModifiedBy>
  <cp:revision>5</cp:revision>
  <cp:lastPrinted>2014-09-02T22:15:00Z</cp:lastPrinted>
  <dcterms:created xsi:type="dcterms:W3CDTF">2021-04-01T09:46:00Z</dcterms:created>
  <dcterms:modified xsi:type="dcterms:W3CDTF">2021-04-05T13:03:00Z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0x010100394FD43A79CBA2429E688134A9865F94</vt:lpwstr>
  </property>
</Properties>
</file>